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margin">
                  <wp:align>right</wp:align>
                </wp:positionH>
                <wp:positionV relativeFrom="page">
                  <wp:posOffset>4076700</wp:posOffset>
                </wp:positionV>
                <wp:extent cx="289560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635635"/>
                        </a:xfrm>
                        <a:prstGeom prst="rect">
                          <a:avLst/>
                        </a:prstGeom>
                        <a:noFill/>
                        <a:ln w="9525">
                          <a:noFill/>
                          <a:miter lim="800000"/>
                          <a:headEnd/>
                          <a:tailEnd/>
                        </a:ln>
                      </wps:spPr>
                      <wps:txbx>
                        <w:txbxContent>
                          <w:p w:rsidR="0054609D" w:rsidRDefault="0054609D" w:rsidP="00CC675D">
                            <w:pPr>
                              <w:pStyle w:val="UntertitelDeckblatt"/>
                            </w:pPr>
                            <w:r>
                              <w:rPr>
                                <w:sz w:val="36"/>
                              </w:rPr>
                              <w:t>Benutzerdokumentation</w:t>
                            </w:r>
                          </w:p>
                          <w:p w:rsidR="0054609D" w:rsidRDefault="0054609D"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76.8pt;margin-top:321pt;width:228pt;height:50.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" filled="f" stroked="f">
                <v:textbox>
                  <w:txbxContent>
                    <w:p w:rsidR="0054609D" w:rsidRDefault="0054609D" w:rsidP="00CC675D">
                      <w:pPr>
                        <w:pStyle w:val="UntertitelDeckblatt"/>
                      </w:pPr>
                      <w:r>
                        <w:rPr>
                          <w:sz w:val="36"/>
                        </w:rPr>
                        <w:t>Benutzerdokumentation</w:t>
                      </w:r>
                    </w:p>
                    <w:p w:rsidR="0054609D" w:rsidRDefault="0054609D" w:rsidP="00CC675D">
                      <w:pPr>
                        <w:pStyle w:val="UntertitelDeckblatt"/>
                      </w:pPr>
                    </w:p>
                  </w:txbxContent>
                </v:textbox>
                <w10:wrap type="topAndBottom" anchorx="margin"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54609D" w:rsidRPr="001650E1" w:rsidRDefault="0054609D" w:rsidP="00CC675D">
                            <w:pPr>
                              <w:pStyle w:val="Titel"/>
                              <w:rPr>
                                <w:sz w:val="52"/>
                                <w:szCs w:val="52"/>
                                <w:lang w:val="en-GB"/>
                              </w:rPr>
                            </w:pPr>
                            <w:r w:rsidRPr="001650E1">
                              <w:rPr>
                                <w:sz w:val="52"/>
                                <w:szCs w:val="52"/>
                                <w:lang w:val="en-GB"/>
                              </w:rPr>
                              <w:t>PR Software Engineering</w:t>
                            </w:r>
                          </w:p>
                          <w:p w:rsidR="0054609D" w:rsidRPr="001650E1" w:rsidRDefault="0054609D" w:rsidP="00EE4CEE">
                            <w:pPr>
                              <w:pStyle w:val="UntertitelDeckblatt"/>
                              <w:rPr>
                                <w:sz w:val="6"/>
                                <w:lang w:val="en-GB"/>
                              </w:rPr>
                            </w:pPr>
                          </w:p>
                          <w:p w:rsidR="0054609D" w:rsidRPr="001650E1" w:rsidRDefault="0054609D" w:rsidP="00EE4CEE">
                            <w:pPr>
                              <w:pStyle w:val="UntertitelDeckblatt"/>
                              <w:rPr>
                                <w:sz w:val="36"/>
                                <w:lang w:val="en-GB"/>
                              </w:rPr>
                            </w:pPr>
                            <w:r w:rsidRPr="001650E1">
                              <w:rPr>
                                <w:sz w:val="36"/>
                                <w:lang w:val="en-GB"/>
                              </w:rPr>
                              <w:t>Gruppe 3</w:t>
                            </w:r>
                          </w:p>
                          <w:p w:rsidR="0054609D" w:rsidRPr="001650E1" w:rsidRDefault="0054609D" w:rsidP="00463F10">
                            <w:pPr>
                              <w:pStyle w:val="UntertitelDeckblatt"/>
                              <w:rPr>
                                <w:lang w:val="en-GB"/>
                              </w:rPr>
                            </w:pPr>
                            <w:r w:rsidRPr="001650E1">
                              <w:rPr>
                                <w:lang w:val="en-GB"/>
                              </w:rPr>
                              <w:t>259035 (2018S)</w:t>
                            </w:r>
                          </w:p>
                          <w:p w:rsidR="0054609D" w:rsidRPr="001650E1" w:rsidRDefault="0054609D">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54609D" w:rsidRPr="001650E1" w:rsidRDefault="0054609D" w:rsidP="00CC675D">
                      <w:pPr>
                        <w:pStyle w:val="Titel"/>
                        <w:rPr>
                          <w:sz w:val="52"/>
                          <w:szCs w:val="52"/>
                          <w:lang w:val="en-GB"/>
                        </w:rPr>
                      </w:pPr>
                      <w:r w:rsidRPr="001650E1">
                        <w:rPr>
                          <w:sz w:val="52"/>
                          <w:szCs w:val="52"/>
                          <w:lang w:val="en-GB"/>
                        </w:rPr>
                        <w:t>PR Software Engineering</w:t>
                      </w:r>
                    </w:p>
                    <w:p w:rsidR="0054609D" w:rsidRPr="001650E1" w:rsidRDefault="0054609D" w:rsidP="00EE4CEE">
                      <w:pPr>
                        <w:pStyle w:val="UntertitelDeckblatt"/>
                        <w:rPr>
                          <w:sz w:val="6"/>
                          <w:lang w:val="en-GB"/>
                        </w:rPr>
                      </w:pPr>
                    </w:p>
                    <w:p w:rsidR="0054609D" w:rsidRPr="001650E1" w:rsidRDefault="0054609D" w:rsidP="00EE4CEE">
                      <w:pPr>
                        <w:pStyle w:val="UntertitelDeckblatt"/>
                        <w:rPr>
                          <w:sz w:val="36"/>
                          <w:lang w:val="en-GB"/>
                        </w:rPr>
                      </w:pPr>
                      <w:r w:rsidRPr="001650E1">
                        <w:rPr>
                          <w:sz w:val="36"/>
                          <w:lang w:val="en-GB"/>
                        </w:rPr>
                        <w:t>Gruppe 3</w:t>
                      </w:r>
                    </w:p>
                    <w:p w:rsidR="0054609D" w:rsidRPr="001650E1" w:rsidRDefault="0054609D" w:rsidP="00463F10">
                      <w:pPr>
                        <w:pStyle w:val="UntertitelDeckblatt"/>
                        <w:rPr>
                          <w:lang w:val="en-GB"/>
                        </w:rPr>
                      </w:pPr>
                      <w:r w:rsidRPr="001650E1">
                        <w:rPr>
                          <w:lang w:val="en-GB"/>
                        </w:rPr>
                        <w:t>259035 (2018S)</w:t>
                      </w:r>
                    </w:p>
                    <w:p w:rsidR="0054609D" w:rsidRPr="001650E1" w:rsidRDefault="0054609D">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bookmarkStart w:id="0" w:name="_GoBack"/>
        <w:bookmarkEnd w:id="0"/>
        <w:p w:rsidR="00486FE2"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9786494" w:history="1">
            <w:r w:rsidR="00486FE2" w:rsidRPr="004C01B4">
              <w:rPr>
                <w:rStyle w:val="Hyperlink"/>
                <w:noProof/>
              </w:rPr>
              <w:t>1.</w:t>
            </w:r>
            <w:r w:rsidR="00486FE2">
              <w:rPr>
                <w:rFonts w:asciiTheme="minorHAnsi" w:eastAsiaTheme="minorEastAsia" w:hAnsiTheme="minorHAnsi"/>
                <w:noProof/>
                <w:lang w:eastAsia="de-AT"/>
              </w:rPr>
              <w:tab/>
            </w:r>
            <w:r w:rsidR="00486FE2" w:rsidRPr="004C01B4">
              <w:rPr>
                <w:rStyle w:val="Hyperlink"/>
                <w:noProof/>
              </w:rPr>
              <w:t>Einleitung</w:t>
            </w:r>
            <w:r w:rsidR="00486FE2">
              <w:rPr>
                <w:noProof/>
                <w:webHidden/>
              </w:rPr>
              <w:tab/>
            </w:r>
            <w:r w:rsidR="00486FE2">
              <w:rPr>
                <w:noProof/>
                <w:webHidden/>
              </w:rPr>
              <w:fldChar w:fldCharType="begin"/>
            </w:r>
            <w:r w:rsidR="00486FE2">
              <w:rPr>
                <w:noProof/>
                <w:webHidden/>
              </w:rPr>
              <w:instrText xml:space="preserve"> PAGEREF _Toc519786494 \h </w:instrText>
            </w:r>
            <w:r w:rsidR="00486FE2">
              <w:rPr>
                <w:noProof/>
                <w:webHidden/>
              </w:rPr>
            </w:r>
            <w:r w:rsidR="00486FE2">
              <w:rPr>
                <w:noProof/>
                <w:webHidden/>
              </w:rPr>
              <w:fldChar w:fldCharType="separate"/>
            </w:r>
            <w:r w:rsidR="00392B27">
              <w:rPr>
                <w:noProof/>
                <w:webHidden/>
              </w:rPr>
              <w:t>3</w:t>
            </w:r>
            <w:r w:rsidR="00486FE2">
              <w:rPr>
                <w:noProof/>
                <w:webHidden/>
              </w:rPr>
              <w:fldChar w:fldCharType="end"/>
            </w:r>
          </w:hyperlink>
        </w:p>
        <w:p w:rsidR="00486FE2" w:rsidRDefault="00486FE2">
          <w:pPr>
            <w:pStyle w:val="Verzeichnis1"/>
            <w:rPr>
              <w:rFonts w:asciiTheme="minorHAnsi" w:eastAsiaTheme="minorEastAsia" w:hAnsiTheme="minorHAnsi"/>
              <w:noProof/>
              <w:lang w:eastAsia="de-AT"/>
            </w:rPr>
          </w:pPr>
          <w:hyperlink w:anchor="_Toc519786495" w:history="1">
            <w:r w:rsidRPr="004C01B4">
              <w:rPr>
                <w:rStyle w:val="Hyperlink"/>
                <w:noProof/>
              </w:rPr>
              <w:t>2.</w:t>
            </w:r>
            <w:r>
              <w:rPr>
                <w:rFonts w:asciiTheme="minorHAnsi" w:eastAsiaTheme="minorEastAsia" w:hAnsiTheme="minorHAnsi"/>
                <w:noProof/>
                <w:lang w:eastAsia="de-AT"/>
              </w:rPr>
              <w:tab/>
            </w:r>
            <w:r w:rsidRPr="004C01B4">
              <w:rPr>
                <w:rStyle w:val="Hyperlink"/>
                <w:noProof/>
              </w:rPr>
              <w:t>Vorbereitungen</w:t>
            </w:r>
            <w:r>
              <w:rPr>
                <w:noProof/>
                <w:webHidden/>
              </w:rPr>
              <w:tab/>
            </w:r>
            <w:r>
              <w:rPr>
                <w:noProof/>
                <w:webHidden/>
              </w:rPr>
              <w:fldChar w:fldCharType="begin"/>
            </w:r>
            <w:r>
              <w:rPr>
                <w:noProof/>
                <w:webHidden/>
              </w:rPr>
              <w:instrText xml:space="preserve"> PAGEREF _Toc519786495 \h </w:instrText>
            </w:r>
            <w:r>
              <w:rPr>
                <w:noProof/>
                <w:webHidden/>
              </w:rPr>
            </w:r>
            <w:r>
              <w:rPr>
                <w:noProof/>
                <w:webHidden/>
              </w:rPr>
              <w:fldChar w:fldCharType="separate"/>
            </w:r>
            <w:r w:rsidR="00392B27">
              <w:rPr>
                <w:noProof/>
                <w:webHidden/>
              </w:rPr>
              <w:t>3</w:t>
            </w:r>
            <w:r>
              <w:rPr>
                <w:noProof/>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496" w:history="1">
            <w:r w:rsidRPr="004C01B4">
              <w:rPr>
                <w:rStyle w:val="Hyperlink"/>
                <w:noProof/>
              </w:rPr>
              <w:t>2.1.</w:t>
            </w:r>
            <w:r>
              <w:rPr>
                <w:rFonts w:asciiTheme="minorHAnsi" w:eastAsiaTheme="minorEastAsia" w:hAnsiTheme="minorHAnsi"/>
                <w:noProof/>
                <w:lang w:eastAsia="de-AT"/>
              </w:rPr>
              <w:tab/>
            </w:r>
            <w:r w:rsidRPr="004C01B4">
              <w:rPr>
                <w:rStyle w:val="Hyperlink"/>
                <w:noProof/>
              </w:rPr>
              <w:t>Systemanforderungen</w:t>
            </w:r>
            <w:r>
              <w:rPr>
                <w:noProof/>
                <w:webHidden/>
              </w:rPr>
              <w:tab/>
            </w:r>
            <w:r>
              <w:rPr>
                <w:noProof/>
                <w:webHidden/>
              </w:rPr>
              <w:fldChar w:fldCharType="begin"/>
            </w:r>
            <w:r>
              <w:rPr>
                <w:noProof/>
                <w:webHidden/>
              </w:rPr>
              <w:instrText xml:space="preserve"> PAGEREF _Toc519786496 \h </w:instrText>
            </w:r>
            <w:r>
              <w:rPr>
                <w:noProof/>
                <w:webHidden/>
              </w:rPr>
            </w:r>
            <w:r>
              <w:rPr>
                <w:noProof/>
                <w:webHidden/>
              </w:rPr>
              <w:fldChar w:fldCharType="separate"/>
            </w:r>
            <w:r w:rsidR="00392B27">
              <w:rPr>
                <w:noProof/>
                <w:webHidden/>
              </w:rPr>
              <w:t>3</w:t>
            </w:r>
            <w:r>
              <w:rPr>
                <w:noProof/>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497" w:history="1">
            <w:r w:rsidRPr="004C01B4">
              <w:rPr>
                <w:rStyle w:val="Hyperlink"/>
                <w:noProof/>
              </w:rPr>
              <w:t>2.2.</w:t>
            </w:r>
            <w:r>
              <w:rPr>
                <w:rFonts w:asciiTheme="minorHAnsi" w:eastAsiaTheme="minorEastAsia" w:hAnsiTheme="minorHAnsi"/>
                <w:noProof/>
                <w:lang w:eastAsia="de-AT"/>
              </w:rPr>
              <w:tab/>
            </w:r>
            <w:r w:rsidRPr="004C01B4">
              <w:rPr>
                <w:rStyle w:val="Hyperlink"/>
                <w:noProof/>
              </w:rPr>
              <w:t>Installation der App</w:t>
            </w:r>
            <w:r>
              <w:rPr>
                <w:noProof/>
                <w:webHidden/>
              </w:rPr>
              <w:tab/>
            </w:r>
            <w:r>
              <w:rPr>
                <w:noProof/>
                <w:webHidden/>
              </w:rPr>
              <w:fldChar w:fldCharType="begin"/>
            </w:r>
            <w:r>
              <w:rPr>
                <w:noProof/>
                <w:webHidden/>
              </w:rPr>
              <w:instrText xml:space="preserve"> PAGEREF _Toc519786497 \h </w:instrText>
            </w:r>
            <w:r>
              <w:rPr>
                <w:noProof/>
                <w:webHidden/>
              </w:rPr>
            </w:r>
            <w:r>
              <w:rPr>
                <w:noProof/>
                <w:webHidden/>
              </w:rPr>
              <w:fldChar w:fldCharType="separate"/>
            </w:r>
            <w:r w:rsidR="00392B27">
              <w:rPr>
                <w:noProof/>
                <w:webHidden/>
              </w:rPr>
              <w:t>3</w:t>
            </w:r>
            <w:r>
              <w:rPr>
                <w:noProof/>
                <w:webHidden/>
              </w:rPr>
              <w:fldChar w:fldCharType="end"/>
            </w:r>
          </w:hyperlink>
        </w:p>
        <w:p w:rsidR="00486FE2" w:rsidRDefault="00486FE2">
          <w:pPr>
            <w:pStyle w:val="Verzeichnis1"/>
            <w:rPr>
              <w:rFonts w:asciiTheme="minorHAnsi" w:eastAsiaTheme="minorEastAsia" w:hAnsiTheme="minorHAnsi"/>
              <w:noProof/>
              <w:lang w:eastAsia="de-AT"/>
            </w:rPr>
          </w:pPr>
          <w:hyperlink w:anchor="_Toc519786498" w:history="1">
            <w:r w:rsidRPr="004C01B4">
              <w:rPr>
                <w:rStyle w:val="Hyperlink"/>
                <w:noProof/>
              </w:rPr>
              <w:t>3.</w:t>
            </w:r>
            <w:r>
              <w:rPr>
                <w:rFonts w:asciiTheme="minorHAnsi" w:eastAsiaTheme="minorEastAsia" w:hAnsiTheme="minorHAnsi"/>
                <w:noProof/>
                <w:lang w:eastAsia="de-AT"/>
              </w:rPr>
              <w:tab/>
            </w:r>
            <w:r w:rsidRPr="004C01B4">
              <w:rPr>
                <w:rStyle w:val="Hyperlink"/>
                <w:noProof/>
              </w:rPr>
              <w:t>Bedienungsanleitung</w:t>
            </w:r>
            <w:r>
              <w:rPr>
                <w:noProof/>
                <w:webHidden/>
              </w:rPr>
              <w:tab/>
            </w:r>
            <w:r>
              <w:rPr>
                <w:noProof/>
                <w:webHidden/>
              </w:rPr>
              <w:fldChar w:fldCharType="begin"/>
            </w:r>
            <w:r>
              <w:rPr>
                <w:noProof/>
                <w:webHidden/>
              </w:rPr>
              <w:instrText xml:space="preserve"> PAGEREF _Toc519786498 \h </w:instrText>
            </w:r>
            <w:r>
              <w:rPr>
                <w:noProof/>
                <w:webHidden/>
              </w:rPr>
            </w:r>
            <w:r>
              <w:rPr>
                <w:noProof/>
                <w:webHidden/>
              </w:rPr>
              <w:fldChar w:fldCharType="separate"/>
            </w:r>
            <w:r w:rsidR="00392B27">
              <w:rPr>
                <w:noProof/>
                <w:webHidden/>
              </w:rPr>
              <w:t>4</w:t>
            </w:r>
            <w:r>
              <w:rPr>
                <w:noProof/>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499" w:history="1">
            <w:r w:rsidRPr="004C01B4">
              <w:rPr>
                <w:rStyle w:val="Hyperlink"/>
                <w:noProof/>
              </w:rPr>
              <w:t>3.1.</w:t>
            </w:r>
            <w:r>
              <w:rPr>
                <w:rFonts w:asciiTheme="minorHAnsi" w:eastAsiaTheme="minorEastAsia" w:hAnsiTheme="minorHAnsi"/>
                <w:noProof/>
                <w:lang w:eastAsia="de-AT"/>
              </w:rPr>
              <w:tab/>
            </w:r>
            <w:r w:rsidRPr="004C01B4">
              <w:rPr>
                <w:rStyle w:val="Hyperlink"/>
                <w:noProof/>
              </w:rPr>
              <w:t>„Hauptmenü“</w:t>
            </w:r>
            <w:r>
              <w:rPr>
                <w:noProof/>
                <w:webHidden/>
              </w:rPr>
              <w:tab/>
            </w:r>
            <w:r>
              <w:rPr>
                <w:noProof/>
                <w:webHidden/>
              </w:rPr>
              <w:fldChar w:fldCharType="begin"/>
            </w:r>
            <w:r>
              <w:rPr>
                <w:noProof/>
                <w:webHidden/>
              </w:rPr>
              <w:instrText xml:space="preserve"> PAGEREF _Toc519786499 \h </w:instrText>
            </w:r>
            <w:r>
              <w:rPr>
                <w:noProof/>
                <w:webHidden/>
              </w:rPr>
            </w:r>
            <w:r>
              <w:rPr>
                <w:noProof/>
                <w:webHidden/>
              </w:rPr>
              <w:fldChar w:fldCharType="separate"/>
            </w:r>
            <w:r w:rsidR="00392B27">
              <w:rPr>
                <w:noProof/>
                <w:webHidden/>
              </w:rPr>
              <w:t>4</w:t>
            </w:r>
            <w:r>
              <w:rPr>
                <w:noProof/>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500" w:history="1">
            <w:r w:rsidRPr="004C01B4">
              <w:rPr>
                <w:rStyle w:val="Hyperlink"/>
                <w:noProof/>
              </w:rPr>
              <w:t>3.2.</w:t>
            </w:r>
            <w:r>
              <w:rPr>
                <w:rFonts w:asciiTheme="minorHAnsi" w:eastAsiaTheme="minorEastAsia" w:hAnsiTheme="minorHAnsi"/>
                <w:noProof/>
                <w:lang w:eastAsia="de-AT"/>
              </w:rPr>
              <w:tab/>
            </w:r>
            <w:r w:rsidRPr="004C01B4">
              <w:rPr>
                <w:rStyle w:val="Hyperlink"/>
                <w:noProof/>
              </w:rPr>
              <w:t>„Neue Person anlegen“ Menü</w:t>
            </w:r>
            <w:r>
              <w:rPr>
                <w:noProof/>
                <w:webHidden/>
              </w:rPr>
              <w:tab/>
            </w:r>
            <w:r>
              <w:rPr>
                <w:noProof/>
                <w:webHidden/>
              </w:rPr>
              <w:fldChar w:fldCharType="begin"/>
            </w:r>
            <w:r>
              <w:rPr>
                <w:noProof/>
                <w:webHidden/>
              </w:rPr>
              <w:instrText xml:space="preserve"> PAGEREF _Toc519786500 \h </w:instrText>
            </w:r>
            <w:r>
              <w:rPr>
                <w:noProof/>
                <w:webHidden/>
              </w:rPr>
            </w:r>
            <w:r>
              <w:rPr>
                <w:noProof/>
                <w:webHidden/>
              </w:rPr>
              <w:fldChar w:fldCharType="separate"/>
            </w:r>
            <w:r w:rsidR="00392B27">
              <w:rPr>
                <w:noProof/>
                <w:webHidden/>
              </w:rPr>
              <w:t>4</w:t>
            </w:r>
            <w:r>
              <w:rPr>
                <w:noProof/>
                <w:webHidden/>
              </w:rPr>
              <w:fldChar w:fldCharType="end"/>
            </w:r>
          </w:hyperlink>
        </w:p>
        <w:p w:rsidR="00486FE2" w:rsidRDefault="00486FE2">
          <w:pPr>
            <w:pStyle w:val="Verzeichnis3"/>
            <w:rPr>
              <w:rFonts w:asciiTheme="minorHAnsi" w:eastAsiaTheme="minorEastAsia" w:hAnsiTheme="minorHAnsi"/>
              <w:lang w:eastAsia="de-AT"/>
            </w:rPr>
          </w:pPr>
          <w:hyperlink w:anchor="_Toc519786501" w:history="1">
            <w:r w:rsidRPr="004C01B4">
              <w:rPr>
                <w:rStyle w:val="Hyperlink"/>
              </w:rPr>
              <w:t>3.2.1.</w:t>
            </w:r>
            <w:r>
              <w:rPr>
                <w:rFonts w:asciiTheme="minorHAnsi" w:eastAsiaTheme="minorEastAsia" w:hAnsiTheme="minorHAnsi"/>
                <w:lang w:eastAsia="de-AT"/>
              </w:rPr>
              <w:tab/>
            </w:r>
            <w:r w:rsidRPr="004C01B4">
              <w:rPr>
                <w:rStyle w:val="Hyperlink"/>
              </w:rPr>
              <w:t>Neue Person anlegen</w:t>
            </w:r>
            <w:r>
              <w:rPr>
                <w:webHidden/>
              </w:rPr>
              <w:tab/>
            </w:r>
            <w:r>
              <w:rPr>
                <w:webHidden/>
              </w:rPr>
              <w:fldChar w:fldCharType="begin"/>
            </w:r>
            <w:r>
              <w:rPr>
                <w:webHidden/>
              </w:rPr>
              <w:instrText xml:space="preserve"> PAGEREF _Toc519786501 \h </w:instrText>
            </w:r>
            <w:r>
              <w:rPr>
                <w:webHidden/>
              </w:rPr>
            </w:r>
            <w:r>
              <w:rPr>
                <w:webHidden/>
              </w:rPr>
              <w:fldChar w:fldCharType="separate"/>
            </w:r>
            <w:r w:rsidR="00392B27">
              <w:rPr>
                <w:webHidden/>
              </w:rPr>
              <w:t>5</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02" w:history="1">
            <w:r w:rsidRPr="004C01B4">
              <w:rPr>
                <w:rStyle w:val="Hyperlink"/>
              </w:rPr>
              <w:t>3.2.2.</w:t>
            </w:r>
            <w:r>
              <w:rPr>
                <w:rFonts w:asciiTheme="minorHAnsi" w:eastAsiaTheme="minorEastAsia" w:hAnsiTheme="minorHAnsi"/>
                <w:lang w:eastAsia="de-AT"/>
              </w:rPr>
              <w:tab/>
            </w:r>
            <w:r w:rsidRPr="004C01B4">
              <w:rPr>
                <w:rStyle w:val="Hyperlink"/>
              </w:rPr>
              <w:t>Person bearbeiten</w:t>
            </w:r>
            <w:r>
              <w:rPr>
                <w:webHidden/>
              </w:rPr>
              <w:tab/>
            </w:r>
            <w:r>
              <w:rPr>
                <w:webHidden/>
              </w:rPr>
              <w:fldChar w:fldCharType="begin"/>
            </w:r>
            <w:r>
              <w:rPr>
                <w:webHidden/>
              </w:rPr>
              <w:instrText xml:space="preserve"> PAGEREF _Toc519786502 \h </w:instrText>
            </w:r>
            <w:r>
              <w:rPr>
                <w:webHidden/>
              </w:rPr>
            </w:r>
            <w:r>
              <w:rPr>
                <w:webHidden/>
              </w:rPr>
              <w:fldChar w:fldCharType="separate"/>
            </w:r>
            <w:r w:rsidR="00392B27">
              <w:rPr>
                <w:webHidden/>
              </w:rPr>
              <w:t>5</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03" w:history="1">
            <w:r w:rsidRPr="004C01B4">
              <w:rPr>
                <w:rStyle w:val="Hyperlink"/>
              </w:rPr>
              <w:t>3.2.3.</w:t>
            </w:r>
            <w:r>
              <w:rPr>
                <w:rFonts w:asciiTheme="minorHAnsi" w:eastAsiaTheme="minorEastAsia" w:hAnsiTheme="minorHAnsi"/>
                <w:lang w:eastAsia="de-AT"/>
              </w:rPr>
              <w:tab/>
            </w:r>
            <w:r w:rsidRPr="004C01B4">
              <w:rPr>
                <w:rStyle w:val="Hyperlink"/>
              </w:rPr>
              <w:t>Person löschen</w:t>
            </w:r>
            <w:r>
              <w:rPr>
                <w:webHidden/>
              </w:rPr>
              <w:tab/>
            </w:r>
            <w:r>
              <w:rPr>
                <w:webHidden/>
              </w:rPr>
              <w:fldChar w:fldCharType="begin"/>
            </w:r>
            <w:r>
              <w:rPr>
                <w:webHidden/>
              </w:rPr>
              <w:instrText xml:space="preserve"> PAGEREF _Toc519786503 \h </w:instrText>
            </w:r>
            <w:r>
              <w:rPr>
                <w:webHidden/>
              </w:rPr>
            </w:r>
            <w:r>
              <w:rPr>
                <w:webHidden/>
              </w:rPr>
              <w:fldChar w:fldCharType="separate"/>
            </w:r>
            <w:r w:rsidR="00392B27">
              <w:rPr>
                <w:webHidden/>
              </w:rPr>
              <w:t>6</w:t>
            </w:r>
            <w:r>
              <w:rPr>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504" w:history="1">
            <w:r w:rsidRPr="004C01B4">
              <w:rPr>
                <w:rStyle w:val="Hyperlink"/>
                <w:noProof/>
              </w:rPr>
              <w:t>3.3.</w:t>
            </w:r>
            <w:r>
              <w:rPr>
                <w:rFonts w:asciiTheme="minorHAnsi" w:eastAsiaTheme="minorEastAsia" w:hAnsiTheme="minorHAnsi"/>
                <w:noProof/>
                <w:lang w:eastAsia="de-AT"/>
              </w:rPr>
              <w:tab/>
            </w:r>
            <w:r w:rsidRPr="004C01B4">
              <w:rPr>
                <w:rStyle w:val="Hyperlink"/>
                <w:noProof/>
              </w:rPr>
              <w:t>„Neues Projekt erstellen“ Menü</w:t>
            </w:r>
            <w:r>
              <w:rPr>
                <w:noProof/>
                <w:webHidden/>
              </w:rPr>
              <w:tab/>
            </w:r>
            <w:r>
              <w:rPr>
                <w:noProof/>
                <w:webHidden/>
              </w:rPr>
              <w:fldChar w:fldCharType="begin"/>
            </w:r>
            <w:r>
              <w:rPr>
                <w:noProof/>
                <w:webHidden/>
              </w:rPr>
              <w:instrText xml:space="preserve"> PAGEREF _Toc519786504 \h </w:instrText>
            </w:r>
            <w:r>
              <w:rPr>
                <w:noProof/>
                <w:webHidden/>
              </w:rPr>
            </w:r>
            <w:r>
              <w:rPr>
                <w:noProof/>
                <w:webHidden/>
              </w:rPr>
              <w:fldChar w:fldCharType="separate"/>
            </w:r>
            <w:r w:rsidR="00392B27">
              <w:rPr>
                <w:noProof/>
                <w:webHidden/>
              </w:rPr>
              <w:t>6</w:t>
            </w:r>
            <w:r>
              <w:rPr>
                <w:noProof/>
                <w:webHidden/>
              </w:rPr>
              <w:fldChar w:fldCharType="end"/>
            </w:r>
          </w:hyperlink>
        </w:p>
        <w:p w:rsidR="00486FE2" w:rsidRDefault="00486FE2">
          <w:pPr>
            <w:pStyle w:val="Verzeichnis3"/>
            <w:rPr>
              <w:rFonts w:asciiTheme="minorHAnsi" w:eastAsiaTheme="minorEastAsia" w:hAnsiTheme="minorHAnsi"/>
              <w:lang w:eastAsia="de-AT"/>
            </w:rPr>
          </w:pPr>
          <w:hyperlink w:anchor="_Toc519786505" w:history="1">
            <w:r w:rsidRPr="004C01B4">
              <w:rPr>
                <w:rStyle w:val="Hyperlink"/>
              </w:rPr>
              <w:t>3.3.1.</w:t>
            </w:r>
            <w:r>
              <w:rPr>
                <w:rFonts w:asciiTheme="minorHAnsi" w:eastAsiaTheme="minorEastAsia" w:hAnsiTheme="minorHAnsi"/>
                <w:lang w:eastAsia="de-AT"/>
              </w:rPr>
              <w:tab/>
            </w:r>
            <w:r w:rsidRPr="004C01B4">
              <w:rPr>
                <w:rStyle w:val="Hyperlink"/>
              </w:rPr>
              <w:t>Projekt bearbeiten</w:t>
            </w:r>
            <w:r>
              <w:rPr>
                <w:webHidden/>
              </w:rPr>
              <w:tab/>
            </w:r>
            <w:r>
              <w:rPr>
                <w:webHidden/>
              </w:rPr>
              <w:fldChar w:fldCharType="begin"/>
            </w:r>
            <w:r>
              <w:rPr>
                <w:webHidden/>
              </w:rPr>
              <w:instrText xml:space="preserve"> PAGEREF _Toc519786505 \h </w:instrText>
            </w:r>
            <w:r>
              <w:rPr>
                <w:webHidden/>
              </w:rPr>
            </w:r>
            <w:r>
              <w:rPr>
                <w:webHidden/>
              </w:rPr>
              <w:fldChar w:fldCharType="separate"/>
            </w:r>
            <w:r w:rsidR="00392B27">
              <w:rPr>
                <w:webHidden/>
              </w:rPr>
              <w:t>7</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06" w:history="1">
            <w:r w:rsidRPr="004C01B4">
              <w:rPr>
                <w:rStyle w:val="Hyperlink"/>
              </w:rPr>
              <w:t>3.3.2.</w:t>
            </w:r>
            <w:r>
              <w:rPr>
                <w:rFonts w:asciiTheme="minorHAnsi" w:eastAsiaTheme="minorEastAsia" w:hAnsiTheme="minorHAnsi"/>
                <w:lang w:eastAsia="de-AT"/>
              </w:rPr>
              <w:tab/>
            </w:r>
            <w:r w:rsidRPr="004C01B4">
              <w:rPr>
                <w:rStyle w:val="Hyperlink"/>
              </w:rPr>
              <w:t>Personen zu einem Projekt hinzufügen</w:t>
            </w:r>
            <w:r>
              <w:rPr>
                <w:webHidden/>
              </w:rPr>
              <w:tab/>
            </w:r>
            <w:r>
              <w:rPr>
                <w:webHidden/>
              </w:rPr>
              <w:fldChar w:fldCharType="begin"/>
            </w:r>
            <w:r>
              <w:rPr>
                <w:webHidden/>
              </w:rPr>
              <w:instrText xml:space="preserve"> PAGEREF _Toc519786506 \h </w:instrText>
            </w:r>
            <w:r>
              <w:rPr>
                <w:webHidden/>
              </w:rPr>
            </w:r>
            <w:r>
              <w:rPr>
                <w:webHidden/>
              </w:rPr>
              <w:fldChar w:fldCharType="separate"/>
            </w:r>
            <w:r w:rsidR="00392B27">
              <w:rPr>
                <w:webHidden/>
              </w:rPr>
              <w:t>8</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07" w:history="1">
            <w:r w:rsidRPr="004C01B4">
              <w:rPr>
                <w:rStyle w:val="Hyperlink"/>
              </w:rPr>
              <w:t>3.3.3.</w:t>
            </w:r>
            <w:r>
              <w:rPr>
                <w:rFonts w:asciiTheme="minorHAnsi" w:eastAsiaTheme="minorEastAsia" w:hAnsiTheme="minorHAnsi"/>
                <w:lang w:eastAsia="de-AT"/>
              </w:rPr>
              <w:tab/>
            </w:r>
            <w:r w:rsidRPr="004C01B4">
              <w:rPr>
                <w:rStyle w:val="Hyperlink"/>
              </w:rPr>
              <w:t>Projekt löschen</w:t>
            </w:r>
            <w:r>
              <w:rPr>
                <w:webHidden/>
              </w:rPr>
              <w:tab/>
            </w:r>
            <w:r>
              <w:rPr>
                <w:webHidden/>
              </w:rPr>
              <w:fldChar w:fldCharType="begin"/>
            </w:r>
            <w:r>
              <w:rPr>
                <w:webHidden/>
              </w:rPr>
              <w:instrText xml:space="preserve"> PAGEREF _Toc519786507 \h </w:instrText>
            </w:r>
            <w:r>
              <w:rPr>
                <w:webHidden/>
              </w:rPr>
            </w:r>
            <w:r>
              <w:rPr>
                <w:webHidden/>
              </w:rPr>
              <w:fldChar w:fldCharType="separate"/>
            </w:r>
            <w:r w:rsidR="00392B27">
              <w:rPr>
                <w:webHidden/>
              </w:rPr>
              <w:t>9</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08" w:history="1">
            <w:r w:rsidRPr="004C01B4">
              <w:rPr>
                <w:rStyle w:val="Hyperlink"/>
              </w:rPr>
              <w:t>3.3.4.</w:t>
            </w:r>
            <w:r>
              <w:rPr>
                <w:rFonts w:asciiTheme="minorHAnsi" w:eastAsiaTheme="minorEastAsia" w:hAnsiTheme="minorHAnsi"/>
                <w:lang w:eastAsia="de-AT"/>
              </w:rPr>
              <w:tab/>
            </w:r>
            <w:r w:rsidRPr="004C01B4">
              <w:rPr>
                <w:rStyle w:val="Hyperlink"/>
              </w:rPr>
              <w:t>Projekt öffnen</w:t>
            </w:r>
            <w:r>
              <w:rPr>
                <w:webHidden/>
              </w:rPr>
              <w:tab/>
            </w:r>
            <w:r>
              <w:rPr>
                <w:webHidden/>
              </w:rPr>
              <w:fldChar w:fldCharType="begin"/>
            </w:r>
            <w:r>
              <w:rPr>
                <w:webHidden/>
              </w:rPr>
              <w:instrText xml:space="preserve"> PAGEREF _Toc519786508 \h </w:instrText>
            </w:r>
            <w:r>
              <w:rPr>
                <w:webHidden/>
              </w:rPr>
            </w:r>
            <w:r>
              <w:rPr>
                <w:webHidden/>
              </w:rPr>
              <w:fldChar w:fldCharType="separate"/>
            </w:r>
            <w:r w:rsidR="00392B27">
              <w:rPr>
                <w:webHidden/>
              </w:rPr>
              <w:t>10</w:t>
            </w:r>
            <w:r>
              <w:rPr>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509" w:history="1">
            <w:r w:rsidRPr="004C01B4">
              <w:rPr>
                <w:rStyle w:val="Hyperlink"/>
                <w:noProof/>
              </w:rPr>
              <w:t>3.4.</w:t>
            </w:r>
            <w:r>
              <w:rPr>
                <w:rFonts w:asciiTheme="minorHAnsi" w:eastAsiaTheme="minorEastAsia" w:hAnsiTheme="minorHAnsi"/>
                <w:noProof/>
                <w:lang w:eastAsia="de-AT"/>
              </w:rPr>
              <w:tab/>
            </w:r>
            <w:r w:rsidRPr="004C01B4">
              <w:rPr>
                <w:rStyle w:val="Hyperlink"/>
                <w:noProof/>
              </w:rPr>
              <w:t>„Aufgabenbereich erstellen“ Menü</w:t>
            </w:r>
            <w:r>
              <w:rPr>
                <w:noProof/>
                <w:webHidden/>
              </w:rPr>
              <w:tab/>
            </w:r>
            <w:r>
              <w:rPr>
                <w:noProof/>
                <w:webHidden/>
              </w:rPr>
              <w:fldChar w:fldCharType="begin"/>
            </w:r>
            <w:r>
              <w:rPr>
                <w:noProof/>
                <w:webHidden/>
              </w:rPr>
              <w:instrText xml:space="preserve"> PAGEREF _Toc519786509 \h </w:instrText>
            </w:r>
            <w:r>
              <w:rPr>
                <w:noProof/>
                <w:webHidden/>
              </w:rPr>
            </w:r>
            <w:r>
              <w:rPr>
                <w:noProof/>
                <w:webHidden/>
              </w:rPr>
              <w:fldChar w:fldCharType="separate"/>
            </w:r>
            <w:r w:rsidR="00392B27">
              <w:rPr>
                <w:noProof/>
                <w:webHidden/>
              </w:rPr>
              <w:t>11</w:t>
            </w:r>
            <w:r>
              <w:rPr>
                <w:noProof/>
                <w:webHidden/>
              </w:rPr>
              <w:fldChar w:fldCharType="end"/>
            </w:r>
          </w:hyperlink>
        </w:p>
        <w:p w:rsidR="00486FE2" w:rsidRDefault="00486FE2">
          <w:pPr>
            <w:pStyle w:val="Verzeichnis3"/>
            <w:rPr>
              <w:rFonts w:asciiTheme="minorHAnsi" w:eastAsiaTheme="minorEastAsia" w:hAnsiTheme="minorHAnsi"/>
              <w:lang w:eastAsia="de-AT"/>
            </w:rPr>
          </w:pPr>
          <w:hyperlink w:anchor="_Toc519786510" w:history="1">
            <w:r w:rsidRPr="004C01B4">
              <w:rPr>
                <w:rStyle w:val="Hyperlink"/>
              </w:rPr>
              <w:t>3.4.1.</w:t>
            </w:r>
            <w:r>
              <w:rPr>
                <w:rFonts w:asciiTheme="minorHAnsi" w:eastAsiaTheme="minorEastAsia" w:hAnsiTheme="minorHAnsi"/>
                <w:lang w:eastAsia="de-AT"/>
              </w:rPr>
              <w:tab/>
            </w:r>
            <w:r w:rsidRPr="004C01B4">
              <w:rPr>
                <w:rStyle w:val="Hyperlink"/>
              </w:rPr>
              <w:t>Aufgabenbereich bearbeiten</w:t>
            </w:r>
            <w:r>
              <w:rPr>
                <w:webHidden/>
              </w:rPr>
              <w:tab/>
            </w:r>
            <w:r>
              <w:rPr>
                <w:webHidden/>
              </w:rPr>
              <w:fldChar w:fldCharType="begin"/>
            </w:r>
            <w:r>
              <w:rPr>
                <w:webHidden/>
              </w:rPr>
              <w:instrText xml:space="preserve"> PAGEREF _Toc519786510 \h </w:instrText>
            </w:r>
            <w:r>
              <w:rPr>
                <w:webHidden/>
              </w:rPr>
            </w:r>
            <w:r>
              <w:rPr>
                <w:webHidden/>
              </w:rPr>
              <w:fldChar w:fldCharType="separate"/>
            </w:r>
            <w:r w:rsidR="00392B27">
              <w:rPr>
                <w:webHidden/>
              </w:rPr>
              <w:t>11</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11" w:history="1">
            <w:r w:rsidRPr="004C01B4">
              <w:rPr>
                <w:rStyle w:val="Hyperlink"/>
              </w:rPr>
              <w:t>3.4.2.</w:t>
            </w:r>
            <w:r>
              <w:rPr>
                <w:rFonts w:asciiTheme="minorHAnsi" w:eastAsiaTheme="minorEastAsia" w:hAnsiTheme="minorHAnsi"/>
                <w:lang w:eastAsia="de-AT"/>
              </w:rPr>
              <w:tab/>
            </w:r>
            <w:r w:rsidRPr="004C01B4">
              <w:rPr>
                <w:rStyle w:val="Hyperlink"/>
              </w:rPr>
              <w:t>Aufgabenbereich löschen</w:t>
            </w:r>
            <w:r>
              <w:rPr>
                <w:webHidden/>
              </w:rPr>
              <w:tab/>
            </w:r>
            <w:r>
              <w:rPr>
                <w:webHidden/>
              </w:rPr>
              <w:fldChar w:fldCharType="begin"/>
            </w:r>
            <w:r>
              <w:rPr>
                <w:webHidden/>
              </w:rPr>
              <w:instrText xml:space="preserve"> PAGEREF _Toc519786511 \h </w:instrText>
            </w:r>
            <w:r>
              <w:rPr>
                <w:webHidden/>
              </w:rPr>
            </w:r>
            <w:r>
              <w:rPr>
                <w:webHidden/>
              </w:rPr>
              <w:fldChar w:fldCharType="separate"/>
            </w:r>
            <w:r w:rsidR="00392B27">
              <w:rPr>
                <w:webHidden/>
              </w:rPr>
              <w:t>12</w:t>
            </w:r>
            <w:r>
              <w:rPr>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512" w:history="1">
            <w:r w:rsidRPr="004C01B4">
              <w:rPr>
                <w:rStyle w:val="Hyperlink"/>
                <w:noProof/>
              </w:rPr>
              <w:t>3.5.</w:t>
            </w:r>
            <w:r>
              <w:rPr>
                <w:rFonts w:asciiTheme="minorHAnsi" w:eastAsiaTheme="minorEastAsia" w:hAnsiTheme="minorHAnsi"/>
                <w:noProof/>
                <w:lang w:eastAsia="de-AT"/>
              </w:rPr>
              <w:tab/>
            </w:r>
            <w:r w:rsidRPr="004C01B4">
              <w:rPr>
                <w:rStyle w:val="Hyperlink"/>
                <w:noProof/>
              </w:rPr>
              <w:t>„Aufgabe Hinzufügen“ Menü</w:t>
            </w:r>
            <w:r>
              <w:rPr>
                <w:noProof/>
                <w:webHidden/>
              </w:rPr>
              <w:tab/>
            </w:r>
            <w:r>
              <w:rPr>
                <w:noProof/>
                <w:webHidden/>
              </w:rPr>
              <w:fldChar w:fldCharType="begin"/>
            </w:r>
            <w:r>
              <w:rPr>
                <w:noProof/>
                <w:webHidden/>
              </w:rPr>
              <w:instrText xml:space="preserve"> PAGEREF _Toc519786512 \h </w:instrText>
            </w:r>
            <w:r>
              <w:rPr>
                <w:noProof/>
                <w:webHidden/>
              </w:rPr>
            </w:r>
            <w:r>
              <w:rPr>
                <w:noProof/>
                <w:webHidden/>
              </w:rPr>
              <w:fldChar w:fldCharType="separate"/>
            </w:r>
            <w:r w:rsidR="00392B27">
              <w:rPr>
                <w:noProof/>
                <w:webHidden/>
              </w:rPr>
              <w:t>13</w:t>
            </w:r>
            <w:r>
              <w:rPr>
                <w:noProof/>
                <w:webHidden/>
              </w:rPr>
              <w:fldChar w:fldCharType="end"/>
            </w:r>
          </w:hyperlink>
        </w:p>
        <w:p w:rsidR="00486FE2" w:rsidRDefault="00486FE2">
          <w:pPr>
            <w:pStyle w:val="Verzeichnis3"/>
            <w:rPr>
              <w:rFonts w:asciiTheme="minorHAnsi" w:eastAsiaTheme="minorEastAsia" w:hAnsiTheme="minorHAnsi"/>
              <w:lang w:eastAsia="de-AT"/>
            </w:rPr>
          </w:pPr>
          <w:hyperlink w:anchor="_Toc519786513" w:history="1">
            <w:r w:rsidRPr="004C01B4">
              <w:rPr>
                <w:rStyle w:val="Hyperlink"/>
              </w:rPr>
              <w:t>3.5.1.</w:t>
            </w:r>
            <w:r>
              <w:rPr>
                <w:rFonts w:asciiTheme="minorHAnsi" w:eastAsiaTheme="minorEastAsia" w:hAnsiTheme="minorHAnsi"/>
                <w:lang w:eastAsia="de-AT"/>
              </w:rPr>
              <w:tab/>
            </w:r>
            <w:r w:rsidRPr="004C01B4">
              <w:rPr>
                <w:rStyle w:val="Hyperlink"/>
              </w:rPr>
              <w:t>Aufgabe bearbeiten</w:t>
            </w:r>
            <w:r>
              <w:rPr>
                <w:webHidden/>
              </w:rPr>
              <w:tab/>
            </w:r>
            <w:r>
              <w:rPr>
                <w:webHidden/>
              </w:rPr>
              <w:fldChar w:fldCharType="begin"/>
            </w:r>
            <w:r>
              <w:rPr>
                <w:webHidden/>
              </w:rPr>
              <w:instrText xml:space="preserve"> PAGEREF _Toc519786513 \h </w:instrText>
            </w:r>
            <w:r>
              <w:rPr>
                <w:webHidden/>
              </w:rPr>
            </w:r>
            <w:r>
              <w:rPr>
                <w:webHidden/>
              </w:rPr>
              <w:fldChar w:fldCharType="separate"/>
            </w:r>
            <w:r w:rsidR="00392B27">
              <w:rPr>
                <w:webHidden/>
              </w:rPr>
              <w:t>13</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14" w:history="1">
            <w:r w:rsidRPr="004C01B4">
              <w:rPr>
                <w:rStyle w:val="Hyperlink"/>
              </w:rPr>
              <w:t>3.5.2.</w:t>
            </w:r>
            <w:r>
              <w:rPr>
                <w:rFonts w:asciiTheme="minorHAnsi" w:eastAsiaTheme="minorEastAsia" w:hAnsiTheme="minorHAnsi"/>
                <w:lang w:eastAsia="de-AT"/>
              </w:rPr>
              <w:tab/>
            </w:r>
            <w:r w:rsidRPr="004C01B4">
              <w:rPr>
                <w:rStyle w:val="Hyperlink"/>
              </w:rPr>
              <w:t>Aufgabe löschen</w:t>
            </w:r>
            <w:r>
              <w:rPr>
                <w:webHidden/>
              </w:rPr>
              <w:tab/>
            </w:r>
            <w:r>
              <w:rPr>
                <w:webHidden/>
              </w:rPr>
              <w:fldChar w:fldCharType="begin"/>
            </w:r>
            <w:r>
              <w:rPr>
                <w:webHidden/>
              </w:rPr>
              <w:instrText xml:space="preserve"> PAGEREF _Toc519786514 \h </w:instrText>
            </w:r>
            <w:r>
              <w:rPr>
                <w:webHidden/>
              </w:rPr>
            </w:r>
            <w:r>
              <w:rPr>
                <w:webHidden/>
              </w:rPr>
              <w:fldChar w:fldCharType="separate"/>
            </w:r>
            <w:r w:rsidR="00392B27">
              <w:rPr>
                <w:webHidden/>
              </w:rPr>
              <w:t>14</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15" w:history="1">
            <w:r w:rsidRPr="004C01B4">
              <w:rPr>
                <w:rStyle w:val="Hyperlink"/>
              </w:rPr>
              <w:t>3.5.3.</w:t>
            </w:r>
            <w:r>
              <w:rPr>
                <w:rFonts w:asciiTheme="minorHAnsi" w:eastAsiaTheme="minorEastAsia" w:hAnsiTheme="minorHAnsi"/>
                <w:lang w:eastAsia="de-AT"/>
              </w:rPr>
              <w:tab/>
            </w:r>
            <w:r w:rsidRPr="004C01B4">
              <w:rPr>
                <w:rStyle w:val="Hyperlink"/>
              </w:rPr>
              <w:t>Zeiterfassung für eine Aufgabe</w:t>
            </w:r>
            <w:r>
              <w:rPr>
                <w:webHidden/>
              </w:rPr>
              <w:tab/>
            </w:r>
            <w:r>
              <w:rPr>
                <w:webHidden/>
              </w:rPr>
              <w:fldChar w:fldCharType="begin"/>
            </w:r>
            <w:r>
              <w:rPr>
                <w:webHidden/>
              </w:rPr>
              <w:instrText xml:space="preserve"> PAGEREF _Toc519786515 \h </w:instrText>
            </w:r>
            <w:r>
              <w:rPr>
                <w:webHidden/>
              </w:rPr>
            </w:r>
            <w:r>
              <w:rPr>
                <w:webHidden/>
              </w:rPr>
              <w:fldChar w:fldCharType="separate"/>
            </w:r>
            <w:r w:rsidR="00392B27">
              <w:rPr>
                <w:webHidden/>
              </w:rPr>
              <w:t>14</w:t>
            </w:r>
            <w:r>
              <w:rPr>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516" w:history="1">
            <w:r w:rsidRPr="004C01B4">
              <w:rPr>
                <w:rStyle w:val="Hyperlink"/>
                <w:noProof/>
              </w:rPr>
              <w:t>3.6.</w:t>
            </w:r>
            <w:r>
              <w:rPr>
                <w:rFonts w:asciiTheme="minorHAnsi" w:eastAsiaTheme="minorEastAsia" w:hAnsiTheme="minorHAnsi"/>
                <w:noProof/>
                <w:lang w:eastAsia="de-AT"/>
              </w:rPr>
              <w:tab/>
            </w:r>
            <w:r w:rsidRPr="004C01B4">
              <w:rPr>
                <w:rStyle w:val="Hyperlink"/>
                <w:noProof/>
              </w:rPr>
              <w:t>„Zeiterfassung“ Menü</w:t>
            </w:r>
            <w:r>
              <w:rPr>
                <w:noProof/>
                <w:webHidden/>
              </w:rPr>
              <w:tab/>
            </w:r>
            <w:r>
              <w:rPr>
                <w:noProof/>
                <w:webHidden/>
              </w:rPr>
              <w:fldChar w:fldCharType="begin"/>
            </w:r>
            <w:r>
              <w:rPr>
                <w:noProof/>
                <w:webHidden/>
              </w:rPr>
              <w:instrText xml:space="preserve"> PAGEREF _Toc519786516 \h </w:instrText>
            </w:r>
            <w:r>
              <w:rPr>
                <w:noProof/>
                <w:webHidden/>
              </w:rPr>
            </w:r>
            <w:r>
              <w:rPr>
                <w:noProof/>
                <w:webHidden/>
              </w:rPr>
              <w:fldChar w:fldCharType="separate"/>
            </w:r>
            <w:r w:rsidR="00392B27">
              <w:rPr>
                <w:noProof/>
                <w:webHidden/>
              </w:rPr>
              <w:t>15</w:t>
            </w:r>
            <w:r>
              <w:rPr>
                <w:noProof/>
                <w:webHidden/>
              </w:rPr>
              <w:fldChar w:fldCharType="end"/>
            </w:r>
          </w:hyperlink>
        </w:p>
        <w:p w:rsidR="00486FE2" w:rsidRDefault="00486FE2">
          <w:pPr>
            <w:pStyle w:val="Verzeichnis3"/>
            <w:rPr>
              <w:rFonts w:asciiTheme="minorHAnsi" w:eastAsiaTheme="minorEastAsia" w:hAnsiTheme="minorHAnsi"/>
              <w:lang w:eastAsia="de-AT"/>
            </w:rPr>
          </w:pPr>
          <w:hyperlink w:anchor="_Toc519786517" w:history="1">
            <w:r w:rsidRPr="004C01B4">
              <w:rPr>
                <w:rStyle w:val="Hyperlink"/>
              </w:rPr>
              <w:t>3.6.1.</w:t>
            </w:r>
            <w:r>
              <w:rPr>
                <w:rFonts w:asciiTheme="minorHAnsi" w:eastAsiaTheme="minorEastAsia" w:hAnsiTheme="minorHAnsi"/>
                <w:lang w:eastAsia="de-AT"/>
              </w:rPr>
              <w:tab/>
            </w:r>
            <w:r w:rsidRPr="004C01B4">
              <w:rPr>
                <w:rStyle w:val="Hyperlink"/>
              </w:rPr>
              <w:t>Aktivität hinzufügen</w:t>
            </w:r>
            <w:r>
              <w:rPr>
                <w:webHidden/>
              </w:rPr>
              <w:tab/>
            </w:r>
            <w:r>
              <w:rPr>
                <w:webHidden/>
              </w:rPr>
              <w:fldChar w:fldCharType="begin"/>
            </w:r>
            <w:r>
              <w:rPr>
                <w:webHidden/>
              </w:rPr>
              <w:instrText xml:space="preserve"> PAGEREF _Toc519786517 \h </w:instrText>
            </w:r>
            <w:r>
              <w:rPr>
                <w:webHidden/>
              </w:rPr>
            </w:r>
            <w:r>
              <w:rPr>
                <w:webHidden/>
              </w:rPr>
              <w:fldChar w:fldCharType="separate"/>
            </w:r>
            <w:r w:rsidR="00392B27">
              <w:rPr>
                <w:webHidden/>
              </w:rPr>
              <w:t>15</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18" w:history="1">
            <w:r w:rsidRPr="004C01B4">
              <w:rPr>
                <w:rStyle w:val="Hyperlink"/>
              </w:rPr>
              <w:t>3.6.2.</w:t>
            </w:r>
            <w:r>
              <w:rPr>
                <w:rFonts w:asciiTheme="minorHAnsi" w:eastAsiaTheme="minorEastAsia" w:hAnsiTheme="minorHAnsi"/>
                <w:lang w:eastAsia="de-AT"/>
              </w:rPr>
              <w:tab/>
            </w:r>
            <w:r w:rsidRPr="004C01B4">
              <w:rPr>
                <w:rStyle w:val="Hyperlink"/>
              </w:rPr>
              <w:t>Aktivitätenbeschreibung hinzufügen</w:t>
            </w:r>
            <w:r>
              <w:rPr>
                <w:webHidden/>
              </w:rPr>
              <w:tab/>
            </w:r>
            <w:r>
              <w:rPr>
                <w:webHidden/>
              </w:rPr>
              <w:fldChar w:fldCharType="begin"/>
            </w:r>
            <w:r>
              <w:rPr>
                <w:webHidden/>
              </w:rPr>
              <w:instrText xml:space="preserve"> PAGEREF _Toc519786518 \h </w:instrText>
            </w:r>
            <w:r>
              <w:rPr>
                <w:webHidden/>
              </w:rPr>
            </w:r>
            <w:r>
              <w:rPr>
                <w:webHidden/>
              </w:rPr>
              <w:fldChar w:fldCharType="separate"/>
            </w:r>
            <w:r w:rsidR="00392B27">
              <w:rPr>
                <w:webHidden/>
              </w:rPr>
              <w:t>16</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19" w:history="1">
            <w:r w:rsidRPr="004C01B4">
              <w:rPr>
                <w:rStyle w:val="Hyperlink"/>
              </w:rPr>
              <w:t>3.6.3.</w:t>
            </w:r>
            <w:r>
              <w:rPr>
                <w:rFonts w:asciiTheme="minorHAnsi" w:eastAsiaTheme="minorEastAsia" w:hAnsiTheme="minorHAnsi"/>
                <w:lang w:eastAsia="de-AT"/>
              </w:rPr>
              <w:tab/>
            </w:r>
            <w:r w:rsidRPr="004C01B4">
              <w:rPr>
                <w:rStyle w:val="Hyperlink"/>
              </w:rPr>
              <w:t>Start- und Endzeit hinzufügen</w:t>
            </w:r>
            <w:r>
              <w:rPr>
                <w:webHidden/>
              </w:rPr>
              <w:tab/>
            </w:r>
            <w:r>
              <w:rPr>
                <w:webHidden/>
              </w:rPr>
              <w:fldChar w:fldCharType="begin"/>
            </w:r>
            <w:r>
              <w:rPr>
                <w:webHidden/>
              </w:rPr>
              <w:instrText xml:space="preserve"> PAGEREF _Toc519786519 \h </w:instrText>
            </w:r>
            <w:r>
              <w:rPr>
                <w:webHidden/>
              </w:rPr>
            </w:r>
            <w:r>
              <w:rPr>
                <w:webHidden/>
              </w:rPr>
              <w:fldChar w:fldCharType="separate"/>
            </w:r>
            <w:r w:rsidR="00392B27">
              <w:rPr>
                <w:webHidden/>
              </w:rPr>
              <w:t>16</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20" w:history="1">
            <w:r w:rsidRPr="004C01B4">
              <w:rPr>
                <w:rStyle w:val="Hyperlink"/>
              </w:rPr>
              <w:t>3.6.4.</w:t>
            </w:r>
            <w:r>
              <w:rPr>
                <w:rFonts w:asciiTheme="minorHAnsi" w:eastAsiaTheme="minorEastAsia" w:hAnsiTheme="minorHAnsi"/>
                <w:lang w:eastAsia="de-AT"/>
              </w:rPr>
              <w:tab/>
            </w:r>
            <w:r w:rsidRPr="004C01B4">
              <w:rPr>
                <w:rStyle w:val="Hyperlink"/>
              </w:rPr>
              <w:t>Personen zu einer Aktivität hinzufügen</w:t>
            </w:r>
            <w:r>
              <w:rPr>
                <w:webHidden/>
              </w:rPr>
              <w:tab/>
            </w:r>
            <w:r>
              <w:rPr>
                <w:webHidden/>
              </w:rPr>
              <w:fldChar w:fldCharType="begin"/>
            </w:r>
            <w:r>
              <w:rPr>
                <w:webHidden/>
              </w:rPr>
              <w:instrText xml:space="preserve"> PAGEREF _Toc519786520 \h </w:instrText>
            </w:r>
            <w:r>
              <w:rPr>
                <w:webHidden/>
              </w:rPr>
            </w:r>
            <w:r>
              <w:rPr>
                <w:webHidden/>
              </w:rPr>
              <w:fldChar w:fldCharType="separate"/>
            </w:r>
            <w:r w:rsidR="00392B27">
              <w:rPr>
                <w:webHidden/>
              </w:rPr>
              <w:t>16</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21" w:history="1">
            <w:r w:rsidRPr="004C01B4">
              <w:rPr>
                <w:rStyle w:val="Hyperlink"/>
              </w:rPr>
              <w:t>3.6.5.</w:t>
            </w:r>
            <w:r>
              <w:rPr>
                <w:rFonts w:asciiTheme="minorHAnsi" w:eastAsiaTheme="minorEastAsia" w:hAnsiTheme="minorHAnsi"/>
                <w:lang w:eastAsia="de-AT"/>
              </w:rPr>
              <w:tab/>
            </w:r>
            <w:r w:rsidRPr="004C01B4">
              <w:rPr>
                <w:rStyle w:val="Hyperlink"/>
              </w:rPr>
              <w:t>Aktivität löschen</w:t>
            </w:r>
            <w:r>
              <w:rPr>
                <w:webHidden/>
              </w:rPr>
              <w:tab/>
            </w:r>
            <w:r>
              <w:rPr>
                <w:webHidden/>
              </w:rPr>
              <w:fldChar w:fldCharType="begin"/>
            </w:r>
            <w:r>
              <w:rPr>
                <w:webHidden/>
              </w:rPr>
              <w:instrText xml:space="preserve"> PAGEREF _Toc519786521 \h </w:instrText>
            </w:r>
            <w:r>
              <w:rPr>
                <w:webHidden/>
              </w:rPr>
            </w:r>
            <w:r>
              <w:rPr>
                <w:webHidden/>
              </w:rPr>
              <w:fldChar w:fldCharType="separate"/>
            </w:r>
            <w:r w:rsidR="00392B27">
              <w:rPr>
                <w:webHidden/>
              </w:rPr>
              <w:t>17</w:t>
            </w:r>
            <w:r>
              <w:rPr>
                <w:webHidden/>
              </w:rPr>
              <w:fldChar w:fldCharType="end"/>
            </w:r>
          </w:hyperlink>
        </w:p>
        <w:p w:rsidR="00486FE2" w:rsidRDefault="00486FE2">
          <w:pPr>
            <w:pStyle w:val="Verzeichnis2"/>
            <w:tabs>
              <w:tab w:val="left" w:pos="1100"/>
            </w:tabs>
            <w:rPr>
              <w:rFonts w:asciiTheme="minorHAnsi" w:eastAsiaTheme="minorEastAsia" w:hAnsiTheme="minorHAnsi"/>
              <w:noProof/>
              <w:lang w:eastAsia="de-AT"/>
            </w:rPr>
          </w:pPr>
          <w:hyperlink w:anchor="_Toc519786522" w:history="1">
            <w:r w:rsidRPr="004C01B4">
              <w:rPr>
                <w:rStyle w:val="Hyperlink"/>
                <w:noProof/>
              </w:rPr>
              <w:t>3.7.</w:t>
            </w:r>
            <w:r>
              <w:rPr>
                <w:rFonts w:asciiTheme="minorHAnsi" w:eastAsiaTheme="minorEastAsia" w:hAnsiTheme="minorHAnsi"/>
                <w:noProof/>
                <w:lang w:eastAsia="de-AT"/>
              </w:rPr>
              <w:tab/>
            </w:r>
            <w:r w:rsidRPr="004C01B4">
              <w:rPr>
                <w:rStyle w:val="Hyperlink"/>
                <w:noProof/>
              </w:rPr>
              <w:t>Reports</w:t>
            </w:r>
            <w:r>
              <w:rPr>
                <w:noProof/>
                <w:webHidden/>
              </w:rPr>
              <w:tab/>
            </w:r>
            <w:r>
              <w:rPr>
                <w:noProof/>
                <w:webHidden/>
              </w:rPr>
              <w:fldChar w:fldCharType="begin"/>
            </w:r>
            <w:r>
              <w:rPr>
                <w:noProof/>
                <w:webHidden/>
              </w:rPr>
              <w:instrText xml:space="preserve"> PAGEREF _Toc519786522 \h </w:instrText>
            </w:r>
            <w:r>
              <w:rPr>
                <w:noProof/>
                <w:webHidden/>
              </w:rPr>
            </w:r>
            <w:r>
              <w:rPr>
                <w:noProof/>
                <w:webHidden/>
              </w:rPr>
              <w:fldChar w:fldCharType="separate"/>
            </w:r>
            <w:r w:rsidR="00392B27">
              <w:rPr>
                <w:noProof/>
                <w:webHidden/>
              </w:rPr>
              <w:t>18</w:t>
            </w:r>
            <w:r>
              <w:rPr>
                <w:noProof/>
                <w:webHidden/>
              </w:rPr>
              <w:fldChar w:fldCharType="end"/>
            </w:r>
          </w:hyperlink>
        </w:p>
        <w:p w:rsidR="00486FE2" w:rsidRDefault="00486FE2">
          <w:pPr>
            <w:pStyle w:val="Verzeichnis3"/>
            <w:rPr>
              <w:rFonts w:asciiTheme="minorHAnsi" w:eastAsiaTheme="minorEastAsia" w:hAnsiTheme="minorHAnsi"/>
              <w:lang w:eastAsia="de-AT"/>
            </w:rPr>
          </w:pPr>
          <w:hyperlink w:anchor="_Toc519786523" w:history="1">
            <w:r w:rsidRPr="004C01B4">
              <w:rPr>
                <w:rStyle w:val="Hyperlink"/>
              </w:rPr>
              <w:t>3.7.1.</w:t>
            </w:r>
            <w:r>
              <w:rPr>
                <w:rFonts w:asciiTheme="minorHAnsi" w:eastAsiaTheme="minorEastAsia" w:hAnsiTheme="minorHAnsi"/>
                <w:lang w:eastAsia="de-AT"/>
              </w:rPr>
              <w:tab/>
            </w:r>
            <w:r w:rsidRPr="004C01B4">
              <w:rPr>
                <w:rStyle w:val="Hyperlink"/>
              </w:rPr>
              <w:t>Aufgabenbereichsreport</w:t>
            </w:r>
            <w:r>
              <w:rPr>
                <w:webHidden/>
              </w:rPr>
              <w:tab/>
            </w:r>
            <w:r>
              <w:rPr>
                <w:webHidden/>
              </w:rPr>
              <w:fldChar w:fldCharType="begin"/>
            </w:r>
            <w:r>
              <w:rPr>
                <w:webHidden/>
              </w:rPr>
              <w:instrText xml:space="preserve"> PAGEREF _Toc519786523 \h </w:instrText>
            </w:r>
            <w:r>
              <w:rPr>
                <w:webHidden/>
              </w:rPr>
            </w:r>
            <w:r>
              <w:rPr>
                <w:webHidden/>
              </w:rPr>
              <w:fldChar w:fldCharType="separate"/>
            </w:r>
            <w:r w:rsidR="00392B27">
              <w:rPr>
                <w:webHidden/>
              </w:rPr>
              <w:t>18</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24" w:history="1">
            <w:r w:rsidRPr="004C01B4">
              <w:rPr>
                <w:rStyle w:val="Hyperlink"/>
              </w:rPr>
              <w:t>3.7.2.</w:t>
            </w:r>
            <w:r>
              <w:rPr>
                <w:rFonts w:asciiTheme="minorHAnsi" w:eastAsiaTheme="minorEastAsia" w:hAnsiTheme="minorHAnsi"/>
                <w:lang w:eastAsia="de-AT"/>
              </w:rPr>
              <w:tab/>
            </w:r>
            <w:r w:rsidRPr="004C01B4">
              <w:rPr>
                <w:rStyle w:val="Hyperlink"/>
              </w:rPr>
              <w:t>Personenreports</w:t>
            </w:r>
            <w:r>
              <w:rPr>
                <w:webHidden/>
              </w:rPr>
              <w:tab/>
            </w:r>
            <w:r>
              <w:rPr>
                <w:webHidden/>
              </w:rPr>
              <w:fldChar w:fldCharType="begin"/>
            </w:r>
            <w:r>
              <w:rPr>
                <w:webHidden/>
              </w:rPr>
              <w:instrText xml:space="preserve"> PAGEREF _Toc519786524 \h </w:instrText>
            </w:r>
            <w:r>
              <w:rPr>
                <w:webHidden/>
              </w:rPr>
            </w:r>
            <w:r>
              <w:rPr>
                <w:webHidden/>
              </w:rPr>
              <w:fldChar w:fldCharType="separate"/>
            </w:r>
            <w:r w:rsidR="00392B27">
              <w:rPr>
                <w:webHidden/>
              </w:rPr>
              <w:t>20</w:t>
            </w:r>
            <w:r>
              <w:rPr>
                <w:webHidden/>
              </w:rPr>
              <w:fldChar w:fldCharType="end"/>
            </w:r>
          </w:hyperlink>
        </w:p>
        <w:p w:rsidR="00486FE2" w:rsidRDefault="00486FE2">
          <w:pPr>
            <w:pStyle w:val="Verzeichnis3"/>
            <w:rPr>
              <w:rFonts w:asciiTheme="minorHAnsi" w:eastAsiaTheme="minorEastAsia" w:hAnsiTheme="minorHAnsi"/>
              <w:lang w:eastAsia="de-AT"/>
            </w:rPr>
          </w:pPr>
          <w:hyperlink w:anchor="_Toc519786525" w:history="1">
            <w:r w:rsidRPr="004C01B4">
              <w:rPr>
                <w:rStyle w:val="Hyperlink"/>
              </w:rPr>
              <w:t>3.7.3.</w:t>
            </w:r>
            <w:r>
              <w:rPr>
                <w:rFonts w:asciiTheme="minorHAnsi" w:eastAsiaTheme="minorEastAsia" w:hAnsiTheme="minorHAnsi"/>
                <w:lang w:eastAsia="de-AT"/>
              </w:rPr>
              <w:tab/>
            </w:r>
            <w:r w:rsidRPr="004C01B4">
              <w:rPr>
                <w:rStyle w:val="Hyperlink"/>
              </w:rPr>
              <w:t>Projektreports</w:t>
            </w:r>
            <w:r>
              <w:rPr>
                <w:webHidden/>
              </w:rPr>
              <w:tab/>
            </w:r>
            <w:r>
              <w:rPr>
                <w:webHidden/>
              </w:rPr>
              <w:fldChar w:fldCharType="begin"/>
            </w:r>
            <w:r>
              <w:rPr>
                <w:webHidden/>
              </w:rPr>
              <w:instrText xml:space="preserve"> PAGEREF _Toc519786525 \h </w:instrText>
            </w:r>
            <w:r>
              <w:rPr>
                <w:webHidden/>
              </w:rPr>
            </w:r>
            <w:r>
              <w:rPr>
                <w:webHidden/>
              </w:rPr>
              <w:fldChar w:fldCharType="separate"/>
            </w:r>
            <w:r w:rsidR="00392B27">
              <w:rPr>
                <w:webHidden/>
              </w:rPr>
              <w:t>20</w:t>
            </w:r>
            <w:r>
              <w:rPr>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7B3AAD" w:rsidRDefault="007B3AAD" w:rsidP="009D3BCE">
      <w:pPr>
        <w:pStyle w:val="berschrift1"/>
      </w:pPr>
      <w:bookmarkStart w:id="1" w:name="_Einleitung"/>
      <w:bookmarkStart w:id="2" w:name="_Toc519786494"/>
      <w:bookmarkEnd w:id="1"/>
      <w:r>
        <w:lastRenderedPageBreak/>
        <w:t>Einleitung</w:t>
      </w:r>
      <w:bookmarkEnd w:id="2"/>
    </w:p>
    <w:p w:rsidR="007B3AAD" w:rsidRDefault="00416D63" w:rsidP="007B3AAD">
      <w:r>
        <w:t>Diese, in deutscher Sprache</w:t>
      </w:r>
      <w:r w:rsidR="004D0A7C">
        <w:t>, verfasste</w:t>
      </w:r>
      <w:r>
        <w:t xml:space="preserve"> </w:t>
      </w:r>
      <w:r w:rsidR="004D0A7C">
        <w:t>Benutzerdokumentation</w:t>
      </w:r>
      <w:r w:rsidR="00FD5E3D">
        <w:t xml:space="preserve">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5E4276" w:rsidRDefault="005E4276" w:rsidP="007B3AAD"/>
    <w:p w:rsidR="00FC26EB" w:rsidRDefault="005E4276" w:rsidP="005E4276">
      <w:r>
        <w:t xml:space="preserve">Die Benutzerdokumentation soll als eine Art Bedienungsanleitung für den Benutzer der TimeTrackerApp dienen. Nachfolgend werden alle Funktionen der App mit Screenshots und textuellen Beschreibungen erklärt. </w:t>
      </w:r>
    </w:p>
    <w:p w:rsidR="00D70068" w:rsidRDefault="00D70068" w:rsidP="005E4276"/>
    <w:p w:rsidR="00D70068" w:rsidRDefault="00D70068" w:rsidP="005E4276">
      <w:r>
        <w:t>Die Benutzerdokumentation basiert auf der TimeTrackerApp, welche am 03.07.2018 erstellt wurde.</w:t>
      </w:r>
    </w:p>
    <w:p w:rsidR="008E641E" w:rsidRDefault="008E641E" w:rsidP="005E4276"/>
    <w:p w:rsidR="00A83131" w:rsidRDefault="00831169" w:rsidP="00A83131">
      <w:pPr>
        <w:pStyle w:val="berschrift1"/>
      </w:pPr>
      <w:bookmarkStart w:id="3" w:name="_Toc519786495"/>
      <w:r>
        <w:t>Vorbereitungen</w:t>
      </w:r>
      <w:bookmarkEnd w:id="3"/>
    </w:p>
    <w:p w:rsidR="00B14FC6" w:rsidRDefault="00626AB9" w:rsidP="00626AB9">
      <w:pPr>
        <w:pStyle w:val="berschrift2"/>
      </w:pPr>
      <w:bookmarkStart w:id="4" w:name="_Toc519786496"/>
      <w:r>
        <w:t>Systemanforderungen</w:t>
      </w:r>
      <w:bookmarkEnd w:id="4"/>
    </w:p>
    <w:p w:rsidR="00626AB9" w:rsidRDefault="00626AB9" w:rsidP="00626AB9">
      <w:r>
        <w:t>Da die TimeTrackerApp mithilfe von Java entwickelt wurde, lässt sich diese auf einer Vielzahl an System ausführen, sofern Java von jenem unterstützt wird. Die minimalen Systemanforderungen setzen sich somit wie folgt zusammen:</w:t>
      </w:r>
    </w:p>
    <w:p w:rsidR="00626AB9" w:rsidRDefault="00626AB9" w:rsidP="00626AB9"/>
    <w:p w:rsidR="00626AB9" w:rsidRDefault="00626AB9" w:rsidP="00626AB9">
      <w:r>
        <w:t xml:space="preserve">Betriebssystem: </w:t>
      </w:r>
      <w:r>
        <w:tab/>
        <w:t>Microsoft Windows 7 oder höher</w:t>
      </w:r>
    </w:p>
    <w:p w:rsidR="00626AB9" w:rsidRDefault="00626AB9" w:rsidP="00626AB9">
      <w:r>
        <w:tab/>
      </w:r>
      <w:r>
        <w:tab/>
      </w:r>
      <w:r>
        <w:tab/>
        <w:t>Java 8 oder höher</w:t>
      </w:r>
    </w:p>
    <w:p w:rsidR="00626AB9" w:rsidRDefault="00626AB9" w:rsidP="00626AB9">
      <w:r>
        <w:t>Prozessor:</w:t>
      </w:r>
      <w:r>
        <w:tab/>
      </w:r>
      <w:r>
        <w:tab/>
        <w:t>Intel Core 2 Duo, 1GHz (oder vergleichbar)</w:t>
      </w:r>
    </w:p>
    <w:p w:rsidR="00626AB9" w:rsidRDefault="00626AB9" w:rsidP="00626AB9">
      <w:r>
        <w:t>Arbeitsspeicher:</w:t>
      </w:r>
      <w:r>
        <w:tab/>
        <w:t>1GB oder mehr</w:t>
      </w:r>
    </w:p>
    <w:p w:rsidR="00626AB9" w:rsidRDefault="00626AB9" w:rsidP="00626AB9">
      <w:r>
        <w:t>Festplatte:</w:t>
      </w:r>
      <w:r>
        <w:tab/>
      </w:r>
      <w:r>
        <w:tab/>
        <w:t>500MB freier Festplattenspeicher</w:t>
      </w:r>
    </w:p>
    <w:p w:rsidR="00626AB9" w:rsidRDefault="00626AB9" w:rsidP="00626AB9">
      <w:r>
        <w:t>Internetverbindung:</w:t>
      </w:r>
      <w:r>
        <w:tab/>
        <w:t>5Mbit/s oder schneller</w:t>
      </w:r>
    </w:p>
    <w:p w:rsidR="00626AB9" w:rsidRDefault="00626AB9" w:rsidP="00626AB9"/>
    <w:p w:rsidR="00626AB9" w:rsidRDefault="00626AB9" w:rsidP="00626AB9">
      <w:pPr>
        <w:pStyle w:val="berschrift2"/>
      </w:pPr>
      <w:bookmarkStart w:id="5" w:name="_Toc519786497"/>
      <w:r>
        <w:t>Installation der App</w:t>
      </w:r>
      <w:bookmarkEnd w:id="5"/>
    </w:p>
    <w:p w:rsidR="00626AB9" w:rsidRDefault="00831169" w:rsidP="00626AB9">
      <w:r>
        <w:t>Die App muss nicht installiert werden, sie ist portabel und direkt ausführbar. Es muss jedoch gewährleistet sein, dass eine aktuelle Version von Java auf dem jeweiligen Arbeitsplatz installiert ist. Ist dies nicht der Fall, kann die App nicht ausgeführt werden.</w:t>
      </w:r>
    </w:p>
    <w:p w:rsidR="0024291E" w:rsidRDefault="0024291E" w:rsidP="00626AB9"/>
    <w:p w:rsidR="0024291E" w:rsidRDefault="0024291E">
      <w:pPr>
        <w:spacing w:after="160" w:line="259" w:lineRule="auto"/>
      </w:pPr>
      <w:r>
        <w:br w:type="page"/>
      </w:r>
    </w:p>
    <w:p w:rsidR="00626AB9" w:rsidRDefault="004E32F4" w:rsidP="004E32F4">
      <w:pPr>
        <w:pStyle w:val="berschrift1"/>
      </w:pPr>
      <w:bookmarkStart w:id="6" w:name="_Toc519786498"/>
      <w:r>
        <w:lastRenderedPageBreak/>
        <w:t>Bedienungsanleitung</w:t>
      </w:r>
      <w:bookmarkEnd w:id="6"/>
    </w:p>
    <w:p w:rsidR="00A47816" w:rsidRDefault="00B07C26" w:rsidP="00A47816">
      <w:pPr>
        <w:pStyle w:val="berschrift2"/>
      </w:pPr>
      <w:bookmarkStart w:id="7" w:name="_Toc519786499"/>
      <w:r>
        <w:t>„</w:t>
      </w:r>
      <w:r w:rsidR="00A47816">
        <w:t>Hauptmenü</w:t>
      </w:r>
      <w:r>
        <w:t>“</w:t>
      </w:r>
      <w:bookmarkEnd w:id="7"/>
    </w:p>
    <w:p w:rsidR="00DF1FE9" w:rsidRDefault="00A47816" w:rsidP="00A47816">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304165</wp:posOffset>
            </wp:positionV>
            <wp:extent cx="5112385" cy="2795905"/>
            <wp:effectExtent l="0" t="0" r="0" b="444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Hauptmenu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12512"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r>
        <w:t>Nach erstmaligem Start der App befindet man sich im Hauptmenü dieser.</w:t>
      </w:r>
    </w:p>
    <w:p w:rsidR="00A47816" w:rsidRDefault="00A41F0D" w:rsidP="00A47816">
      <w:pPr>
        <w:rPr>
          <w:sz w:val="18"/>
        </w:rPr>
      </w:pPr>
      <w:r w:rsidRPr="00A41F0D">
        <w:rPr>
          <w:sz w:val="18"/>
        </w:rPr>
        <w:t>Abbildung 1 Hauptmenü der TimeTrackerApp</w:t>
      </w:r>
    </w:p>
    <w:p w:rsidR="005B2980" w:rsidRDefault="005B2980" w:rsidP="00A47816">
      <w:pPr>
        <w:rPr>
          <w:sz w:val="18"/>
        </w:rPr>
      </w:pPr>
    </w:p>
    <w:p w:rsidR="005B2980" w:rsidRDefault="005B2980" w:rsidP="00A47816">
      <w:r>
        <w:t>Hier ist es möglich, ein neues Projekt zu erstellen und eine neue Person, welche in Projekten mitarbeiten kann, zu erstellen.</w:t>
      </w:r>
    </w:p>
    <w:p w:rsidR="00C01D48" w:rsidRDefault="00C01D48" w:rsidP="00A47816"/>
    <w:p w:rsidR="00C01D48" w:rsidRDefault="00C01D48" w:rsidP="00EA1107">
      <w:pPr>
        <w:pStyle w:val="berschrift2"/>
      </w:pPr>
      <w:bookmarkStart w:id="8" w:name="_Toc519786500"/>
      <w:r>
        <w:t>„Neue Person anlegen“</w:t>
      </w:r>
      <w:r w:rsidR="0027178D">
        <w:t xml:space="preserve"> Menü</w:t>
      </w:r>
      <w:bookmarkEnd w:id="8"/>
    </w:p>
    <w:p w:rsidR="00C01D48" w:rsidRPr="00C01D48" w:rsidRDefault="003D21E3" w:rsidP="00C01D48">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495300</wp:posOffset>
            </wp:positionV>
            <wp:extent cx="5087620" cy="2781300"/>
            <wp:effectExtent l="0" t="0" r="0" b="0"/>
            <wp:wrapTopAndBottom/>
            <wp:docPr id="9" name="Grafik 9" descr="C:\Users\ateuc\AppData\Local\Microsoft\Windows\INetCache\Content.Word\Person_Anleg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Person_Anlegen_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762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D48">
        <w:t>Klic</w:t>
      </w:r>
      <w:r>
        <w:t>kt man auf den genannten Button, gelangt man zuerst in die Personenübersicht. Hier werden alle bereits angelegten Personen, in der Reihenfolge der Anlegung jener, aufgeführt.</w:t>
      </w:r>
    </w:p>
    <w:p w:rsidR="005B2980" w:rsidRPr="003D21E3" w:rsidRDefault="003D21E3" w:rsidP="00A47816">
      <w:pPr>
        <w:rPr>
          <w:sz w:val="18"/>
        </w:rPr>
      </w:pPr>
      <w:r w:rsidRPr="003D21E3">
        <w:rPr>
          <w:sz w:val="18"/>
        </w:rPr>
        <w:t>Abbildung 2 Personenübersicht</w:t>
      </w:r>
    </w:p>
    <w:p w:rsidR="005B2980" w:rsidRPr="005B2980" w:rsidRDefault="005B2980" w:rsidP="00A47816"/>
    <w:p w:rsidR="00A47816" w:rsidRDefault="00A47816" w:rsidP="00A47816"/>
    <w:p w:rsidR="008170BD" w:rsidRDefault="008170BD" w:rsidP="00A47816"/>
    <w:p w:rsidR="008170BD" w:rsidRDefault="00FE67CF" w:rsidP="0027178D">
      <w:pPr>
        <w:pStyle w:val="berschrift3"/>
      </w:pPr>
      <w:bookmarkStart w:id="9" w:name="_Toc519786501"/>
      <w:r>
        <w:t>Neue</w:t>
      </w:r>
      <w:r w:rsidR="00E30353">
        <w:t xml:space="preserve"> Person anlegen</w:t>
      </w:r>
      <w:bookmarkEnd w:id="9"/>
    </w:p>
    <w:p w:rsidR="00E30353" w:rsidRPr="00E30353" w:rsidRDefault="00EA1107" w:rsidP="002C2494">
      <w:r>
        <w:rPr>
          <w:noProof/>
          <w:sz w:val="18"/>
        </w:rPr>
        <w:drawing>
          <wp:anchor distT="0" distB="0" distL="114300" distR="114300" simplePos="0" relativeHeight="251667456" behindDoc="0" locked="0" layoutInCell="1" allowOverlap="1">
            <wp:simplePos x="0" y="0"/>
            <wp:positionH relativeFrom="margin">
              <wp:align>left</wp:align>
            </wp:positionH>
            <wp:positionV relativeFrom="paragraph">
              <wp:posOffset>304165</wp:posOffset>
            </wp:positionV>
            <wp:extent cx="4514850" cy="2777490"/>
            <wp:effectExtent l="0" t="0" r="0" b="3810"/>
            <wp:wrapTopAndBottom/>
            <wp:docPr id="13" name="Grafik 13" descr="C:\Users\ateuc\AppData\Local\Microsoft\Windows\INetCache\Content.Word\Person_Anleg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Person_Anlegen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FE9">
        <w:t xml:space="preserve">Klickt man nun auf diesen Button, wird eine neue, „leere“ Person angelegt. </w:t>
      </w:r>
    </w:p>
    <w:p w:rsidR="00FC26EB" w:rsidRDefault="00DF1FE9" w:rsidP="002C2494">
      <w:pPr>
        <w:rPr>
          <w:sz w:val="18"/>
        </w:rPr>
      </w:pPr>
      <w:r w:rsidRPr="002F397F">
        <w:rPr>
          <w:sz w:val="18"/>
        </w:rPr>
        <w:t>Abbildung 3 Eine neue Person anlegen</w:t>
      </w:r>
    </w:p>
    <w:p w:rsidR="00E30353" w:rsidRDefault="00E30353" w:rsidP="002C2494">
      <w:pPr>
        <w:rPr>
          <w:sz w:val="18"/>
        </w:rPr>
      </w:pPr>
    </w:p>
    <w:p w:rsidR="00E30353" w:rsidRDefault="00E30353" w:rsidP="00E30353">
      <w:pPr>
        <w:pStyle w:val="berschrift3"/>
      </w:pPr>
      <w:bookmarkStart w:id="10" w:name="_Toc519786502"/>
      <w:r>
        <w:t>Per</w:t>
      </w:r>
      <w:r w:rsidR="00FE67CF">
        <w:t>son bearbeiten</w:t>
      </w:r>
      <w:bookmarkEnd w:id="10"/>
    </w:p>
    <w:p w:rsidR="0008459C" w:rsidRDefault="00EA1107" w:rsidP="0008459C">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704215</wp:posOffset>
            </wp:positionV>
            <wp:extent cx="3657600" cy="752475"/>
            <wp:effectExtent l="0" t="0" r="0" b="9525"/>
            <wp:wrapTopAndBottom/>
            <wp:docPr id="16" name="Grafik 16" descr="C:\Users\ateuc\AppData\Local\Microsoft\Windows\INetCache\Content.Word\Person_Anleg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uc\AppData\Local\Microsoft\Windows\INetCache\Content.Word\Person_Anlegen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52475"/>
                    </a:xfrm>
                    <a:prstGeom prst="rect">
                      <a:avLst/>
                    </a:prstGeom>
                    <a:noFill/>
                    <a:ln>
                      <a:noFill/>
                    </a:ln>
                  </pic:spPr>
                </pic:pic>
              </a:graphicData>
            </a:graphic>
          </wp:anchor>
        </w:drawing>
      </w:r>
      <w:r w:rsidR="0008459C">
        <w:t>Möchte man nun noch den Namen der Person bearbeiten, so klickt man auf den dafür vorhergesehenen Button und trägt Vor- und Nachname ein. Man bestätigt die Eingabe mit dem entsprechenden Button des Fensters.</w:t>
      </w:r>
    </w:p>
    <w:p w:rsidR="00EA1107" w:rsidRDefault="0008459C" w:rsidP="0008459C">
      <w:pPr>
        <w:rPr>
          <w:sz w:val="18"/>
        </w:rPr>
      </w:pPr>
      <w:r w:rsidRPr="0008459C">
        <w:rPr>
          <w:sz w:val="18"/>
        </w:rPr>
        <w:t>Abbildung 4 Person bearbeiten</w:t>
      </w:r>
    </w:p>
    <w:p w:rsidR="00EA1107" w:rsidRDefault="00EA1107" w:rsidP="0008459C">
      <w:pPr>
        <w:rPr>
          <w:sz w:val="18"/>
        </w:rP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248920</wp:posOffset>
            </wp:positionV>
            <wp:extent cx="3600450" cy="2407920"/>
            <wp:effectExtent l="0" t="0" r="0" b="0"/>
            <wp:wrapTopAndBottom/>
            <wp:docPr id="17" name="Grafik 17" descr="C:\Users\ateuc\AppData\Local\Microsoft\Windows\INetCache\Content.Word\Person_Anleg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teuc\AppData\Local\Microsoft\Windows\INetCache\Content.Word\Person_Anlegen_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459C" w:rsidRDefault="00EA1107" w:rsidP="0008459C">
      <w:pPr>
        <w:rPr>
          <w:sz w:val="18"/>
        </w:rPr>
      </w:pPr>
      <w:r>
        <w:rPr>
          <w:sz w:val="18"/>
        </w:rPr>
        <w:t>A</w:t>
      </w:r>
      <w:r w:rsidR="0008459C" w:rsidRPr="0008459C">
        <w:rPr>
          <w:sz w:val="18"/>
        </w:rPr>
        <w:t>bbildung 5 Personendaten eintragen und speichern</w:t>
      </w:r>
    </w:p>
    <w:p w:rsidR="0026151E" w:rsidRDefault="0026151E" w:rsidP="0008459C">
      <w:pPr>
        <w:rPr>
          <w:sz w:val="18"/>
        </w:rPr>
      </w:pPr>
    </w:p>
    <w:p w:rsidR="0026151E" w:rsidRDefault="0026151E" w:rsidP="0026151E">
      <w:pPr>
        <w:pStyle w:val="berschrift3"/>
      </w:pPr>
      <w:bookmarkStart w:id="11" w:name="_Toc519786503"/>
      <w:r>
        <w:lastRenderedPageBreak/>
        <w:t>Person löschen</w:t>
      </w:r>
      <w:bookmarkEnd w:id="11"/>
    </w:p>
    <w:p w:rsidR="0026151E" w:rsidRDefault="00F354B9" w:rsidP="0026151E">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513715</wp:posOffset>
            </wp:positionV>
            <wp:extent cx="3600450" cy="638175"/>
            <wp:effectExtent l="0" t="0" r="0" b="9525"/>
            <wp:wrapTopAndBottom/>
            <wp:docPr id="20" name="Grafik 20" descr="C:\Users\ateuc\AppData\Local\Microsoft\Windows\INetCache\Content.Word\Person_Anlege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teuc\AppData\Local\Microsoft\Windows\INetCache\Content.Word\Person_Anlegen_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638175"/>
                    </a:xfrm>
                    <a:prstGeom prst="rect">
                      <a:avLst/>
                    </a:prstGeom>
                    <a:noFill/>
                    <a:ln>
                      <a:noFill/>
                    </a:ln>
                  </pic:spPr>
                </pic:pic>
              </a:graphicData>
            </a:graphic>
          </wp:anchor>
        </w:drawing>
      </w:r>
      <w:r w:rsidR="0026151E">
        <w:t>Möchte man eine zuvor erstellte Person wieder löschen, so klickt man auf den gezeigten Button. Die Person wird daraufhin entfernt.</w:t>
      </w:r>
    </w:p>
    <w:p w:rsidR="00715415" w:rsidRPr="00F354B9" w:rsidRDefault="00F354B9" w:rsidP="0026151E">
      <w:pPr>
        <w:rPr>
          <w:sz w:val="18"/>
        </w:rPr>
      </w:pPr>
      <w:r w:rsidRPr="00F354B9">
        <w:rPr>
          <w:sz w:val="18"/>
        </w:rPr>
        <w:t>Abbildung 6 Eine Person löschen</w:t>
      </w:r>
    </w:p>
    <w:p w:rsidR="00EA1107" w:rsidRDefault="00EA1107" w:rsidP="0008459C">
      <w:pPr>
        <w:rPr>
          <w:sz w:val="18"/>
        </w:rPr>
      </w:pPr>
    </w:p>
    <w:p w:rsidR="00EA1107" w:rsidRDefault="00BB27A8" w:rsidP="00EA1107">
      <w:pPr>
        <w:pStyle w:val="berschrift2"/>
      </w:pPr>
      <w:bookmarkStart w:id="12" w:name="_Toc519786504"/>
      <w:r>
        <w:t>„Neues Projekt erstellen“ Menü</w:t>
      </w:r>
      <w:bookmarkEnd w:id="12"/>
    </w:p>
    <w:p w:rsidR="0085396D" w:rsidRDefault="00E2136C" w:rsidP="0085396D">
      <w:r>
        <w:rPr>
          <w:noProof/>
        </w:rPr>
        <w:drawing>
          <wp:anchor distT="0" distB="0" distL="114300" distR="114300" simplePos="0" relativeHeight="251670528" behindDoc="0" locked="0" layoutInCell="1" allowOverlap="1">
            <wp:simplePos x="0" y="0"/>
            <wp:positionH relativeFrom="margin">
              <wp:posOffset>5261</wp:posOffset>
            </wp:positionH>
            <wp:positionV relativeFrom="paragraph">
              <wp:posOffset>314325</wp:posOffset>
            </wp:positionV>
            <wp:extent cx="5788297" cy="3165475"/>
            <wp:effectExtent l="0" t="0" r="317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teuc\AppData\Local\Microsoft\Windows\INetCache\Content.Word\Projekt_Erstellen_0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88297" cy="316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C09">
        <w:t xml:space="preserve">Durch einen Klick auf den beschriebenen Button wird ein neues Projekt erstellt. </w:t>
      </w:r>
    </w:p>
    <w:p w:rsidR="00E2136C" w:rsidRDefault="00715415" w:rsidP="0085396D">
      <w:pPr>
        <w:rPr>
          <w:sz w:val="18"/>
        </w:rPr>
      </w:pPr>
      <w:r>
        <w:rPr>
          <w:sz w:val="18"/>
        </w:rPr>
        <w:t>Abbildung 7</w:t>
      </w:r>
      <w:r w:rsidR="00E2136C" w:rsidRPr="00663AA6">
        <w:rPr>
          <w:sz w:val="18"/>
        </w:rPr>
        <w:t xml:space="preserve"> Ein Neues Projekt anlegen</w:t>
      </w:r>
    </w:p>
    <w:p w:rsidR="00663AA6" w:rsidRDefault="00663AA6"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D976C0" w:rsidRDefault="00D976C0" w:rsidP="0085396D">
      <w:pPr>
        <w:rPr>
          <w:sz w:val="18"/>
        </w:rPr>
      </w:pPr>
    </w:p>
    <w:p w:rsidR="00663AA6" w:rsidRDefault="0026151E" w:rsidP="00236B33">
      <w:pPr>
        <w:pStyle w:val="berschrift3"/>
      </w:pPr>
      <w:bookmarkStart w:id="13" w:name="_Toc519786505"/>
      <w:r>
        <w:lastRenderedPageBreak/>
        <w:t>Projekt bearbeiten</w:t>
      </w:r>
      <w:bookmarkEnd w:id="13"/>
    </w:p>
    <w:p w:rsidR="00C81584" w:rsidRDefault="00D976C0" w:rsidP="00C81584">
      <w:r>
        <w:t>Durch einen Klick auf den gezeigten Button kann der Projektname in einem separaten Fenster geändert werden, und wird danach</w:t>
      </w:r>
      <w:r w:rsidR="00167F96">
        <w:t xml:space="preserve"> durch Klick auf den gezeigten Button</w:t>
      </w:r>
      <w:r>
        <w:t xml:space="preserve"> gespeichert. Ebenso ist es möglich, eine Beschreibung zum Projekt hinzuzufügen</w:t>
      </w:r>
      <w:r w:rsidR="0010190F">
        <w:t>, welche direkt nach Eingabe gespeichert wird</w:t>
      </w:r>
      <w:r>
        <w:t>.</w:t>
      </w:r>
    </w:p>
    <w:p w:rsidR="00D976C0" w:rsidRDefault="00D976C0" w:rsidP="00C81584">
      <w:pPr>
        <w:rPr>
          <w:sz w:val="18"/>
        </w:rPr>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180975</wp:posOffset>
            </wp:positionV>
            <wp:extent cx="5267325" cy="2762250"/>
            <wp:effectExtent l="0" t="0" r="9525" b="0"/>
            <wp:wrapTopAndBottom/>
            <wp:docPr id="21" name="Grafik 21" descr="C:\Users\ateuc\AppData\Local\Microsoft\Windows\INetCache\Content.Word\Projekt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teuc\AppData\Local\Microsoft\Windows\INetCache\Content.Word\Projekt_Erstellen_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762250"/>
                    </a:xfrm>
                    <a:prstGeom prst="rect">
                      <a:avLst/>
                    </a:prstGeom>
                    <a:noFill/>
                    <a:ln>
                      <a:noFill/>
                    </a:ln>
                  </pic:spPr>
                </pic:pic>
              </a:graphicData>
            </a:graphic>
          </wp:anchor>
        </w:drawing>
      </w:r>
      <w:r>
        <w:rPr>
          <w:sz w:val="18"/>
        </w:rPr>
        <w:t>Ab</w:t>
      </w:r>
      <w:r w:rsidRPr="00D976C0">
        <w:rPr>
          <w:sz w:val="18"/>
        </w:rPr>
        <w:t>bildung 8 Ein Projekt bearbeiten</w:t>
      </w:r>
    </w:p>
    <w:p w:rsidR="0036484D" w:rsidRDefault="0036484D" w:rsidP="00C81584">
      <w:pPr>
        <w:rPr>
          <w:noProof/>
          <w:sz w:val="18"/>
        </w:rPr>
      </w:pPr>
      <w:r>
        <w:rPr>
          <w:noProof/>
          <w:sz w:val="18"/>
        </w:rPr>
        <w:drawing>
          <wp:anchor distT="0" distB="0" distL="114300" distR="114300" simplePos="0" relativeHeight="251673600" behindDoc="0" locked="0" layoutInCell="1" allowOverlap="1">
            <wp:simplePos x="0" y="0"/>
            <wp:positionH relativeFrom="margin">
              <wp:align>left</wp:align>
            </wp:positionH>
            <wp:positionV relativeFrom="paragraph">
              <wp:posOffset>247015</wp:posOffset>
            </wp:positionV>
            <wp:extent cx="3381375" cy="1657350"/>
            <wp:effectExtent l="0" t="0" r="9525" b="0"/>
            <wp:wrapTopAndBottom/>
            <wp:docPr id="23" name="Grafik 23" descr="C:\Users\ateuc\AppData\Local\Microsoft\Windows\INetCache\Content.Word\Projekt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teuc\AppData\Local\Microsoft\Windows\INetCache\Content.Word\Projekt_Erstellen_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375" cy="1657350"/>
                    </a:xfrm>
                    <a:prstGeom prst="rect">
                      <a:avLst/>
                    </a:prstGeom>
                    <a:noFill/>
                    <a:ln>
                      <a:noFill/>
                    </a:ln>
                  </pic:spPr>
                </pic:pic>
              </a:graphicData>
            </a:graphic>
          </wp:anchor>
        </w:drawing>
      </w:r>
    </w:p>
    <w:p w:rsidR="007C4085" w:rsidRDefault="007C4085" w:rsidP="00C81584">
      <w:pPr>
        <w:rPr>
          <w:sz w:val="18"/>
        </w:rPr>
      </w:pPr>
      <w:r>
        <w:rPr>
          <w:sz w:val="18"/>
        </w:rPr>
        <w:t>Abbildung 9 Projektnamen bearbeiten</w:t>
      </w:r>
    </w:p>
    <w:p w:rsidR="0031228C" w:rsidRDefault="0031228C"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A97189" w:rsidRDefault="00A97189" w:rsidP="00C81584">
      <w:pPr>
        <w:rPr>
          <w:sz w:val="18"/>
        </w:rPr>
      </w:pPr>
    </w:p>
    <w:p w:rsidR="0031228C" w:rsidRDefault="0031228C" w:rsidP="0031228C">
      <w:pPr>
        <w:pStyle w:val="berschrift3"/>
      </w:pPr>
      <w:bookmarkStart w:id="14" w:name="_Toc519786506"/>
      <w:r>
        <w:lastRenderedPageBreak/>
        <w:t>Personen zu einem Projekt hinzufügen</w:t>
      </w:r>
      <w:bookmarkEnd w:id="14"/>
    </w:p>
    <w:p w:rsidR="0031228C" w:rsidRDefault="00D4108D" w:rsidP="0031228C">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561340</wp:posOffset>
            </wp:positionV>
            <wp:extent cx="4143375" cy="2176145"/>
            <wp:effectExtent l="0" t="0" r="9525" b="0"/>
            <wp:wrapTopAndBottom/>
            <wp:docPr id="26" name="Grafik 26" descr="C:\Users\ateuc\AppData\Local\Microsoft\Windows\INetCache\Content.Word\Projekt_Erstellen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teuc\AppData\Local\Microsoft\Windows\INetCache\Content.Word\Projekt_Erstellen_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2176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28C">
        <w:t>Klickt man auf den gezeigten Button, so lassen sich zuvor erstellte Personen (siehe 3.2.) zu einem Projekt zuordnen.</w:t>
      </w:r>
      <w:r>
        <w:t xml:space="preserve"> Dazu wird der entsprechende Button angeklickt.</w:t>
      </w:r>
    </w:p>
    <w:p w:rsidR="00D4108D" w:rsidRPr="00D4108D" w:rsidRDefault="00D4108D" w:rsidP="0031228C">
      <w:pPr>
        <w:rPr>
          <w:sz w:val="18"/>
        </w:rPr>
      </w:pPr>
      <w:r w:rsidRPr="00D4108D">
        <w:rPr>
          <w:sz w:val="18"/>
        </w:rPr>
        <w:t>Abbildung 10 Person zu einem Projekt hinzufügen</w:t>
      </w:r>
    </w:p>
    <w:p w:rsidR="00D4108D" w:rsidRDefault="00D4108D" w:rsidP="0031228C"/>
    <w:p w:rsidR="00B07CDF" w:rsidRDefault="00B07CDF" w:rsidP="0031228C">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567055</wp:posOffset>
            </wp:positionV>
            <wp:extent cx="2110105" cy="3600450"/>
            <wp:effectExtent l="0" t="0" r="4445" b="0"/>
            <wp:wrapTopAndBottom/>
            <wp:docPr id="28" name="Grafik 28" descr="C:\Users\ateuc\AppData\Local\Microsoft\Windows\INetCache\Content.Word\Projekt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euc\AppData\Local\Microsoft\Windows\INetCache\Content.Word\Projekt_Erstellen_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010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t>Danach kann mithilfe der Checkbox eine Person ausgewählt werden, und mithilfe des Buttons darunter wird die Angabe bestätigt.</w:t>
      </w:r>
    </w:p>
    <w:p w:rsidR="000970C6" w:rsidRDefault="00B07CDF" w:rsidP="0031228C">
      <w:pPr>
        <w:rPr>
          <w:sz w:val="18"/>
        </w:rPr>
      </w:pPr>
      <w:r w:rsidRPr="00B07CDF">
        <w:rPr>
          <w:sz w:val="18"/>
        </w:rPr>
        <w:t>Abbildung 11 Person für Projekt auswählen</w:t>
      </w: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6916DF" w:rsidP="0031228C">
      <w:pPr>
        <w:rPr>
          <w:sz w:val="18"/>
        </w:rPr>
      </w:pPr>
    </w:p>
    <w:p w:rsidR="006916DF" w:rsidRDefault="00FF7096" w:rsidP="0031228C">
      <w:r>
        <w:lastRenderedPageBreak/>
        <w:t>Schlussendlich wird die Person direkt beim Projekt angezeigt.</w:t>
      </w:r>
    </w:p>
    <w:p w:rsidR="00FF7096" w:rsidRDefault="0065160A" w:rsidP="0031228C">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227965</wp:posOffset>
            </wp:positionV>
            <wp:extent cx="4584065" cy="2400300"/>
            <wp:effectExtent l="0" t="0" r="6985" b="0"/>
            <wp:wrapTopAndBottom/>
            <wp:docPr id="29" name="Grafik 29" descr="C:\Users\ateuc\AppData\Local\Microsoft\Windows\INetCache\Content.Word\Projekt_Erstelle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teuc\AppData\Local\Microsoft\Windows\INetCache\Content.Word\Projekt_Erstellen_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06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7096" w:rsidRDefault="0065160A" w:rsidP="0031228C">
      <w:pPr>
        <w:rPr>
          <w:sz w:val="18"/>
        </w:rPr>
      </w:pPr>
      <w:r w:rsidRPr="0065160A">
        <w:rPr>
          <w:sz w:val="18"/>
        </w:rPr>
        <w:t>Abbildung 12 Hinzugefügte Person zum Projekt</w:t>
      </w:r>
    </w:p>
    <w:p w:rsidR="00143AB2" w:rsidRDefault="00143AB2" w:rsidP="0031228C">
      <w:pPr>
        <w:rPr>
          <w:sz w:val="18"/>
        </w:rPr>
      </w:pPr>
    </w:p>
    <w:p w:rsidR="00143AB2" w:rsidRDefault="00480105" w:rsidP="00480105">
      <w:pPr>
        <w:pStyle w:val="berschrift3"/>
      </w:pPr>
      <w:bookmarkStart w:id="15" w:name="_Toc519786507"/>
      <w:r>
        <w:t>Projekt löschen</w:t>
      </w:r>
      <w:bookmarkEnd w:id="15"/>
    </w:p>
    <w:p w:rsidR="00D871F5" w:rsidRDefault="00D871F5" w:rsidP="00D871F5">
      <w:r>
        <w:t>Ein zuvor erstelltes Projekt kann nachträglich auch wieder gelöscht werden. Dazu wird der jeweilige Button angeklickt und das Projekt wird sofort entfernt.</w:t>
      </w:r>
    </w:p>
    <w:p w:rsidR="00D871F5" w:rsidRDefault="00D871F5" w:rsidP="00D871F5">
      <w:r>
        <w:rPr>
          <w:noProof/>
        </w:rPr>
        <w:drawing>
          <wp:anchor distT="0" distB="0" distL="114300" distR="114300" simplePos="0" relativeHeight="251677696" behindDoc="0" locked="0" layoutInCell="1" allowOverlap="1">
            <wp:simplePos x="0" y="0"/>
            <wp:positionH relativeFrom="margin">
              <wp:align>left</wp:align>
            </wp:positionH>
            <wp:positionV relativeFrom="paragraph">
              <wp:posOffset>200025</wp:posOffset>
            </wp:positionV>
            <wp:extent cx="5276850" cy="2771775"/>
            <wp:effectExtent l="0" t="0" r="0" b="9525"/>
            <wp:wrapTopAndBottom/>
            <wp:docPr id="30" name="Grafik 30" descr="C:\Users\ateuc\AppData\Local\Microsoft\Windows\INetCache\Content.Word\Projekt_Erstellen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teuc\AppData\Local\Microsoft\Windows\INetCache\Content.Word\Projekt_Erstellen_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anchor>
        </w:drawing>
      </w:r>
    </w:p>
    <w:p w:rsidR="00D871F5" w:rsidRDefault="00D871F5" w:rsidP="00D871F5">
      <w:pPr>
        <w:rPr>
          <w:sz w:val="18"/>
        </w:rPr>
      </w:pPr>
      <w:r w:rsidRPr="00D871F5">
        <w:rPr>
          <w:sz w:val="18"/>
        </w:rPr>
        <w:t>Abbildung 13 Projekt löschen</w:t>
      </w:r>
    </w:p>
    <w:p w:rsidR="000640D4" w:rsidRDefault="000640D4" w:rsidP="00D871F5">
      <w:pPr>
        <w:rPr>
          <w:sz w:val="18"/>
        </w:rPr>
      </w:pPr>
    </w:p>
    <w:p w:rsidR="000640D4" w:rsidRDefault="000640D4"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D871F5">
      <w:pPr>
        <w:rPr>
          <w:sz w:val="18"/>
        </w:rPr>
      </w:pPr>
    </w:p>
    <w:p w:rsidR="008E569B" w:rsidRDefault="008E569B" w:rsidP="008E569B">
      <w:pPr>
        <w:pStyle w:val="berschrift3"/>
      </w:pPr>
      <w:bookmarkStart w:id="16" w:name="_Toc519786508"/>
      <w:r>
        <w:lastRenderedPageBreak/>
        <w:t>Projekt öffnen</w:t>
      </w:r>
      <w:bookmarkEnd w:id="16"/>
    </w:p>
    <w:p w:rsidR="008E569B" w:rsidRDefault="008E569B" w:rsidP="008E569B">
      <w:r>
        <w:t>Um ein Projekt weiter verarbeiten zu können, kann dieses geöffnet werden, um im weiteren Verlauf auf Aufgabenbereiche, Aufgaben und Activities zugreifen zu können. Dazu wird der folgende Button angeklickt.</w:t>
      </w:r>
    </w:p>
    <w:p w:rsidR="008E569B" w:rsidRDefault="008E569B" w:rsidP="008E569B">
      <w:r>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247650</wp:posOffset>
            </wp:positionV>
            <wp:extent cx="5276850" cy="2771775"/>
            <wp:effectExtent l="0" t="0" r="0" b="9525"/>
            <wp:wrapTopAndBottom/>
            <wp:docPr id="31" name="Grafik 31" descr="C:\Users\ateuc\AppData\Local\Microsoft\Windows\INetCache\Content.Word\Projekt_Erstellen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teuc\AppData\Local\Microsoft\Windows\INetCache\Content.Word\Projekt_Erstellen_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anchor>
        </w:drawing>
      </w:r>
    </w:p>
    <w:p w:rsidR="00547BBF" w:rsidRDefault="008E569B" w:rsidP="008E569B">
      <w:pPr>
        <w:rPr>
          <w:sz w:val="18"/>
        </w:rPr>
      </w:pPr>
      <w:r w:rsidRPr="00E14BA7">
        <w:rPr>
          <w:sz w:val="18"/>
        </w:rPr>
        <w:t>Abbildung 14 Proje</w:t>
      </w:r>
      <w:r w:rsidR="00FF3BD9">
        <w:rPr>
          <w:sz w:val="18"/>
        </w:rPr>
        <w:t>kt öffnen</w:t>
      </w:r>
    </w:p>
    <w:p w:rsidR="00547BBF" w:rsidRDefault="00547BBF">
      <w:pPr>
        <w:spacing w:after="160" w:line="259" w:lineRule="auto"/>
        <w:rPr>
          <w:sz w:val="18"/>
        </w:rPr>
      </w:pPr>
      <w:r>
        <w:rPr>
          <w:sz w:val="18"/>
        </w:rPr>
        <w:br w:type="page"/>
      </w:r>
    </w:p>
    <w:p w:rsidR="00547BBF" w:rsidRDefault="00547BBF" w:rsidP="00547BBF">
      <w:pPr>
        <w:pStyle w:val="berschrift2"/>
      </w:pPr>
      <w:bookmarkStart w:id="17" w:name="_Toc519786509"/>
      <w:r>
        <w:lastRenderedPageBreak/>
        <w:t>„Aufgabenbereich erstellen“ Menü</w:t>
      </w:r>
      <w:bookmarkEnd w:id="17"/>
    </w:p>
    <w:p w:rsidR="007F0C1A" w:rsidRDefault="007F0C1A" w:rsidP="00FF3BD9">
      <w:pPr>
        <w:spacing w:after="160" w:line="259" w:lineRule="auto"/>
      </w:pPr>
      <w:r>
        <w:t>Innerhalb des Projekts können auch Aufgabenbereiche erstellt werden.</w:t>
      </w:r>
      <w:r w:rsidR="001617BC">
        <w:t xml:space="preserve"> Dazu klickt man auf den entsprechenden Button im Menü.</w:t>
      </w:r>
    </w:p>
    <w:p w:rsidR="004B0F95" w:rsidRDefault="004B0F95" w:rsidP="00FF3BD9">
      <w:pPr>
        <w:spacing w:after="160" w:line="259" w:lineRule="auto"/>
        <w:rPr>
          <w:sz w:val="18"/>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132080</wp:posOffset>
            </wp:positionV>
            <wp:extent cx="5867400" cy="3207385"/>
            <wp:effectExtent l="0" t="0" r="0" b="0"/>
            <wp:wrapTopAndBottom/>
            <wp:docPr id="33" name="Grafik 33" descr="C:\Users\ateuc\AppData\Local\Microsoft\Windows\INetCache\Content.Word\Aufgabenbereich_Erstell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teuc\AppData\Local\Microsoft\Windows\INetCache\Content.Word\Aufgabenbereich_Erstellen_0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7400" cy="3207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7BC" w:rsidRDefault="001E334A" w:rsidP="00FF3BD9">
      <w:pPr>
        <w:spacing w:after="160" w:line="259" w:lineRule="auto"/>
        <w:rPr>
          <w:sz w:val="18"/>
        </w:rPr>
      </w:pPr>
      <w:r>
        <w:rPr>
          <w:sz w:val="18"/>
        </w:rPr>
        <w:t xml:space="preserve">Abbildung 15 </w:t>
      </w:r>
      <w:r w:rsidR="001617BC" w:rsidRPr="001617BC">
        <w:rPr>
          <w:sz w:val="18"/>
        </w:rPr>
        <w:t>Neuen Aufgabenbereich erste</w:t>
      </w:r>
      <w:r>
        <w:rPr>
          <w:sz w:val="18"/>
        </w:rPr>
        <w:t>llen</w:t>
      </w:r>
    </w:p>
    <w:p w:rsidR="004B0F95" w:rsidRDefault="004B0F95" w:rsidP="00FF3BD9">
      <w:pPr>
        <w:spacing w:after="160" w:line="259" w:lineRule="auto"/>
        <w:rPr>
          <w:sz w:val="18"/>
        </w:rPr>
      </w:pPr>
    </w:p>
    <w:p w:rsidR="004B0F95" w:rsidRDefault="004B0F95" w:rsidP="004B0F95">
      <w:pPr>
        <w:pStyle w:val="berschrift3"/>
      </w:pPr>
      <w:bookmarkStart w:id="18" w:name="_Toc519786510"/>
      <w:r>
        <w:t>Aufgabenbereich bearbeiten</w:t>
      </w:r>
      <w:bookmarkEnd w:id="18"/>
    </w:p>
    <w:p w:rsidR="004B0F95" w:rsidRDefault="004B0F95" w:rsidP="004B0F95">
      <w:r>
        <w:t>Auch hier kann der Name des Aufgabenbereichs festgelegt werden. Dazu klickt man auf den gezeigten Button.</w:t>
      </w:r>
    </w:p>
    <w:p w:rsidR="004B0F95" w:rsidRDefault="004B0F95" w:rsidP="004B0F95">
      <w:r>
        <w:rPr>
          <w:noProof/>
        </w:rPr>
        <w:drawing>
          <wp:anchor distT="0" distB="0" distL="114300" distR="114300" simplePos="0" relativeHeight="251680768" behindDoc="0" locked="0" layoutInCell="1" allowOverlap="1">
            <wp:simplePos x="0" y="0"/>
            <wp:positionH relativeFrom="margin">
              <wp:align>left</wp:align>
            </wp:positionH>
            <wp:positionV relativeFrom="paragraph">
              <wp:posOffset>220345</wp:posOffset>
            </wp:positionV>
            <wp:extent cx="3400425" cy="2886075"/>
            <wp:effectExtent l="0" t="0" r="9525" b="9525"/>
            <wp:wrapTopAndBottom/>
            <wp:docPr id="35" name="Grafik 35" descr="C:\Users\ateuc\AppData\Local\Microsoft\Windows\INetCache\Content.Word\Aufgabenbereich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teuc\AppData\Local\Microsoft\Windows\INetCache\Content.Word\Aufgabenbereich_Erstellen_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0425" cy="2886075"/>
                    </a:xfrm>
                    <a:prstGeom prst="rect">
                      <a:avLst/>
                    </a:prstGeom>
                    <a:noFill/>
                    <a:ln>
                      <a:noFill/>
                    </a:ln>
                  </pic:spPr>
                </pic:pic>
              </a:graphicData>
            </a:graphic>
          </wp:anchor>
        </w:drawing>
      </w:r>
    </w:p>
    <w:p w:rsidR="004B0F95" w:rsidRPr="004B0F95" w:rsidRDefault="004B0F95" w:rsidP="004B0F95">
      <w:pPr>
        <w:rPr>
          <w:sz w:val="18"/>
        </w:rPr>
      </w:pPr>
      <w:r w:rsidRPr="004B0F95">
        <w:rPr>
          <w:sz w:val="18"/>
        </w:rPr>
        <w:t>Abbildung 16 Aufgabenbereich bearbeiten</w:t>
      </w:r>
    </w:p>
    <w:p w:rsidR="001617BC" w:rsidRDefault="001617BC" w:rsidP="00FF3BD9">
      <w:pPr>
        <w:spacing w:after="160" w:line="259" w:lineRule="auto"/>
      </w:pPr>
    </w:p>
    <w:p w:rsidR="00004D73" w:rsidRDefault="00004D73" w:rsidP="00FF3BD9">
      <w:pPr>
        <w:spacing w:after="160" w:line="259" w:lineRule="auto"/>
      </w:pPr>
    </w:p>
    <w:p w:rsidR="00004D73" w:rsidRDefault="004038FD" w:rsidP="00FF3BD9">
      <w:pPr>
        <w:spacing w:after="160" w:line="259" w:lineRule="auto"/>
      </w:pPr>
      <w:r>
        <w:lastRenderedPageBreak/>
        <w:t>Nun kann man einen Namen eingeben und mithilfe des Buttons bestätigen.</w:t>
      </w:r>
    </w:p>
    <w:p w:rsidR="004038FD" w:rsidRDefault="004038FD" w:rsidP="004038FD">
      <w:pPr>
        <w:spacing w:line="240" w:lineRule="auto"/>
      </w:pPr>
      <w:r>
        <w:rPr>
          <w:noProof/>
        </w:rPr>
        <w:drawing>
          <wp:inline distT="0" distB="0" distL="0" distR="0">
            <wp:extent cx="5267325" cy="1647825"/>
            <wp:effectExtent l="0" t="0" r="9525" b="9525"/>
            <wp:docPr id="36" name="Grafik 36" descr="C:\Users\ateuc\AppData\Local\Microsoft\Windows\INetCache\Content.Word\Aufgabenbereich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teuc\AppData\Local\Microsoft\Windows\INetCache\Content.Word\Aufgabenbereich_Erstellen_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1647825"/>
                    </a:xfrm>
                    <a:prstGeom prst="rect">
                      <a:avLst/>
                    </a:prstGeom>
                    <a:noFill/>
                    <a:ln>
                      <a:noFill/>
                    </a:ln>
                  </pic:spPr>
                </pic:pic>
              </a:graphicData>
            </a:graphic>
          </wp:inline>
        </w:drawing>
      </w:r>
    </w:p>
    <w:p w:rsidR="004038FD" w:rsidRPr="004038FD" w:rsidRDefault="004038FD" w:rsidP="004038FD">
      <w:pPr>
        <w:spacing w:line="240" w:lineRule="auto"/>
      </w:pPr>
      <w:r w:rsidRPr="004038FD">
        <w:rPr>
          <w:sz w:val="18"/>
        </w:rPr>
        <w:t>Abbildung 17 Namen für den Aufgabenbereich vergeben</w:t>
      </w:r>
    </w:p>
    <w:p w:rsidR="008E569B" w:rsidRDefault="008E569B" w:rsidP="00FF3BD9">
      <w:pPr>
        <w:spacing w:after="160" w:line="259" w:lineRule="auto"/>
      </w:pPr>
    </w:p>
    <w:p w:rsidR="00817463" w:rsidRDefault="00817463" w:rsidP="00817463">
      <w:pPr>
        <w:pStyle w:val="berschrift3"/>
      </w:pPr>
      <w:bookmarkStart w:id="19" w:name="_Toc519786511"/>
      <w:r>
        <w:t>Aufgabenbereich löschen</w:t>
      </w:r>
      <w:bookmarkEnd w:id="19"/>
    </w:p>
    <w:p w:rsidR="00856EF6" w:rsidRDefault="00856EF6" w:rsidP="00856EF6">
      <w:r>
        <w:t>Ein zuvor definierter Aufgabenbereich kann nachträglich auch wieder gelöscht werden. Dazu klickt man auf den entsprechenden Button, welcher den Aufgabenbereich sofort entfernt.</w:t>
      </w:r>
    </w:p>
    <w:p w:rsidR="00D700DB" w:rsidRDefault="00D700DB" w:rsidP="00856EF6">
      <w:r>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260985</wp:posOffset>
            </wp:positionV>
            <wp:extent cx="3400425" cy="3009900"/>
            <wp:effectExtent l="0" t="0" r="9525" b="0"/>
            <wp:wrapTopAndBottom/>
            <wp:docPr id="37" name="Grafik 37" descr="C:\Users\ateuc\AppData\Local\Microsoft\Windows\INetCache\Content.Word\Aufgabenbereich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euc\AppData\Local\Microsoft\Windows\INetCache\Content.Word\Aufgabenbereich_Erstellen_0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3009900"/>
                    </a:xfrm>
                    <a:prstGeom prst="rect">
                      <a:avLst/>
                    </a:prstGeom>
                    <a:noFill/>
                    <a:ln>
                      <a:noFill/>
                    </a:ln>
                  </pic:spPr>
                </pic:pic>
              </a:graphicData>
            </a:graphic>
          </wp:anchor>
        </w:drawing>
      </w:r>
    </w:p>
    <w:p w:rsidR="00D700DB" w:rsidRDefault="00D700DB" w:rsidP="00856EF6">
      <w:pPr>
        <w:rPr>
          <w:sz w:val="18"/>
        </w:rPr>
      </w:pPr>
      <w:r w:rsidRPr="00D700DB">
        <w:rPr>
          <w:sz w:val="18"/>
        </w:rPr>
        <w:t>Abbildung 18 Aufgabenbereich löschen</w:t>
      </w:r>
    </w:p>
    <w:p w:rsidR="00E12AA0" w:rsidRDefault="00E12AA0"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66867" w:rsidRDefault="00E66867" w:rsidP="00856EF6">
      <w:pPr>
        <w:rPr>
          <w:sz w:val="18"/>
        </w:rPr>
      </w:pPr>
    </w:p>
    <w:p w:rsidR="00E12AA0" w:rsidRDefault="00E66867" w:rsidP="00E66867">
      <w:pPr>
        <w:pStyle w:val="berschrift2"/>
      </w:pPr>
      <w:bookmarkStart w:id="20" w:name="_Toc519786512"/>
      <w:r>
        <w:lastRenderedPageBreak/>
        <w:t>„Aufgabe Hinzufügen“ Menü</w:t>
      </w:r>
      <w:bookmarkEnd w:id="20"/>
    </w:p>
    <w:p w:rsidR="00E66867" w:rsidRDefault="00E66867" w:rsidP="00E66867">
      <w:r>
        <w:t>Innerhalb eines Aufgabenbereichs können Aufgaben hinzugefügt werden, welche dem Aufgabenbereich direkt zugeordnet werden. Hierzu klickt man auf den folgenden Button.</w:t>
      </w:r>
    </w:p>
    <w:p w:rsidR="00E66867" w:rsidRDefault="00A46CED" w:rsidP="00E66867">
      <w:r>
        <w:rPr>
          <w:noProof/>
        </w:rPr>
        <w:drawing>
          <wp:anchor distT="0" distB="0" distL="114300" distR="114300" simplePos="0" relativeHeight="251682816" behindDoc="0" locked="0" layoutInCell="1" allowOverlap="1">
            <wp:simplePos x="0" y="0"/>
            <wp:positionH relativeFrom="margin">
              <wp:align>left</wp:align>
            </wp:positionH>
            <wp:positionV relativeFrom="paragraph">
              <wp:posOffset>238125</wp:posOffset>
            </wp:positionV>
            <wp:extent cx="3400425" cy="2743200"/>
            <wp:effectExtent l="0" t="0" r="9525" b="0"/>
            <wp:wrapTopAndBottom/>
            <wp:docPr id="39" name="Grafik 39" descr="C:\Users\ateuc\AppData\Local\Microsoft\Windows\INetCache\Content.Word\Aufgabe_Erstell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teuc\AppData\Local\Microsoft\Windows\INetCache\Content.Word\Aufgabe_Erstellen_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E66867" w:rsidRDefault="00A46CED" w:rsidP="00E66867">
      <w:pPr>
        <w:rPr>
          <w:sz w:val="18"/>
        </w:rPr>
      </w:pPr>
      <w:r w:rsidRPr="00A46CED">
        <w:rPr>
          <w:sz w:val="18"/>
        </w:rPr>
        <w:t>Abbildung 19 Aufgabe hinzufügen</w:t>
      </w:r>
    </w:p>
    <w:p w:rsidR="00A46CED" w:rsidRDefault="00A46CED" w:rsidP="00E66867">
      <w:pPr>
        <w:rPr>
          <w:sz w:val="18"/>
        </w:rPr>
      </w:pPr>
    </w:p>
    <w:p w:rsidR="00A46CED" w:rsidRDefault="00A46CED" w:rsidP="00A46CED">
      <w:pPr>
        <w:pStyle w:val="berschrift3"/>
      </w:pPr>
      <w:bookmarkStart w:id="21" w:name="_Toc519786513"/>
      <w:r>
        <w:t>Aufgabe bearbeiten</w:t>
      </w:r>
      <w:bookmarkEnd w:id="21"/>
    </w:p>
    <w:p w:rsidR="00A46CED" w:rsidRDefault="00A46CED" w:rsidP="00A46CED">
      <w:r>
        <w:t>Zusätzlich zu eigentlichen Aufgabe kann ein Aufgabentext, also eine Beschreibung hinzugefügt werden. Außerdem lässt sich hier die Sollzeit für jede individuelle Aufgabe eintragen.</w:t>
      </w:r>
    </w:p>
    <w:p w:rsidR="00A46CED" w:rsidRDefault="00A46CED" w:rsidP="00A46CED">
      <w:r>
        <w:rPr>
          <w:noProof/>
        </w:rPr>
        <w:drawing>
          <wp:anchor distT="0" distB="0" distL="114300" distR="114300" simplePos="0" relativeHeight="251683840" behindDoc="0" locked="0" layoutInCell="1" allowOverlap="1">
            <wp:simplePos x="0" y="0"/>
            <wp:positionH relativeFrom="margin">
              <wp:align>left</wp:align>
            </wp:positionH>
            <wp:positionV relativeFrom="paragraph">
              <wp:posOffset>237490</wp:posOffset>
            </wp:positionV>
            <wp:extent cx="3400425" cy="2743200"/>
            <wp:effectExtent l="0" t="0" r="9525" b="0"/>
            <wp:wrapTopAndBottom/>
            <wp:docPr id="40" name="Grafik 40" descr="C:\Users\ateuc\AppData\Local\Microsoft\Windows\INetCache\Content.Word\Aufgabe_Erstell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teuc\AppData\Local\Microsoft\Windows\INetCache\Content.Word\Aufgabe_Erstellen_0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46CED" w:rsidRDefault="00A46CED" w:rsidP="00A46CED">
      <w:pPr>
        <w:rPr>
          <w:sz w:val="18"/>
        </w:rPr>
      </w:pPr>
      <w:r w:rsidRPr="00A46CED">
        <w:rPr>
          <w:sz w:val="18"/>
        </w:rPr>
        <w:t>Abbildung 20 Aufgabe bearbeiten</w:t>
      </w: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rPr>
          <w:sz w:val="18"/>
        </w:rPr>
      </w:pPr>
    </w:p>
    <w:p w:rsidR="00A46CED" w:rsidRDefault="00A46CED" w:rsidP="00A46CED">
      <w:pPr>
        <w:pStyle w:val="berschrift3"/>
      </w:pPr>
      <w:bookmarkStart w:id="22" w:name="_Toc519786514"/>
      <w:r>
        <w:lastRenderedPageBreak/>
        <w:t>Aufgabe löschen</w:t>
      </w:r>
      <w:bookmarkEnd w:id="22"/>
    </w:p>
    <w:p w:rsidR="00AF2053" w:rsidRDefault="00AF2053" w:rsidP="00AF2053">
      <w:r>
        <w:t>Eine zuvor erstellte Aufgabe lässt sich nachträglich auch wieder löschen, indem der gezeigte Button angeklickt wird.</w:t>
      </w:r>
      <w:r w:rsidR="00925A06">
        <w:t xml:space="preserve"> Die Aufgabe wird danach direkt entfernt.</w:t>
      </w:r>
    </w:p>
    <w:p w:rsidR="00AF2053" w:rsidRDefault="00B5346A" w:rsidP="00AF2053">
      <w:r>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219075</wp:posOffset>
            </wp:positionV>
            <wp:extent cx="3400425" cy="2743200"/>
            <wp:effectExtent l="0" t="0" r="9525" b="0"/>
            <wp:wrapTopAndBottom/>
            <wp:docPr id="41" name="Grafik 41" descr="C:\Users\ateuc\AppData\Local\Microsoft\Windows\INetCache\Content.Word\Aufgabe_Erstell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teuc\AppData\Local\Microsoft\Windows\INetCache\Content.Word\Aufgabe_Erstellen_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F2053" w:rsidRDefault="00B5346A" w:rsidP="00AF2053">
      <w:pPr>
        <w:rPr>
          <w:sz w:val="18"/>
        </w:rPr>
      </w:pPr>
      <w:r w:rsidRPr="00B5346A">
        <w:rPr>
          <w:sz w:val="18"/>
        </w:rPr>
        <w:t>Abbildung 21 Aufgabe löschen</w:t>
      </w:r>
    </w:p>
    <w:p w:rsidR="00A630D6" w:rsidRDefault="00A630D6" w:rsidP="00AF2053">
      <w:pPr>
        <w:rPr>
          <w:sz w:val="18"/>
        </w:rPr>
      </w:pPr>
    </w:p>
    <w:p w:rsidR="00A630D6" w:rsidRDefault="00A630D6" w:rsidP="00A630D6">
      <w:pPr>
        <w:pStyle w:val="berschrift3"/>
      </w:pPr>
      <w:bookmarkStart w:id="23" w:name="_Toc519786515"/>
      <w:r>
        <w:t>Zeiterfassung für eine Aufgabe</w:t>
      </w:r>
      <w:bookmarkEnd w:id="23"/>
    </w:p>
    <w:p w:rsidR="00A630D6" w:rsidRDefault="00A630D6" w:rsidP="00A630D6">
      <w:r>
        <w:t>Um die Zeiterfassung für eine Aufgabe zu verwalten, klickt man auf den gezeigten Button. Ein neues Fenster wird dafür geöffnet.</w:t>
      </w:r>
    </w:p>
    <w:p w:rsidR="00A17063" w:rsidRDefault="00A17063" w:rsidP="00A630D6">
      <w:r>
        <w:rPr>
          <w:noProof/>
        </w:rPr>
        <w:drawing>
          <wp:anchor distT="0" distB="0" distL="114300" distR="114300" simplePos="0" relativeHeight="251685888" behindDoc="0" locked="0" layoutInCell="1" allowOverlap="1">
            <wp:simplePos x="0" y="0"/>
            <wp:positionH relativeFrom="margin">
              <wp:align>left</wp:align>
            </wp:positionH>
            <wp:positionV relativeFrom="paragraph">
              <wp:posOffset>208915</wp:posOffset>
            </wp:positionV>
            <wp:extent cx="3400425" cy="2743200"/>
            <wp:effectExtent l="0" t="0" r="9525" b="0"/>
            <wp:wrapTopAndBottom/>
            <wp:docPr id="42" name="Grafik 42" descr="C:\Users\ateuc\AppData\Local\Microsoft\Windows\INetCache\Content.Word\Aufgabe_Erstelle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teuc\AppData\Local\Microsoft\Windows\INetCache\Content.Word\Aufgabe_Erstellen_0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0425" cy="2743200"/>
                    </a:xfrm>
                    <a:prstGeom prst="rect">
                      <a:avLst/>
                    </a:prstGeom>
                    <a:noFill/>
                    <a:ln>
                      <a:noFill/>
                    </a:ln>
                  </pic:spPr>
                </pic:pic>
              </a:graphicData>
            </a:graphic>
          </wp:anchor>
        </w:drawing>
      </w:r>
    </w:p>
    <w:p w:rsidR="00A17063" w:rsidRDefault="00A17063" w:rsidP="00A630D6">
      <w:pPr>
        <w:rPr>
          <w:sz w:val="18"/>
        </w:rPr>
      </w:pPr>
      <w:r w:rsidRPr="00871C2D">
        <w:rPr>
          <w:sz w:val="18"/>
        </w:rPr>
        <w:t>Abbildung 22 Zeiterfassung für eine Aufgabe</w:t>
      </w: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944B8A" w:rsidP="00A630D6">
      <w:pPr>
        <w:rPr>
          <w:sz w:val="18"/>
        </w:rPr>
      </w:pPr>
    </w:p>
    <w:p w:rsidR="00944B8A" w:rsidRDefault="005B0F86" w:rsidP="005B0F86">
      <w:pPr>
        <w:pStyle w:val="berschrift2"/>
      </w:pPr>
      <w:bookmarkStart w:id="24" w:name="_Toc519786516"/>
      <w:r>
        <w:lastRenderedPageBreak/>
        <w:t>„Zeiterfassung“ Menü</w:t>
      </w:r>
      <w:bookmarkEnd w:id="24"/>
    </w:p>
    <w:p w:rsidR="00155EF5" w:rsidRDefault="00155EF5" w:rsidP="00155EF5">
      <w:r>
        <w:t xml:space="preserve">Hier lassen sich Zeiten zu Aufgaben erfassen. </w:t>
      </w:r>
      <w:r w:rsidR="002E478C">
        <w:t>Im unteren Bereich des Fensters sind die verbleibende Zeit, sowie die bereits erfasste Zeit (Ist-Zeit) zu sehen.</w:t>
      </w:r>
    </w:p>
    <w:p w:rsidR="002E478C" w:rsidRDefault="002E478C" w:rsidP="00155EF5">
      <w:r>
        <w:rPr>
          <w:noProof/>
        </w:rPr>
        <w:drawing>
          <wp:anchor distT="0" distB="0" distL="114300" distR="114300" simplePos="0" relativeHeight="251686912" behindDoc="0" locked="0" layoutInCell="1" allowOverlap="1">
            <wp:simplePos x="0" y="0"/>
            <wp:positionH relativeFrom="margin">
              <wp:align>left</wp:align>
            </wp:positionH>
            <wp:positionV relativeFrom="paragraph">
              <wp:posOffset>218440</wp:posOffset>
            </wp:positionV>
            <wp:extent cx="5749290" cy="3143250"/>
            <wp:effectExtent l="0" t="0" r="3810" b="0"/>
            <wp:wrapTopAndBottom/>
            <wp:docPr id="43" name="Grafik 43" descr="C:\Users\ateuc\AppData\Local\Microsoft\Windows\INetCache\Content.Word\Zeiterfassun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teuc\AppData\Local\Microsoft\Windows\INetCache\Content.Word\Zeiterfassung_0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4929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478C" w:rsidRPr="00237DCE" w:rsidRDefault="002E478C" w:rsidP="00155EF5">
      <w:pPr>
        <w:rPr>
          <w:sz w:val="18"/>
        </w:rPr>
      </w:pPr>
      <w:r w:rsidRPr="00237DCE">
        <w:rPr>
          <w:sz w:val="18"/>
        </w:rPr>
        <w:t xml:space="preserve">Abbildung 23 Zeiterfassung </w:t>
      </w:r>
      <w:r w:rsidR="00175547" w:rsidRPr="00237DCE">
        <w:rPr>
          <w:sz w:val="18"/>
        </w:rPr>
        <w:t>Übersicht</w:t>
      </w:r>
    </w:p>
    <w:p w:rsidR="00380BF4" w:rsidRDefault="00380BF4" w:rsidP="00155EF5"/>
    <w:p w:rsidR="00380BF4" w:rsidRDefault="00380BF4" w:rsidP="00EC524C">
      <w:pPr>
        <w:pStyle w:val="berschrift3"/>
      </w:pPr>
      <w:bookmarkStart w:id="25" w:name="_Toc519786517"/>
      <w:r>
        <w:t>Aktivität hinzufügen</w:t>
      </w:r>
      <w:bookmarkEnd w:id="25"/>
    </w:p>
    <w:p w:rsidR="00EC524C" w:rsidRDefault="00494AC9" w:rsidP="00EC524C">
      <w:r>
        <w:t>Indem auf den gezeigten Button geklickt wird, wird eine neue Aktivität hinzugefügt.</w:t>
      </w:r>
    </w:p>
    <w:p w:rsidR="00494AC9" w:rsidRDefault="00494AC9" w:rsidP="00EC524C">
      <w:r>
        <w:rPr>
          <w:noProof/>
        </w:rPr>
        <w:drawing>
          <wp:anchor distT="0" distB="0" distL="114300" distR="114300" simplePos="0" relativeHeight="251687936" behindDoc="0" locked="0" layoutInCell="1" allowOverlap="1">
            <wp:simplePos x="0" y="0"/>
            <wp:positionH relativeFrom="margin">
              <wp:align>left</wp:align>
            </wp:positionH>
            <wp:positionV relativeFrom="paragraph">
              <wp:posOffset>257175</wp:posOffset>
            </wp:positionV>
            <wp:extent cx="6334125" cy="1828800"/>
            <wp:effectExtent l="0" t="0" r="9525" b="0"/>
            <wp:wrapTopAndBottom/>
            <wp:docPr id="44" name="Grafik 44" descr="C:\Users\ateuc\AppData\Local\Microsoft\Windows\INetCache\Content.Word\Zeiterfassung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teuc\AppData\Local\Microsoft\Windows\INetCache\Content.Word\Zeiterfassung_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34125" cy="1828800"/>
                    </a:xfrm>
                    <a:prstGeom prst="rect">
                      <a:avLst/>
                    </a:prstGeom>
                    <a:noFill/>
                    <a:ln>
                      <a:noFill/>
                    </a:ln>
                  </pic:spPr>
                </pic:pic>
              </a:graphicData>
            </a:graphic>
          </wp:anchor>
        </w:drawing>
      </w:r>
    </w:p>
    <w:p w:rsidR="00494AC9" w:rsidRPr="00494AC9" w:rsidRDefault="00494AC9" w:rsidP="00EC524C">
      <w:pPr>
        <w:rPr>
          <w:sz w:val="18"/>
        </w:rPr>
      </w:pPr>
      <w:r w:rsidRPr="00494AC9">
        <w:rPr>
          <w:sz w:val="18"/>
        </w:rPr>
        <w:t>Abbildung 24 Aktivität hinzufügen</w:t>
      </w:r>
    </w:p>
    <w:p w:rsidR="00155EF5" w:rsidRDefault="00155EF5" w:rsidP="00155EF5"/>
    <w:p w:rsidR="00155EF5" w:rsidRDefault="00155EF5"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55EF5"/>
    <w:p w:rsidR="001D453E" w:rsidRDefault="001D453E" w:rsidP="001D453E">
      <w:pPr>
        <w:pStyle w:val="berschrift3"/>
      </w:pPr>
      <w:bookmarkStart w:id="26" w:name="_Toc519786518"/>
      <w:r>
        <w:lastRenderedPageBreak/>
        <w:t>Aktivitätenbeschreibung hinzufügen</w:t>
      </w:r>
      <w:bookmarkEnd w:id="26"/>
    </w:p>
    <w:p w:rsidR="001D453E" w:rsidRDefault="00403589" w:rsidP="001D453E">
      <w:r>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561340</wp:posOffset>
            </wp:positionV>
            <wp:extent cx="6324600" cy="190500"/>
            <wp:effectExtent l="0" t="0" r="0" b="0"/>
            <wp:wrapTopAndBottom/>
            <wp:docPr id="45" name="Grafik 45" descr="C:\Users\ateuc\AppData\Local\Microsoft\Windows\INetCache\Content.Word\Zeiterfassung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teuc\AppData\Local\Microsoft\Windows\INetCache\Content.Word\Zeiterfassung_0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24600" cy="190500"/>
                    </a:xfrm>
                    <a:prstGeom prst="rect">
                      <a:avLst/>
                    </a:prstGeom>
                    <a:noFill/>
                    <a:ln>
                      <a:noFill/>
                    </a:ln>
                  </pic:spPr>
                </pic:pic>
              </a:graphicData>
            </a:graphic>
          </wp:anchor>
        </w:drawing>
      </w:r>
      <w:r w:rsidR="001D453E">
        <w:t>Zu jeder Aktivität kann eine Beschreibung hinzugefügt werden. Die Beschreibung wird nach der Eingabe direkt gespeichert.</w:t>
      </w:r>
    </w:p>
    <w:p w:rsidR="001D453E" w:rsidRPr="001D453E" w:rsidRDefault="001D453E" w:rsidP="001D453E">
      <w:pPr>
        <w:rPr>
          <w:sz w:val="18"/>
        </w:rPr>
      </w:pPr>
      <w:r w:rsidRPr="001D453E">
        <w:rPr>
          <w:sz w:val="18"/>
        </w:rPr>
        <w:t>Abbildung 25 Aktivitätenbeschreibung hinzufügen</w:t>
      </w:r>
    </w:p>
    <w:p w:rsidR="00403589" w:rsidRDefault="00403589" w:rsidP="001D453E"/>
    <w:p w:rsidR="001D453E" w:rsidRDefault="00484387" w:rsidP="00B66940">
      <w:pPr>
        <w:pStyle w:val="berschrift3"/>
      </w:pPr>
      <w:bookmarkStart w:id="27" w:name="_Toc519786519"/>
      <w:r>
        <w:t>Start- und Endzeit hinzufügen</w:t>
      </w:r>
      <w:bookmarkEnd w:id="27"/>
    </w:p>
    <w:p w:rsidR="00407766" w:rsidRDefault="00407766" w:rsidP="00407766">
      <w:r>
        <w:t>Zu jeder Aktivität können die Start- und Endzeit hinzugefügt werden. Dazu werden die jeweiligen Zeiten eingetragen, und danach mit einem Klick auf den Button gespeichert.</w:t>
      </w:r>
    </w:p>
    <w:p w:rsidR="00665004" w:rsidRDefault="00665004" w:rsidP="00407766">
      <w:r>
        <w:rPr>
          <w:noProof/>
        </w:rPr>
        <w:drawing>
          <wp:anchor distT="0" distB="0" distL="114300" distR="114300" simplePos="0" relativeHeight="251689984" behindDoc="0" locked="0" layoutInCell="1" allowOverlap="1">
            <wp:simplePos x="0" y="0"/>
            <wp:positionH relativeFrom="margin">
              <wp:align>left</wp:align>
            </wp:positionH>
            <wp:positionV relativeFrom="paragraph">
              <wp:posOffset>219075</wp:posOffset>
            </wp:positionV>
            <wp:extent cx="5934075" cy="523875"/>
            <wp:effectExtent l="0" t="0" r="9525" b="9525"/>
            <wp:wrapTopAndBottom/>
            <wp:docPr id="46" name="Grafik 46" descr="C:\Users\ateuc\AppData\Local\Microsoft\Windows\INetCache\Content.Word\Zeiterfassung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teuc\AppData\Local\Microsoft\Windows\INetCache\Content.Word\Zeiterfassung_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523875"/>
                    </a:xfrm>
                    <a:prstGeom prst="rect">
                      <a:avLst/>
                    </a:prstGeom>
                    <a:noFill/>
                    <a:ln>
                      <a:noFill/>
                    </a:ln>
                  </pic:spPr>
                </pic:pic>
              </a:graphicData>
            </a:graphic>
          </wp:anchor>
        </w:drawing>
      </w:r>
    </w:p>
    <w:p w:rsidR="00665004" w:rsidRDefault="00665004" w:rsidP="00407766">
      <w:pPr>
        <w:rPr>
          <w:sz w:val="18"/>
        </w:rPr>
      </w:pPr>
      <w:r w:rsidRPr="00C45237">
        <w:rPr>
          <w:sz w:val="18"/>
        </w:rPr>
        <w:t>Abbildung 26 Zeiten für eine Aktivität eintragen</w:t>
      </w:r>
    </w:p>
    <w:p w:rsidR="00C45237" w:rsidRDefault="00C45237" w:rsidP="00407766">
      <w:pPr>
        <w:rPr>
          <w:sz w:val="18"/>
        </w:rPr>
      </w:pPr>
    </w:p>
    <w:p w:rsidR="00C45237" w:rsidRDefault="00296975" w:rsidP="00407766">
      <w:r w:rsidRPr="00296975">
        <w:t>Die</w:t>
      </w:r>
      <w:r>
        <w:t xml:space="preserve"> investierten</w:t>
      </w:r>
      <w:r w:rsidRPr="00296975">
        <w:t xml:space="preserve"> Stunden</w:t>
      </w:r>
      <w:r>
        <w:t xml:space="preserve"> in die Aktivität werden nach dem Klick automatisch berechnet. Ebenso wie die Gesamtzeit, und die restliche Zeit.</w:t>
      </w:r>
    </w:p>
    <w:p w:rsidR="00296975" w:rsidRDefault="00296975" w:rsidP="00407766">
      <w:r>
        <w:rPr>
          <w:noProof/>
        </w:rPr>
        <w:drawing>
          <wp:anchor distT="0" distB="0" distL="114300" distR="114300" simplePos="0" relativeHeight="251691008" behindDoc="0" locked="0" layoutInCell="1" allowOverlap="1">
            <wp:simplePos x="0" y="0"/>
            <wp:positionH relativeFrom="margin">
              <wp:align>left</wp:align>
            </wp:positionH>
            <wp:positionV relativeFrom="paragraph">
              <wp:posOffset>200025</wp:posOffset>
            </wp:positionV>
            <wp:extent cx="6324600" cy="228600"/>
            <wp:effectExtent l="0" t="0" r="0" b="0"/>
            <wp:wrapTopAndBottom/>
            <wp:docPr id="47" name="Grafik 47" descr="C:\Users\ateuc\AppData\Local\Microsoft\Windows\INetCache\Content.Word\Zeiterfassung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teuc\AppData\Local\Microsoft\Windows\INetCache\Content.Word\Zeiterfassung_05.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24600" cy="228600"/>
                    </a:xfrm>
                    <a:prstGeom prst="rect">
                      <a:avLst/>
                    </a:prstGeom>
                    <a:noFill/>
                    <a:ln>
                      <a:noFill/>
                    </a:ln>
                  </pic:spPr>
                </pic:pic>
              </a:graphicData>
            </a:graphic>
          </wp:anchor>
        </w:drawing>
      </w:r>
    </w:p>
    <w:p w:rsidR="00296975" w:rsidRDefault="00296975" w:rsidP="00407766">
      <w:pPr>
        <w:rPr>
          <w:sz w:val="18"/>
        </w:rPr>
      </w:pPr>
      <w:r w:rsidRPr="00296975">
        <w:rPr>
          <w:sz w:val="18"/>
        </w:rPr>
        <w:t>Abbildung 27 Berechnung der Gesamtzeiten</w:t>
      </w:r>
    </w:p>
    <w:p w:rsidR="008F5904" w:rsidRDefault="008F5904" w:rsidP="00407766">
      <w:pPr>
        <w:rPr>
          <w:sz w:val="18"/>
        </w:rPr>
      </w:pPr>
    </w:p>
    <w:p w:rsidR="008F5904" w:rsidRDefault="008F5904" w:rsidP="008F5904">
      <w:pPr>
        <w:pStyle w:val="berschrift3"/>
      </w:pPr>
      <w:bookmarkStart w:id="28" w:name="_Toc519786520"/>
      <w:r>
        <w:t>Personen zu einer Aktivität hinzufügen</w:t>
      </w:r>
      <w:bookmarkEnd w:id="28"/>
    </w:p>
    <w:p w:rsidR="00FA5CDC" w:rsidRDefault="00FA5CDC" w:rsidP="00FA5CDC">
      <w:r>
        <w:t>Zu jeder Aktivität können auch Personen zugewiesen werden. Dazu klickt man auf den entsprechenden Button.</w:t>
      </w:r>
    </w:p>
    <w:p w:rsidR="00FA5CDC" w:rsidRDefault="00FA5CDC" w:rsidP="00FA5CDC">
      <w:r>
        <w:rPr>
          <w:noProof/>
        </w:rPr>
        <w:drawing>
          <wp:anchor distT="0" distB="0" distL="114300" distR="114300" simplePos="0" relativeHeight="251692032" behindDoc="0" locked="0" layoutInCell="1" allowOverlap="1">
            <wp:simplePos x="0" y="0"/>
            <wp:positionH relativeFrom="margin">
              <wp:align>left</wp:align>
            </wp:positionH>
            <wp:positionV relativeFrom="paragraph">
              <wp:posOffset>200025</wp:posOffset>
            </wp:positionV>
            <wp:extent cx="5600700" cy="523875"/>
            <wp:effectExtent l="0" t="0" r="0" b="9525"/>
            <wp:wrapTopAndBottom/>
            <wp:docPr id="49" name="Grafik 49" descr="C:\Users\ateuc\AppData\Local\Microsoft\Windows\INetCache\Content.Word\Zeiterfassung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teuc\AppData\Local\Microsoft\Windows\INetCache\Content.Word\Zeiterfassung_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523875"/>
                    </a:xfrm>
                    <a:prstGeom prst="rect">
                      <a:avLst/>
                    </a:prstGeom>
                    <a:noFill/>
                    <a:ln>
                      <a:noFill/>
                    </a:ln>
                  </pic:spPr>
                </pic:pic>
              </a:graphicData>
            </a:graphic>
          </wp:anchor>
        </w:drawing>
      </w:r>
    </w:p>
    <w:p w:rsidR="00FA5CDC" w:rsidRDefault="00FA5CDC" w:rsidP="00FA5CDC">
      <w:pPr>
        <w:rPr>
          <w:sz w:val="18"/>
        </w:rPr>
      </w:pPr>
      <w:r w:rsidRPr="00C01CF8">
        <w:rPr>
          <w:sz w:val="18"/>
        </w:rPr>
        <w:t>Abbildung 28 Person zu einer Aktivität hinzufügen</w:t>
      </w: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pPr>
        <w:rPr>
          <w:sz w:val="18"/>
        </w:rPr>
      </w:pPr>
    </w:p>
    <w:p w:rsidR="00B87DF3" w:rsidRDefault="00B87DF3" w:rsidP="00FA5CDC">
      <w:r>
        <w:lastRenderedPageBreak/>
        <w:t>Hier kann nun eine Person ausgewählt werden, indem die Auswahl getroffen wird und mit dem Button bestätigt wird.</w:t>
      </w:r>
    </w:p>
    <w:p w:rsidR="00B87DF3" w:rsidRDefault="00B87DF3" w:rsidP="00FA5CDC">
      <w:r>
        <w:rPr>
          <w:noProof/>
        </w:rPr>
        <w:drawing>
          <wp:anchor distT="0" distB="0" distL="114300" distR="114300" simplePos="0" relativeHeight="251693056" behindDoc="0" locked="0" layoutInCell="1" allowOverlap="1">
            <wp:simplePos x="0" y="0"/>
            <wp:positionH relativeFrom="margin">
              <wp:align>left</wp:align>
            </wp:positionH>
            <wp:positionV relativeFrom="paragraph">
              <wp:posOffset>237490</wp:posOffset>
            </wp:positionV>
            <wp:extent cx="3371850" cy="3476625"/>
            <wp:effectExtent l="0" t="0" r="0" b="9525"/>
            <wp:wrapTopAndBottom/>
            <wp:docPr id="50" name="Grafik 50" descr="C:\Users\ateuc\AppData\Local\Microsoft\Windows\INetCache\Content.Word\Zeiterfassung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teuc\AppData\Local\Microsoft\Windows\INetCache\Content.Word\Zeiterfassung_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71850" cy="3476625"/>
                    </a:xfrm>
                    <a:prstGeom prst="rect">
                      <a:avLst/>
                    </a:prstGeom>
                    <a:noFill/>
                    <a:ln>
                      <a:noFill/>
                    </a:ln>
                  </pic:spPr>
                </pic:pic>
              </a:graphicData>
            </a:graphic>
          </wp:anchor>
        </w:drawing>
      </w:r>
    </w:p>
    <w:p w:rsidR="00B87DF3" w:rsidRDefault="00B87DF3" w:rsidP="00FA5CDC">
      <w:pPr>
        <w:rPr>
          <w:sz w:val="18"/>
        </w:rPr>
      </w:pPr>
      <w:r w:rsidRPr="007147A9">
        <w:rPr>
          <w:sz w:val="18"/>
        </w:rPr>
        <w:t>Abbildung 29 Person für eine Aktivität auswählen</w:t>
      </w:r>
    </w:p>
    <w:p w:rsidR="00C56BAE" w:rsidRDefault="00C56BAE" w:rsidP="00FA5CDC">
      <w:pPr>
        <w:rPr>
          <w:sz w:val="18"/>
        </w:rPr>
      </w:pPr>
    </w:p>
    <w:p w:rsidR="00C56BAE" w:rsidRDefault="00C56BAE" w:rsidP="00C56BAE">
      <w:pPr>
        <w:pStyle w:val="berschrift3"/>
      </w:pPr>
      <w:bookmarkStart w:id="29" w:name="_Toc519786521"/>
      <w:r>
        <w:t>Aktivität löschen</w:t>
      </w:r>
      <w:bookmarkEnd w:id="29"/>
    </w:p>
    <w:p w:rsidR="00917F6F" w:rsidRDefault="00917F6F" w:rsidP="00917F6F">
      <w:r>
        <w:t>Um eine Aktivität im Nachhinein zu löschen, klickt man auf den entsprechenden Button.</w:t>
      </w:r>
    </w:p>
    <w:p w:rsidR="00917F6F" w:rsidRDefault="00917F6F" w:rsidP="00917F6F">
      <w:r>
        <w:rPr>
          <w:noProof/>
        </w:rPr>
        <w:drawing>
          <wp:anchor distT="0" distB="0" distL="114300" distR="114300" simplePos="0" relativeHeight="251694080" behindDoc="0" locked="0" layoutInCell="1" allowOverlap="1">
            <wp:simplePos x="0" y="0"/>
            <wp:positionH relativeFrom="margin">
              <wp:align>left</wp:align>
            </wp:positionH>
            <wp:positionV relativeFrom="paragraph">
              <wp:posOffset>228600</wp:posOffset>
            </wp:positionV>
            <wp:extent cx="4429125" cy="504825"/>
            <wp:effectExtent l="0" t="0" r="9525" b="9525"/>
            <wp:wrapTopAndBottom/>
            <wp:docPr id="51" name="Grafik 51" descr="C:\Users\ateuc\AppData\Local\Microsoft\Windows\INetCache\Content.Word\Zeiterfassung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teuc\AppData\Local\Microsoft\Windows\INetCache\Content.Word\Zeiterfassung_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29125" cy="504825"/>
                    </a:xfrm>
                    <a:prstGeom prst="rect">
                      <a:avLst/>
                    </a:prstGeom>
                    <a:noFill/>
                    <a:ln>
                      <a:noFill/>
                    </a:ln>
                  </pic:spPr>
                </pic:pic>
              </a:graphicData>
            </a:graphic>
          </wp:anchor>
        </w:drawing>
      </w:r>
    </w:p>
    <w:p w:rsidR="00917F6F" w:rsidRDefault="00917F6F" w:rsidP="00917F6F">
      <w:pPr>
        <w:rPr>
          <w:sz w:val="18"/>
        </w:rPr>
      </w:pPr>
      <w:r w:rsidRPr="00C5495D">
        <w:rPr>
          <w:sz w:val="18"/>
        </w:rPr>
        <w:t>Abbildung 30 Aktivität löschen</w:t>
      </w:r>
    </w:p>
    <w:p w:rsidR="000A378D" w:rsidRDefault="000A378D"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953E1E" w:rsidRDefault="00953E1E" w:rsidP="00917F6F">
      <w:pPr>
        <w:rPr>
          <w:sz w:val="18"/>
        </w:rPr>
      </w:pPr>
    </w:p>
    <w:p w:rsidR="008612A6" w:rsidRDefault="008612A6" w:rsidP="008612A6">
      <w:pPr>
        <w:pStyle w:val="berschrift2"/>
      </w:pPr>
      <w:bookmarkStart w:id="30" w:name="_Toc519786522"/>
      <w:r>
        <w:lastRenderedPageBreak/>
        <w:t>Reports</w:t>
      </w:r>
      <w:bookmarkEnd w:id="30"/>
    </w:p>
    <w:p w:rsidR="00E740D0" w:rsidRDefault="00E740D0" w:rsidP="008612A6">
      <w:r>
        <w:t>Zu eingetragenen Elementen wie Projekten, Aufgabenbereichen und Personen lassen sich im „Hauptmenü“ die entsprechenden Reports einsehen. Mit einem Klick auf den jeweiligen Button gelangt man in die Reportübersicht.</w:t>
      </w:r>
    </w:p>
    <w:p w:rsidR="00E740D0" w:rsidRDefault="00C16B16" w:rsidP="008612A6">
      <w:r>
        <w:rPr>
          <w:noProof/>
        </w:rPr>
        <w:drawing>
          <wp:anchor distT="0" distB="0" distL="114300" distR="114300" simplePos="0" relativeHeight="251695104" behindDoc="0" locked="0" layoutInCell="1" allowOverlap="1">
            <wp:simplePos x="0" y="0"/>
            <wp:positionH relativeFrom="margin">
              <wp:align>left</wp:align>
            </wp:positionH>
            <wp:positionV relativeFrom="paragraph">
              <wp:posOffset>208915</wp:posOffset>
            </wp:positionV>
            <wp:extent cx="6324600" cy="942975"/>
            <wp:effectExtent l="0" t="0" r="0" b="9525"/>
            <wp:wrapTopAndBottom/>
            <wp:docPr id="1" name="Grafik 1" descr="C:\Users\ateuc\AppData\Local\Microsoft\Windows\INetCache\Content.Word\Report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Reports_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24600" cy="942975"/>
                    </a:xfrm>
                    <a:prstGeom prst="rect">
                      <a:avLst/>
                    </a:prstGeom>
                    <a:noFill/>
                    <a:ln>
                      <a:noFill/>
                    </a:ln>
                  </pic:spPr>
                </pic:pic>
              </a:graphicData>
            </a:graphic>
          </wp:anchor>
        </w:drawing>
      </w:r>
    </w:p>
    <w:p w:rsidR="00C16B16" w:rsidRPr="00C16B16" w:rsidRDefault="00C16B16" w:rsidP="008612A6">
      <w:pPr>
        <w:rPr>
          <w:sz w:val="18"/>
        </w:rPr>
      </w:pPr>
      <w:r w:rsidRPr="00C16B16">
        <w:rPr>
          <w:sz w:val="18"/>
        </w:rPr>
        <w:t>Abbildung 31 Reports der Bereiche</w:t>
      </w:r>
    </w:p>
    <w:p w:rsidR="00C16B16" w:rsidRDefault="00C16B16" w:rsidP="008612A6"/>
    <w:p w:rsidR="00EC711A" w:rsidRDefault="00EC711A" w:rsidP="00EC711A">
      <w:pPr>
        <w:pStyle w:val="berschrift3"/>
      </w:pPr>
      <w:bookmarkStart w:id="31" w:name="_Toc519786523"/>
      <w:r>
        <w:t>Aufgabenbereichsreport</w:t>
      </w:r>
      <w:bookmarkEnd w:id="31"/>
    </w:p>
    <w:p w:rsidR="007415D7" w:rsidRDefault="007415D7" w:rsidP="00EC711A">
      <w:r>
        <w:t>Hier können Reports über die unterschiedlichen Aufgabenbereiche eingesehen werden.</w:t>
      </w:r>
      <w:r w:rsidR="00CF016E">
        <w:t xml:space="preserve"> Sichtbar werden hier die Aufgaben des Aufgabenbereichs, die Gesamtanzahl</w:t>
      </w:r>
      <w:r w:rsidR="00E162CD">
        <w:t xml:space="preserve"> der Ist-Zeiten, sowie die Soll-Z</w:t>
      </w:r>
      <w:r w:rsidR="00CF016E">
        <w:t>eiten der aller Aufgaben im Bereich.</w:t>
      </w:r>
    </w:p>
    <w:p w:rsidR="007415D7" w:rsidRDefault="007415D7" w:rsidP="00EC711A">
      <w:r>
        <w:rPr>
          <w:noProof/>
        </w:rPr>
        <w:drawing>
          <wp:anchor distT="0" distB="0" distL="114300" distR="114300" simplePos="0" relativeHeight="251696128" behindDoc="0" locked="0" layoutInCell="1" allowOverlap="1">
            <wp:simplePos x="0" y="0"/>
            <wp:positionH relativeFrom="margin">
              <wp:posOffset>13335</wp:posOffset>
            </wp:positionH>
            <wp:positionV relativeFrom="paragraph">
              <wp:posOffset>200025</wp:posOffset>
            </wp:positionV>
            <wp:extent cx="5871210" cy="3209925"/>
            <wp:effectExtent l="0" t="0" r="0" b="9525"/>
            <wp:wrapTopAndBottom/>
            <wp:docPr id="3" name="Grafik 3" descr="C:\Users\ateuc\AppData\Local\Microsoft\Windows\INetCache\Content.Word\Report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Reports_02.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871210"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0EDA" w:rsidRDefault="007415D7" w:rsidP="00EC711A">
      <w:r w:rsidRPr="007415D7">
        <w:rPr>
          <w:sz w:val="18"/>
        </w:rPr>
        <w:t>Abbildung 32 Aufgabenbereichsreport</w:t>
      </w:r>
    </w:p>
    <w:p w:rsidR="003945C2" w:rsidRDefault="003945C2" w:rsidP="00EC711A"/>
    <w:p w:rsidR="003945C2" w:rsidRDefault="003945C2">
      <w:pPr>
        <w:spacing w:after="160" w:line="259" w:lineRule="auto"/>
      </w:pPr>
      <w:r>
        <w:br w:type="page"/>
      </w:r>
    </w:p>
    <w:p w:rsidR="00510EDA" w:rsidRDefault="003945C2" w:rsidP="00EC711A">
      <w:r>
        <w:lastRenderedPageBreak/>
        <w:t>In jedem Aufgabenbereich selbst kann auch ein Kreisdiagramm, siehe Abbildung 33, zur Stundenerteilung generiert werden.</w:t>
      </w:r>
    </w:p>
    <w:p w:rsidR="00510EDA" w:rsidRDefault="003945C2" w:rsidP="00EC711A">
      <w:r>
        <w:rPr>
          <w:noProof/>
        </w:rPr>
        <w:drawing>
          <wp:anchor distT="0" distB="0" distL="114300" distR="114300" simplePos="0" relativeHeight="251701248" behindDoc="0" locked="0" layoutInCell="1" allowOverlap="1">
            <wp:simplePos x="0" y="0"/>
            <wp:positionH relativeFrom="margin">
              <wp:posOffset>-5715</wp:posOffset>
            </wp:positionH>
            <wp:positionV relativeFrom="paragraph">
              <wp:posOffset>208915</wp:posOffset>
            </wp:positionV>
            <wp:extent cx="5715000" cy="2191385"/>
            <wp:effectExtent l="0" t="0" r="0" b="0"/>
            <wp:wrapTopAndBottom/>
            <wp:docPr id="32" name="Grafik 32" descr="C:\Users\ateuc\AppData\Local\Microsoft\Windows\INetCache\Content.Word\Report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teuc\AppData\Local\Microsoft\Windows\INetCache\Content.Word\Reports_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219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0EDA" w:rsidRPr="003945C2" w:rsidRDefault="003945C2" w:rsidP="00EC711A">
      <w:pPr>
        <w:rPr>
          <w:sz w:val="18"/>
        </w:rPr>
      </w:pPr>
      <w:r w:rsidRPr="003945C2">
        <w:rPr>
          <w:sz w:val="18"/>
        </w:rPr>
        <w:t>Abbildung 33</w:t>
      </w:r>
      <w:r w:rsidR="001D58AF">
        <w:rPr>
          <w:sz w:val="18"/>
        </w:rPr>
        <w:t xml:space="preserve"> Aufgabenbereichsreport</w:t>
      </w:r>
    </w:p>
    <w:p w:rsidR="00510EDA" w:rsidRDefault="00510EDA" w:rsidP="00EC711A"/>
    <w:p w:rsidR="00976B96" w:rsidRDefault="00976B96" w:rsidP="00EC711A">
      <w:r>
        <w:t>Es wird dann ein Kreisdiagramm mit Inhalten des jeweiligen Aufgabenbereichs dargestellt. Dies zeigt die Verteilung der Stunden des Aufgabenbereichs je Person in Prozent an. Zusätzlich werden noch „offene“ Stunden der Sollzeit sichtbar, wie in Abbildung 34 gezeigt.</w:t>
      </w:r>
    </w:p>
    <w:p w:rsidR="00510EDA" w:rsidRDefault="00976B96" w:rsidP="00EC711A">
      <w:r>
        <w:rPr>
          <w:noProof/>
        </w:rPr>
        <w:drawing>
          <wp:anchor distT="0" distB="0" distL="114300" distR="114300" simplePos="0" relativeHeight="251702272" behindDoc="0" locked="0" layoutInCell="1" allowOverlap="1">
            <wp:simplePos x="0" y="0"/>
            <wp:positionH relativeFrom="margin">
              <wp:align>left</wp:align>
            </wp:positionH>
            <wp:positionV relativeFrom="paragraph">
              <wp:posOffset>218440</wp:posOffset>
            </wp:positionV>
            <wp:extent cx="5006975" cy="3343275"/>
            <wp:effectExtent l="0" t="0" r="3175" b="9525"/>
            <wp:wrapTopAndBottom/>
            <wp:docPr id="34" name="Grafik 34" descr="C:\Users\ateuc\AppData\Local\Microsoft\Windows\INetCache\Content.Word\Report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teuc\AppData\Local\Microsoft\Windows\INetCache\Content.Word\Reports_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0697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0EDA" w:rsidRPr="00976B96" w:rsidRDefault="00976B96" w:rsidP="00EC711A">
      <w:pPr>
        <w:rPr>
          <w:sz w:val="18"/>
        </w:rPr>
      </w:pPr>
      <w:r w:rsidRPr="00976B96">
        <w:rPr>
          <w:sz w:val="18"/>
        </w:rPr>
        <w:t>Abbildung 34</w:t>
      </w:r>
      <w:r w:rsidR="001D58AF">
        <w:rPr>
          <w:sz w:val="18"/>
        </w:rPr>
        <w:t xml:space="preserve"> Aufgabenbereichsreport als Kreisdiagramm</w:t>
      </w:r>
    </w:p>
    <w:p w:rsidR="00510EDA" w:rsidRDefault="00510EDA" w:rsidP="00EC711A"/>
    <w:p w:rsidR="00510EDA" w:rsidRDefault="00510EDA" w:rsidP="00EC711A"/>
    <w:p w:rsidR="00510EDA" w:rsidRDefault="00510EDA" w:rsidP="00EC711A"/>
    <w:p w:rsidR="00510EDA" w:rsidRDefault="00510EDA" w:rsidP="00EC711A"/>
    <w:p w:rsidR="00510EDA" w:rsidRDefault="00510EDA" w:rsidP="00EC711A"/>
    <w:p w:rsidR="00510EDA" w:rsidRDefault="00510EDA" w:rsidP="00510EDA">
      <w:pPr>
        <w:pStyle w:val="berschrift3"/>
      </w:pPr>
      <w:bookmarkStart w:id="32" w:name="_Toc519786524"/>
      <w:r>
        <w:lastRenderedPageBreak/>
        <w:t>Personenreports</w:t>
      </w:r>
      <w:bookmarkEnd w:id="32"/>
    </w:p>
    <w:p w:rsidR="00510EDA" w:rsidRDefault="00510EDA" w:rsidP="00510EDA">
      <w:r>
        <w:t>Hier können Reports zu den zuvor definierten Personen eingesehen werden.</w:t>
      </w:r>
      <w:r w:rsidR="00CF016E">
        <w:t xml:space="preserve"> Sichtbar werden hier alle Personen mit den zugeteilten Projekten, sowie die ausgeführten Aktivitäten und die gesamte investierte Zeit in alle Projekte.</w:t>
      </w:r>
    </w:p>
    <w:p w:rsidR="00510EDA" w:rsidRDefault="00510EDA" w:rsidP="00510EDA">
      <w:r>
        <w:rPr>
          <w:noProof/>
        </w:rPr>
        <w:drawing>
          <wp:anchor distT="0" distB="0" distL="114300" distR="114300" simplePos="0" relativeHeight="251697152" behindDoc="0" locked="0" layoutInCell="1" allowOverlap="1">
            <wp:simplePos x="0" y="0"/>
            <wp:positionH relativeFrom="margin">
              <wp:posOffset>13335</wp:posOffset>
            </wp:positionH>
            <wp:positionV relativeFrom="paragraph">
              <wp:posOffset>208915</wp:posOffset>
            </wp:positionV>
            <wp:extent cx="5610225" cy="3067050"/>
            <wp:effectExtent l="0" t="0" r="9525" b="0"/>
            <wp:wrapTopAndBottom/>
            <wp:docPr id="5" name="Grafik 5" descr="C:\Users\ateuc\AppData\Local\Microsoft\Windows\INetCache\Content.Word\Report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Reports_03.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1022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61EB" w:rsidRDefault="001B055E" w:rsidP="00510EDA">
      <w:r>
        <w:rPr>
          <w:sz w:val="18"/>
        </w:rPr>
        <w:t>Abbildung 34</w:t>
      </w:r>
      <w:r w:rsidR="00D97A94" w:rsidRPr="00540ED6">
        <w:rPr>
          <w:sz w:val="18"/>
        </w:rPr>
        <w:t xml:space="preserve"> Personenreports</w:t>
      </w:r>
    </w:p>
    <w:p w:rsidR="00CF61EB" w:rsidRDefault="00CF61EB" w:rsidP="00510EDA"/>
    <w:p w:rsidR="00CF61EB" w:rsidRDefault="00CF61EB" w:rsidP="00CF61EB">
      <w:pPr>
        <w:pStyle w:val="berschrift3"/>
      </w:pPr>
      <w:bookmarkStart w:id="33" w:name="_Toc519786525"/>
      <w:r>
        <w:t>Projektreports</w:t>
      </w:r>
      <w:bookmarkEnd w:id="33"/>
    </w:p>
    <w:p w:rsidR="00CF61EB" w:rsidRDefault="00CF61EB" w:rsidP="00CF61EB">
      <w:r>
        <w:t>Hier können Reports zu den erstellten Projekten eingesehen werden.</w:t>
      </w:r>
      <w:r w:rsidR="00E8366F">
        <w:t xml:space="preserve"> Hier werden die Anzahl der Aufgabenbereiche je Projekt, sowie die Aufgaben und beteiligten Personen sichtbar. Ebenso wird die Gesamtzahl der Ist-Zeiten, sowie der Soll-Zeiten ersichtlich.</w:t>
      </w:r>
    </w:p>
    <w:p w:rsidR="00CF61EB" w:rsidRDefault="00CF61EB" w:rsidP="00CF61EB">
      <w:r>
        <w:rPr>
          <w:noProof/>
        </w:rPr>
        <w:drawing>
          <wp:anchor distT="0" distB="0" distL="114300" distR="114300" simplePos="0" relativeHeight="251698176" behindDoc="0" locked="0" layoutInCell="1" allowOverlap="1">
            <wp:simplePos x="0" y="0"/>
            <wp:positionH relativeFrom="margin">
              <wp:posOffset>13335</wp:posOffset>
            </wp:positionH>
            <wp:positionV relativeFrom="paragraph">
              <wp:posOffset>227965</wp:posOffset>
            </wp:positionV>
            <wp:extent cx="5581650" cy="3051175"/>
            <wp:effectExtent l="0" t="0" r="0" b="0"/>
            <wp:wrapTopAndBottom/>
            <wp:docPr id="6" name="Grafik 6" descr="C:\Users\ateuc\AppData\Local\Microsoft\Windows\INetCache\Content.Word\Report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Reports_04.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581650" cy="305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23B2" w:rsidRDefault="00CF61EB" w:rsidP="005023B2">
      <w:r w:rsidRPr="00CF61EB">
        <w:rPr>
          <w:sz w:val="18"/>
        </w:rPr>
        <w:t>Abbildung 3</w:t>
      </w:r>
      <w:r w:rsidR="001B055E">
        <w:rPr>
          <w:sz w:val="18"/>
        </w:rPr>
        <w:t>5</w:t>
      </w:r>
      <w:r w:rsidRPr="00CF61EB">
        <w:rPr>
          <w:sz w:val="18"/>
        </w:rPr>
        <w:t xml:space="preserve"> Projektreports</w:t>
      </w:r>
      <w:r w:rsidR="000A378D">
        <w:br w:type="page"/>
      </w:r>
    </w:p>
    <w:p w:rsidR="005023B2" w:rsidRDefault="005023B2" w:rsidP="005023B2">
      <w:r>
        <w:lastRenderedPageBreak/>
        <w:t xml:space="preserve">Zusätzlich dazu kann sich der Benutzer auch Balkendiagramme generieren lassen, welche die Stundenverteilung der beteiligten Personen über einen Zeitraum anzeigt. </w:t>
      </w:r>
    </w:p>
    <w:p w:rsidR="005023B2" w:rsidRDefault="005023B2" w:rsidP="005023B2"/>
    <w:p w:rsidR="005023B2" w:rsidRDefault="005023B2" w:rsidP="005023B2">
      <w:r>
        <w:t>Dazu wählt man den jeweiligen Button aus Abbildung 35 nach Wunsch aus.</w:t>
      </w:r>
      <w:r w:rsidR="00875F78">
        <w:t xml:space="preserve"> Unter der Kategorie „Alle Personen“ werden Diagramme erzeugt, welche alle involvierten Personen des Projekts nach „Monatsreport“ oder „Wochenreport“ anzeigt.</w:t>
      </w:r>
    </w:p>
    <w:p w:rsidR="005023B2" w:rsidRDefault="005023B2" w:rsidP="005023B2">
      <w:r>
        <w:rPr>
          <w:noProof/>
        </w:rPr>
        <w:drawing>
          <wp:anchor distT="0" distB="0" distL="114300" distR="114300" simplePos="0" relativeHeight="251699200" behindDoc="0" locked="0" layoutInCell="1" allowOverlap="1">
            <wp:simplePos x="0" y="0"/>
            <wp:positionH relativeFrom="margin">
              <wp:align>left</wp:align>
            </wp:positionH>
            <wp:positionV relativeFrom="paragraph">
              <wp:posOffset>199390</wp:posOffset>
            </wp:positionV>
            <wp:extent cx="3982085" cy="2295525"/>
            <wp:effectExtent l="0" t="0" r="0" b="9525"/>
            <wp:wrapTopAndBottom/>
            <wp:docPr id="7" name="Grafik 7" descr="C:\Users\ateuc\AppData\Local\Microsoft\Windows\INetCache\Content.Word\Report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Reports_0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8208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5F78" w:rsidRPr="00875F78" w:rsidRDefault="005023B2" w:rsidP="005023B2">
      <w:pPr>
        <w:rPr>
          <w:sz w:val="18"/>
        </w:rPr>
      </w:pPr>
      <w:r w:rsidRPr="005023B2">
        <w:rPr>
          <w:sz w:val="18"/>
        </w:rPr>
        <w:t>Abbildung 35</w:t>
      </w:r>
      <w:r w:rsidR="000D251F">
        <w:rPr>
          <w:sz w:val="18"/>
        </w:rPr>
        <w:t xml:space="preserve"> Projektreportübersicht</w:t>
      </w:r>
    </w:p>
    <w:p w:rsidR="00875F78" w:rsidRDefault="00875F78" w:rsidP="005023B2"/>
    <w:p w:rsidR="005023B2" w:rsidRDefault="005023B2" w:rsidP="005023B2">
      <w:r>
        <w:t>Hierbei kann zwischen einer monatlichen Übersicht</w:t>
      </w:r>
      <w:r w:rsidR="00875F78">
        <w:t xml:space="preserve">, </w:t>
      </w:r>
      <w:r>
        <w:t>und einer Übersicht nach Kalenderwochen gewählt werden (bei der Wochenansicht werden aus Gründen der Übersichtlichkeit nur die „aktiven“ Wochen angezeigt)</w:t>
      </w:r>
      <w:r w:rsidR="00875F78">
        <w:t>.</w:t>
      </w:r>
    </w:p>
    <w:p w:rsidR="00875F78" w:rsidRDefault="00875F78">
      <w:pPr>
        <w:spacing w:after="160" w:line="259" w:lineRule="auto"/>
      </w:pPr>
    </w:p>
    <w:p w:rsidR="00896472" w:rsidRDefault="00896472">
      <w:pPr>
        <w:spacing w:after="160" w:line="259" w:lineRule="auto"/>
      </w:pPr>
      <w:r>
        <w:rPr>
          <w:noProof/>
        </w:rPr>
        <w:drawing>
          <wp:inline distT="0" distB="0" distL="0" distR="0">
            <wp:extent cx="2762250" cy="1844269"/>
            <wp:effectExtent l="0" t="0" r="0" b="3810"/>
            <wp:docPr id="10" name="Grafik 10" descr="C:\Users\ateuc\AppData\Local\Microsoft\Windows\INetCache\Content.Word\Reports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Reports_06.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75287" cy="1852973"/>
                    </a:xfrm>
                    <a:prstGeom prst="rect">
                      <a:avLst/>
                    </a:prstGeom>
                    <a:noFill/>
                    <a:ln>
                      <a:noFill/>
                    </a:ln>
                  </pic:spPr>
                </pic:pic>
              </a:graphicData>
            </a:graphic>
          </wp:inline>
        </w:drawing>
      </w:r>
      <w:r w:rsidR="008A5EB8">
        <w:rPr>
          <w:noProof/>
        </w:rPr>
        <w:drawing>
          <wp:inline distT="0" distB="0" distL="0" distR="0">
            <wp:extent cx="2762250" cy="1838727"/>
            <wp:effectExtent l="0" t="0" r="0" b="9525"/>
            <wp:docPr id="14" name="Grafik 14" descr="C:\Users\ateuc\AppData\Local\Microsoft\Windows\INetCache\Content.Word\Report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Reports_07.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79280" cy="1850063"/>
                    </a:xfrm>
                    <a:prstGeom prst="rect">
                      <a:avLst/>
                    </a:prstGeom>
                    <a:noFill/>
                    <a:ln>
                      <a:noFill/>
                    </a:ln>
                  </pic:spPr>
                </pic:pic>
              </a:graphicData>
            </a:graphic>
          </wp:inline>
        </w:drawing>
      </w:r>
      <w:r w:rsidR="008A5EB8">
        <w:rPr>
          <w:noProof/>
        </w:rPr>
        <w:drawing>
          <wp:inline distT="0" distB="0" distL="0" distR="0">
            <wp:extent cx="2753347" cy="1838325"/>
            <wp:effectExtent l="0" t="0" r="9525" b="0"/>
            <wp:docPr id="15" name="Grafik 15" descr="C:\Users\ateuc\AppData\Local\Microsoft\Windows\INetCache\Content.Word\Report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euc\AppData\Local\Microsoft\Windows\INetCache\Content.Word\Reports_08.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63317" cy="1844982"/>
                    </a:xfrm>
                    <a:prstGeom prst="rect">
                      <a:avLst/>
                    </a:prstGeom>
                    <a:noFill/>
                    <a:ln>
                      <a:noFill/>
                    </a:ln>
                  </pic:spPr>
                </pic:pic>
              </a:graphicData>
            </a:graphic>
          </wp:inline>
        </w:drawing>
      </w:r>
    </w:p>
    <w:p w:rsidR="005023B2" w:rsidRDefault="008A5EB8">
      <w:pPr>
        <w:spacing w:after="160" w:line="259" w:lineRule="auto"/>
      </w:pPr>
      <w:r w:rsidRPr="00714C57">
        <w:rPr>
          <w:sz w:val="18"/>
        </w:rPr>
        <w:t>Abbildung 36, 37, 38, 39</w:t>
      </w:r>
      <w:r w:rsidR="00993D8A">
        <w:rPr>
          <w:sz w:val="18"/>
        </w:rPr>
        <w:t xml:space="preserve"> Balkendiagramme zum Projektreport</w:t>
      </w:r>
      <w:r w:rsidR="005023B2">
        <w:br w:type="page"/>
      </w:r>
    </w:p>
    <w:p w:rsidR="005023B2" w:rsidRDefault="003654D8" w:rsidP="005023B2">
      <w:r>
        <w:lastRenderedPageBreak/>
        <w:t>Außerdem kann für jedes Projekt ein Kreisdiagramm generiert werden, wie in Abbildung 40 gezeigt.</w:t>
      </w:r>
    </w:p>
    <w:p w:rsidR="003654D8" w:rsidRDefault="003654D8" w:rsidP="005023B2">
      <w:r>
        <w:rPr>
          <w:noProof/>
        </w:rPr>
        <w:drawing>
          <wp:anchor distT="0" distB="0" distL="114300" distR="114300" simplePos="0" relativeHeight="251700224" behindDoc="0" locked="0" layoutInCell="1" allowOverlap="1">
            <wp:simplePos x="0" y="0"/>
            <wp:positionH relativeFrom="margin">
              <wp:align>left</wp:align>
            </wp:positionH>
            <wp:positionV relativeFrom="paragraph">
              <wp:posOffset>219075</wp:posOffset>
            </wp:positionV>
            <wp:extent cx="5305425" cy="2781300"/>
            <wp:effectExtent l="0" t="0" r="9525" b="0"/>
            <wp:wrapTopAndBottom/>
            <wp:docPr id="22" name="Grafik 22" descr="C:\Users\ateuc\AppData\Local\Microsoft\Windows\INetCache\Content.Word\Report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euc\AppData\Local\Microsoft\Windows\INetCache\Content.Word\Reports_0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0542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54D8" w:rsidRPr="003654D8" w:rsidRDefault="003654D8" w:rsidP="005023B2">
      <w:pPr>
        <w:rPr>
          <w:sz w:val="18"/>
        </w:rPr>
      </w:pPr>
      <w:r w:rsidRPr="003654D8">
        <w:rPr>
          <w:sz w:val="18"/>
        </w:rPr>
        <w:t>Abbildung 40</w:t>
      </w:r>
      <w:r w:rsidR="000F0DA2">
        <w:rPr>
          <w:sz w:val="18"/>
        </w:rPr>
        <w:t xml:space="preserve"> Projektreport </w:t>
      </w:r>
    </w:p>
    <w:p w:rsidR="003654D8" w:rsidRDefault="003654D8" w:rsidP="005023B2"/>
    <w:p w:rsidR="00DC6DFD" w:rsidRDefault="00DC6DFD" w:rsidP="005023B2"/>
    <w:p w:rsidR="00BE68D8" w:rsidRDefault="00BE68D8">
      <w:pPr>
        <w:spacing w:after="160" w:line="259" w:lineRule="auto"/>
      </w:pPr>
      <w:r>
        <w:t>In Abbildung 41 ist dann das Kreisdiagramm zu sehen, welches die Stundenverteilung der Personen in Prozent anzeigt. Auch werden hier die noch „offenen“ Stunden der Sollzeit ersichtlich.</w:t>
      </w:r>
    </w:p>
    <w:p w:rsidR="00BE68D8" w:rsidRDefault="00BE68D8">
      <w:pPr>
        <w:spacing w:after="160" w:line="259" w:lineRule="auto"/>
      </w:pPr>
      <w:r>
        <w:rPr>
          <w:noProof/>
        </w:rPr>
        <w:drawing>
          <wp:inline distT="0" distB="0" distL="0" distR="0">
            <wp:extent cx="4686300" cy="3128898"/>
            <wp:effectExtent l="0" t="0" r="0" b="0"/>
            <wp:docPr id="24" name="Grafik 24" descr="C:\Users\ateuc\AppData\Local\Microsoft\Windows\INetCache\Content.Word\Report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uc\AppData\Local\Microsoft\Windows\INetCache\Content.Word\Reports_10.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93156" cy="3133475"/>
                    </a:xfrm>
                    <a:prstGeom prst="rect">
                      <a:avLst/>
                    </a:prstGeom>
                    <a:noFill/>
                    <a:ln>
                      <a:noFill/>
                    </a:ln>
                  </pic:spPr>
                </pic:pic>
              </a:graphicData>
            </a:graphic>
          </wp:inline>
        </w:drawing>
      </w:r>
    </w:p>
    <w:p w:rsidR="000A378D" w:rsidRDefault="00BE68D8" w:rsidP="00437650">
      <w:pPr>
        <w:spacing w:after="160" w:line="259" w:lineRule="auto"/>
      </w:pPr>
      <w:r w:rsidRPr="00BE68D8">
        <w:rPr>
          <w:sz w:val="18"/>
        </w:rPr>
        <w:t>Abbildung 41</w:t>
      </w:r>
      <w:r w:rsidR="000F0DA2">
        <w:rPr>
          <w:sz w:val="18"/>
        </w:rPr>
        <w:t xml:space="preserve"> Projektreport als Kreisdiagramm</w:t>
      </w:r>
      <w:r w:rsidR="003654D8">
        <w:br w:type="page"/>
      </w:r>
      <w:r w:rsidR="000A378D">
        <w:lastRenderedPageBreak/>
        <w:t>Abbildungsverzeichnis</w:t>
      </w:r>
    </w:p>
    <w:p w:rsidR="00DC1078" w:rsidRDefault="00DC1078" w:rsidP="00915E8E">
      <w:r>
        <w:t>Seite 4</w:t>
      </w:r>
    </w:p>
    <w:p w:rsidR="001854D5" w:rsidRDefault="001E334A" w:rsidP="00915E8E">
      <w:r w:rsidRPr="001E334A">
        <w:t>Abbildung 1 Hauptmenü der TimeTrackerApp</w:t>
      </w:r>
    </w:p>
    <w:p w:rsidR="00DC1078" w:rsidRDefault="001854D5" w:rsidP="00915E8E">
      <w:r w:rsidRPr="001854D5">
        <w:t>Abbildung 2 Personenübersicht</w:t>
      </w:r>
    </w:p>
    <w:p w:rsidR="00DC1078" w:rsidRDefault="00DC1078" w:rsidP="00915E8E"/>
    <w:p w:rsidR="00DC1078" w:rsidRDefault="00DC1078" w:rsidP="00915E8E">
      <w:r>
        <w:t>Seite 5</w:t>
      </w:r>
    </w:p>
    <w:p w:rsidR="007072CC" w:rsidRDefault="007072CC" w:rsidP="00915E8E">
      <w:r w:rsidRPr="007072CC">
        <w:t>Abbildung 3 Eine neue Person anlegen</w:t>
      </w:r>
    </w:p>
    <w:p w:rsidR="007072CC" w:rsidRDefault="007072CC" w:rsidP="00915E8E">
      <w:r w:rsidRPr="007072CC">
        <w:t>Abbildung 4 Person bearbeiten</w:t>
      </w:r>
    </w:p>
    <w:p w:rsidR="00DC1078" w:rsidRDefault="007072CC" w:rsidP="00915E8E">
      <w:r w:rsidRPr="007072CC">
        <w:t>Abbildung 5 Personendaten eintragen und speichern</w:t>
      </w:r>
    </w:p>
    <w:p w:rsidR="00DC1078" w:rsidRDefault="00DC1078" w:rsidP="00915E8E"/>
    <w:p w:rsidR="00E04758" w:rsidRDefault="00E04758" w:rsidP="00915E8E">
      <w:r>
        <w:t>Seite 6</w:t>
      </w:r>
    </w:p>
    <w:p w:rsidR="00E04758" w:rsidRDefault="00E04758" w:rsidP="00915E8E">
      <w:r>
        <w:t>Abbildung 6 Eine Person löschen</w:t>
      </w:r>
    </w:p>
    <w:p w:rsidR="00E04758" w:rsidRDefault="00E04758" w:rsidP="00915E8E">
      <w:r w:rsidRPr="00E04758">
        <w:t>Abbildung 7 Ein Neues Projekt anlegen</w:t>
      </w:r>
    </w:p>
    <w:p w:rsidR="00E04758" w:rsidRDefault="00E04758" w:rsidP="00915E8E"/>
    <w:p w:rsidR="00CE4AE2" w:rsidRDefault="00CE4AE2" w:rsidP="00915E8E">
      <w:r>
        <w:t>Seite 7</w:t>
      </w:r>
    </w:p>
    <w:p w:rsidR="00CE4AE2" w:rsidRPr="00CE4AE2" w:rsidRDefault="00CE4AE2" w:rsidP="00915E8E">
      <w:r w:rsidRPr="00CE4AE2">
        <w:t>Abbildung 8 Ein Projekt bearbeiten</w:t>
      </w:r>
    </w:p>
    <w:p w:rsidR="00CE4AE2" w:rsidRDefault="00CE4AE2" w:rsidP="00915E8E">
      <w:r w:rsidRPr="00CE4AE2">
        <w:t>Abbildung 9 Projektnamen bearbeiten</w:t>
      </w:r>
    </w:p>
    <w:p w:rsidR="00CE4AE2" w:rsidRDefault="00CE4AE2" w:rsidP="00915E8E"/>
    <w:p w:rsidR="00CE4AE2" w:rsidRDefault="00CE4AE2" w:rsidP="00915E8E">
      <w:r>
        <w:t>Seite 8</w:t>
      </w:r>
    </w:p>
    <w:p w:rsidR="00CE4AE2" w:rsidRDefault="00CE4AE2" w:rsidP="00915E8E">
      <w:r w:rsidRPr="00CE4AE2">
        <w:t>Abbildung 10 Person zu einem Projekt hinzufügen</w:t>
      </w:r>
    </w:p>
    <w:p w:rsidR="00CE4AE2" w:rsidRDefault="00CE4AE2" w:rsidP="00915E8E">
      <w:r w:rsidRPr="00CE4AE2">
        <w:t>Abbildung 11 Person für Projekt auswählen</w:t>
      </w:r>
    </w:p>
    <w:p w:rsidR="00CE4AE2" w:rsidRDefault="00CE4AE2" w:rsidP="00915E8E"/>
    <w:p w:rsidR="00CE4AE2" w:rsidRDefault="00CE4AE2" w:rsidP="00915E8E">
      <w:r>
        <w:t>Seite 9</w:t>
      </w:r>
    </w:p>
    <w:p w:rsidR="00CE4AE2" w:rsidRDefault="00CE4AE2" w:rsidP="00915E8E">
      <w:r w:rsidRPr="00CE4AE2">
        <w:t>Abbildung 12 Hinzugefügte Person zum Projekt</w:t>
      </w:r>
    </w:p>
    <w:p w:rsidR="00CE4AE2" w:rsidRDefault="00CE4AE2" w:rsidP="00915E8E">
      <w:r w:rsidRPr="00CE4AE2">
        <w:t>Abbildung 13 Projekt löschen</w:t>
      </w:r>
    </w:p>
    <w:p w:rsidR="00CE4AE2" w:rsidRDefault="00CE4AE2" w:rsidP="00915E8E"/>
    <w:p w:rsidR="00915E8E" w:rsidRDefault="00915E8E" w:rsidP="00915E8E">
      <w:r>
        <w:t>Seite 10</w:t>
      </w:r>
    </w:p>
    <w:p w:rsidR="00915E8E" w:rsidRDefault="00915E8E" w:rsidP="00915E8E">
      <w:r w:rsidRPr="00915E8E">
        <w:t>Abbildung 14 Projekt öffnen</w:t>
      </w:r>
    </w:p>
    <w:p w:rsidR="00915E8E" w:rsidRDefault="00915E8E" w:rsidP="00915E8E"/>
    <w:p w:rsidR="00915E8E" w:rsidRDefault="00915E8E" w:rsidP="00915E8E">
      <w:r>
        <w:t>Seite 11</w:t>
      </w:r>
    </w:p>
    <w:p w:rsidR="00915E8E" w:rsidRDefault="00655C25" w:rsidP="00915E8E">
      <w:r>
        <w:t xml:space="preserve">Abbildung 15 </w:t>
      </w:r>
      <w:r w:rsidR="00915E8E">
        <w:t>Neuen</w:t>
      </w:r>
      <w:r>
        <w:t xml:space="preserve"> Aufgabenbereich erstellen</w:t>
      </w:r>
    </w:p>
    <w:p w:rsidR="00915E8E" w:rsidRDefault="00915E8E" w:rsidP="00DF04F1">
      <w:r w:rsidRPr="00915E8E">
        <w:t>Abbildung 16 Aufgabenbereich bearbeiten</w:t>
      </w:r>
    </w:p>
    <w:p w:rsidR="00915E8E" w:rsidRDefault="00915E8E" w:rsidP="00DF04F1"/>
    <w:p w:rsidR="00D83A4E" w:rsidRDefault="00D83A4E" w:rsidP="00DF04F1">
      <w:r>
        <w:t>Seite 12</w:t>
      </w:r>
    </w:p>
    <w:p w:rsidR="00D83A4E" w:rsidRDefault="00D83A4E" w:rsidP="00DF04F1">
      <w:r w:rsidRPr="00D83A4E">
        <w:t>Abbildung 17 Namen für den Aufgabenbereich vergeben</w:t>
      </w:r>
    </w:p>
    <w:p w:rsidR="00D83A4E" w:rsidRDefault="00D83A4E" w:rsidP="00DF04F1">
      <w:r w:rsidRPr="00D83A4E">
        <w:t>Abbildung 18 Aufgabenbereich löschen</w:t>
      </w:r>
    </w:p>
    <w:p w:rsidR="00D83A4E" w:rsidRDefault="00D83A4E" w:rsidP="00DF04F1"/>
    <w:p w:rsidR="00894BC0" w:rsidRDefault="00894BC0" w:rsidP="00DF04F1">
      <w:r>
        <w:t>Seite 13</w:t>
      </w:r>
    </w:p>
    <w:p w:rsidR="00894BC0" w:rsidRDefault="00894BC0" w:rsidP="00DF04F1">
      <w:r w:rsidRPr="00894BC0">
        <w:t>Abbildung 19 Aufgabe hinzufügen</w:t>
      </w:r>
    </w:p>
    <w:p w:rsidR="00894BC0" w:rsidRDefault="00894BC0" w:rsidP="00DF04F1">
      <w:r w:rsidRPr="00894BC0">
        <w:t>Abbildung 20 Aufgabe bearbeiten</w:t>
      </w:r>
    </w:p>
    <w:p w:rsidR="00894BC0" w:rsidRDefault="00894BC0" w:rsidP="00DF04F1"/>
    <w:p w:rsidR="00894BC0" w:rsidRDefault="00894BC0" w:rsidP="00DF04F1">
      <w:r>
        <w:t>Seite14</w:t>
      </w:r>
    </w:p>
    <w:p w:rsidR="00894BC0" w:rsidRDefault="00894BC0" w:rsidP="00DF04F1">
      <w:r w:rsidRPr="00894BC0">
        <w:t>Abbildung 21 Aufgabe löschen</w:t>
      </w:r>
    </w:p>
    <w:p w:rsidR="00894BC0" w:rsidRDefault="00894BC0" w:rsidP="00DF04F1">
      <w:r w:rsidRPr="00894BC0">
        <w:t>Abbildung 22 Zeiterfassung für eine Aufgabe</w:t>
      </w:r>
    </w:p>
    <w:p w:rsidR="00894BC0" w:rsidRDefault="00894BC0" w:rsidP="00DF04F1"/>
    <w:p w:rsidR="00574739" w:rsidRDefault="00574739" w:rsidP="00DF04F1"/>
    <w:p w:rsidR="00574739" w:rsidRDefault="00574739" w:rsidP="00DF04F1"/>
    <w:p w:rsidR="00894BC0" w:rsidRDefault="00894BC0" w:rsidP="00DF04F1">
      <w:r>
        <w:t>Seite 15</w:t>
      </w:r>
    </w:p>
    <w:p w:rsidR="00894BC0" w:rsidRDefault="00894BC0" w:rsidP="00DF04F1">
      <w:r w:rsidRPr="00894BC0">
        <w:lastRenderedPageBreak/>
        <w:t>Abbildung 23 Zeiterfassung Übersicht</w:t>
      </w:r>
    </w:p>
    <w:p w:rsidR="00894BC0" w:rsidRDefault="00894BC0" w:rsidP="00DF04F1">
      <w:r w:rsidRPr="00894BC0">
        <w:t>Abbildung 24 Aktivität hinzufügen</w:t>
      </w:r>
    </w:p>
    <w:p w:rsidR="00894BC0" w:rsidRDefault="00894BC0" w:rsidP="00DF04F1"/>
    <w:p w:rsidR="00894BC0" w:rsidRDefault="00894BC0" w:rsidP="00DF04F1">
      <w:r>
        <w:t>Seite 16</w:t>
      </w:r>
    </w:p>
    <w:p w:rsidR="00894BC0" w:rsidRDefault="00894BC0" w:rsidP="00DF04F1">
      <w:r w:rsidRPr="00894BC0">
        <w:t>Abbildung 25 Aktivitätenbeschreibung hinzufügen</w:t>
      </w:r>
    </w:p>
    <w:p w:rsidR="00894BC0" w:rsidRDefault="00894BC0" w:rsidP="00DF04F1">
      <w:r w:rsidRPr="00894BC0">
        <w:t>Abbildung 26 Zeiten für eine Aktivität eintragen</w:t>
      </w:r>
    </w:p>
    <w:p w:rsidR="00A07E87" w:rsidRDefault="00894BC0" w:rsidP="00DF04F1">
      <w:r w:rsidRPr="00894BC0">
        <w:t>Abbildung 27 Berechnung der Gesamtzeiten</w:t>
      </w:r>
    </w:p>
    <w:p w:rsidR="00894BC0" w:rsidRDefault="00894BC0" w:rsidP="00DF04F1">
      <w:r w:rsidRPr="00894BC0">
        <w:t>Abbildung 28 Person zu einer Aktivität hinzufügen</w:t>
      </w:r>
    </w:p>
    <w:p w:rsidR="00894BC0" w:rsidRDefault="00894BC0" w:rsidP="00DF04F1"/>
    <w:p w:rsidR="00894BC0" w:rsidRDefault="00894BC0" w:rsidP="00DF04F1">
      <w:r>
        <w:t>Seite 17</w:t>
      </w:r>
    </w:p>
    <w:p w:rsidR="00A07E87" w:rsidRDefault="00A07E87" w:rsidP="00DF04F1">
      <w:r w:rsidRPr="00A07E87">
        <w:t>Abbildung 29 Person für eine Aktivität auswählen</w:t>
      </w:r>
    </w:p>
    <w:p w:rsidR="00DF04F1" w:rsidRDefault="00A07E87" w:rsidP="00DF04F1">
      <w:r w:rsidRPr="00A07E87">
        <w:t>Abbildung 30 Aktivität löschen</w:t>
      </w:r>
    </w:p>
    <w:p w:rsidR="00CF016E" w:rsidRDefault="00CF016E" w:rsidP="00DF04F1"/>
    <w:p w:rsidR="00CF016E" w:rsidRDefault="00CF016E" w:rsidP="00DF04F1">
      <w:r>
        <w:t>Seite 18</w:t>
      </w:r>
    </w:p>
    <w:p w:rsidR="00C651F2" w:rsidRDefault="00C651F2" w:rsidP="00DF04F1">
      <w:r w:rsidRPr="00C651F2">
        <w:t>Abbildung 31 Reports der Bereiche</w:t>
      </w:r>
    </w:p>
    <w:p w:rsidR="00CF016E" w:rsidRDefault="00C651F2" w:rsidP="00DF04F1">
      <w:r w:rsidRPr="00C651F2">
        <w:t>Abbildung 32 Aufgabenbereichsreport</w:t>
      </w:r>
    </w:p>
    <w:p w:rsidR="00CF016E" w:rsidRDefault="00CF016E" w:rsidP="00DF04F1"/>
    <w:p w:rsidR="00CF016E" w:rsidRDefault="00CF016E" w:rsidP="00DF04F1">
      <w:r>
        <w:t>Seite 19</w:t>
      </w:r>
    </w:p>
    <w:p w:rsidR="001D58AF" w:rsidRDefault="001D58AF" w:rsidP="00DF04F1">
      <w:r w:rsidRPr="00C651F2">
        <w:t>Abbildung 33</w:t>
      </w:r>
      <w:r>
        <w:t xml:space="preserve"> Aufgabenbereichsreport</w:t>
      </w:r>
    </w:p>
    <w:p w:rsidR="001D58AF" w:rsidRDefault="001D58AF" w:rsidP="00DF04F1">
      <w:r>
        <w:t xml:space="preserve">Abbildung 34 </w:t>
      </w:r>
      <w:r w:rsidR="0003323B" w:rsidRPr="0003323B">
        <w:t>Aufgabenbereichsreport als Kreisdiagramm</w:t>
      </w:r>
    </w:p>
    <w:p w:rsidR="0003323B" w:rsidRDefault="0003323B" w:rsidP="00DF04F1"/>
    <w:p w:rsidR="0003323B" w:rsidRDefault="0003323B" w:rsidP="00DF04F1">
      <w:r>
        <w:t>Seite 20</w:t>
      </w:r>
    </w:p>
    <w:p w:rsidR="00C651F2" w:rsidRDefault="001B055E" w:rsidP="00DF04F1">
      <w:r>
        <w:t>Abbildung 34</w:t>
      </w:r>
      <w:r w:rsidR="00C651F2" w:rsidRPr="00C651F2">
        <w:t xml:space="preserve"> Personenreports</w:t>
      </w:r>
    </w:p>
    <w:p w:rsidR="00C651F2" w:rsidRDefault="001B055E" w:rsidP="00DF04F1">
      <w:r>
        <w:t>Abbildung 35</w:t>
      </w:r>
      <w:r w:rsidR="00C651F2" w:rsidRPr="00C651F2">
        <w:t xml:space="preserve"> Projektreports</w:t>
      </w:r>
    </w:p>
    <w:p w:rsidR="001B055E" w:rsidRDefault="001B055E" w:rsidP="00DF04F1"/>
    <w:p w:rsidR="001B055E" w:rsidRDefault="001B055E" w:rsidP="00DF04F1">
      <w:r>
        <w:t>Seite 21</w:t>
      </w:r>
    </w:p>
    <w:p w:rsidR="001B055E" w:rsidRDefault="00126407" w:rsidP="00DF04F1">
      <w:r w:rsidRPr="00126407">
        <w:t>Abbildung 35 Projektreportübersicht</w:t>
      </w:r>
    </w:p>
    <w:p w:rsidR="00126407" w:rsidRDefault="00126407" w:rsidP="00DF04F1">
      <w:r w:rsidRPr="00126407">
        <w:t>Abbildung 36, 37, 38, 39 Balkendiagramme zum Projektreport</w:t>
      </w:r>
    </w:p>
    <w:p w:rsidR="000F0DA2" w:rsidRDefault="000F0DA2" w:rsidP="00DF04F1"/>
    <w:p w:rsidR="000F0DA2" w:rsidRDefault="000F0DA2" w:rsidP="00DF04F1">
      <w:r>
        <w:t>Seite 22</w:t>
      </w:r>
    </w:p>
    <w:p w:rsidR="000F0DA2" w:rsidRDefault="000F0DA2" w:rsidP="00DF04F1">
      <w:r w:rsidRPr="000F0DA2">
        <w:t>Abbildung 40 Projektreport</w:t>
      </w:r>
    </w:p>
    <w:p w:rsidR="000F0DA2" w:rsidRPr="00DF04F1" w:rsidRDefault="000F0DA2" w:rsidP="00DF04F1">
      <w:r w:rsidRPr="000F0DA2">
        <w:t>Abbildung 41 Projektreport als Kreisdiagramm</w:t>
      </w:r>
    </w:p>
    <w:sectPr w:rsidR="000F0DA2" w:rsidRPr="00DF04F1" w:rsidSect="008F2EA2">
      <w:headerReference w:type="default" r:id="rId53"/>
      <w:footerReference w:type="default" r:id="rId5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FEB" w:rsidRDefault="00FD7FEB" w:rsidP="000A78E0">
      <w:pPr>
        <w:spacing w:line="240" w:lineRule="auto"/>
      </w:pPr>
      <w:r>
        <w:separator/>
      </w:r>
    </w:p>
  </w:endnote>
  <w:endnote w:type="continuationSeparator" w:id="0">
    <w:p w:rsidR="00FD7FEB" w:rsidRDefault="00FD7FE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4609D" w:rsidRPr="00237B77" w:rsidRDefault="0054609D" w:rsidP="00237B77">
                          <w:pPr>
                            <w:spacing w:line="220" w:lineRule="exact"/>
                            <w:rPr>
                              <w:rFonts w:cs="Arial"/>
                              <w:sz w:val="16"/>
                              <w:szCs w:val="16"/>
                            </w:rPr>
                          </w:pPr>
                          <w:r w:rsidRPr="00237B77">
                            <w:rPr>
                              <w:rFonts w:cs="Arial"/>
                              <w:sz w:val="16"/>
                              <w:szCs w:val="16"/>
                            </w:rPr>
                            <w:t>Altenberger Straße 69</w:t>
                          </w:r>
                        </w:p>
                        <w:p w:rsidR="0054609D" w:rsidRPr="00237B77" w:rsidRDefault="0054609D" w:rsidP="00237B77">
                          <w:pPr>
                            <w:spacing w:line="220" w:lineRule="exact"/>
                            <w:rPr>
                              <w:rFonts w:cs="Arial"/>
                              <w:sz w:val="16"/>
                              <w:szCs w:val="16"/>
                            </w:rPr>
                          </w:pPr>
                          <w:r w:rsidRPr="00237B77">
                            <w:rPr>
                              <w:rFonts w:cs="Arial"/>
                              <w:sz w:val="16"/>
                              <w:szCs w:val="16"/>
                            </w:rPr>
                            <w:t>4040 Linz, Österreich</w:t>
                          </w:r>
                        </w:p>
                        <w:p w:rsidR="0054609D" w:rsidRPr="00237B77" w:rsidRDefault="0054609D" w:rsidP="00237B77">
                          <w:pPr>
                            <w:spacing w:line="220" w:lineRule="exact"/>
                            <w:rPr>
                              <w:rFonts w:cs="Arial"/>
                              <w:sz w:val="16"/>
                              <w:szCs w:val="16"/>
                            </w:rPr>
                          </w:pPr>
                          <w:r w:rsidRPr="00237B77">
                            <w:rPr>
                              <w:rFonts w:cs="Arial"/>
                              <w:sz w:val="16"/>
                              <w:szCs w:val="16"/>
                            </w:rPr>
                            <w:t>www.jku.at</w:t>
                          </w:r>
                        </w:p>
                        <w:p w:rsidR="0054609D" w:rsidRPr="00237B77" w:rsidRDefault="0054609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4609D" w:rsidRPr="00237B77" w:rsidRDefault="0054609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4609D" w:rsidRPr="00237B77" w:rsidRDefault="0054609D" w:rsidP="00237B77">
                    <w:pPr>
                      <w:spacing w:line="220" w:lineRule="exact"/>
                      <w:rPr>
                        <w:rFonts w:cs="Arial"/>
                        <w:sz w:val="16"/>
                        <w:szCs w:val="16"/>
                      </w:rPr>
                    </w:pPr>
                    <w:r w:rsidRPr="00237B77">
                      <w:rPr>
                        <w:rFonts w:cs="Arial"/>
                        <w:sz w:val="16"/>
                        <w:szCs w:val="16"/>
                      </w:rPr>
                      <w:t>Altenberger Straße 69</w:t>
                    </w:r>
                  </w:p>
                  <w:p w:rsidR="0054609D" w:rsidRPr="00237B77" w:rsidRDefault="0054609D" w:rsidP="00237B77">
                    <w:pPr>
                      <w:spacing w:line="220" w:lineRule="exact"/>
                      <w:rPr>
                        <w:rFonts w:cs="Arial"/>
                        <w:sz w:val="16"/>
                        <w:szCs w:val="16"/>
                      </w:rPr>
                    </w:pPr>
                    <w:r w:rsidRPr="00237B77">
                      <w:rPr>
                        <w:rFonts w:cs="Arial"/>
                        <w:sz w:val="16"/>
                        <w:szCs w:val="16"/>
                      </w:rPr>
                      <w:t>4040 Linz, Österreich</w:t>
                    </w:r>
                  </w:p>
                  <w:p w:rsidR="0054609D" w:rsidRPr="00237B77" w:rsidRDefault="0054609D" w:rsidP="00237B77">
                    <w:pPr>
                      <w:spacing w:line="220" w:lineRule="exact"/>
                      <w:rPr>
                        <w:rFonts w:cs="Arial"/>
                        <w:sz w:val="16"/>
                        <w:szCs w:val="16"/>
                      </w:rPr>
                    </w:pPr>
                    <w:r w:rsidRPr="00237B77">
                      <w:rPr>
                        <w:rFonts w:cs="Arial"/>
                        <w:sz w:val="16"/>
                        <w:szCs w:val="16"/>
                      </w:rPr>
                      <w:t>www.jku.at</w:t>
                    </w:r>
                  </w:p>
                  <w:p w:rsidR="0054609D" w:rsidRPr="00237B77" w:rsidRDefault="0054609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Pr="004746F8" w:rsidRDefault="0054609D"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392B27">
      <w:rPr>
        <w:noProof/>
      </w:rPr>
      <w:t>19.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392B27">
      <w:rPr>
        <w:noProof/>
      </w:rPr>
      <w:t>22</w:t>
    </w:r>
    <w:r w:rsidRPr="004746F8">
      <w:fldChar w:fldCharType="end"/>
    </w:r>
    <w:r w:rsidRPr="004746F8">
      <w:t>/</w:t>
    </w:r>
    <w:fldSimple w:instr=" NUMPAGES   \* MERGEFORMAT ">
      <w:r w:rsidR="00392B27">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FEB" w:rsidRDefault="00FD7FEB" w:rsidP="000A78E0">
      <w:pPr>
        <w:spacing w:line="240" w:lineRule="auto"/>
      </w:pPr>
      <w:r>
        <w:separator/>
      </w:r>
    </w:p>
  </w:footnote>
  <w:footnote w:type="continuationSeparator" w:id="0">
    <w:p w:rsidR="00FD7FEB" w:rsidRDefault="00FD7FE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09D" w:rsidRDefault="0054609D"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EBF55E2"/>
    <w:multiLevelType w:val="hybridMultilevel"/>
    <w:tmpl w:val="C50E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977E5672"/>
    <w:numStyleLink w:val="berschriftenJKU"/>
  </w:abstractNum>
  <w:abstractNum w:abstractNumId="15" w15:restartNumberingAfterBreak="0">
    <w:nsid w:val="14A66AFA"/>
    <w:multiLevelType w:val="multilevel"/>
    <w:tmpl w:val="977E5672"/>
    <w:numStyleLink w:val="berschriftenJKU"/>
  </w:abstractNum>
  <w:abstractNum w:abstractNumId="16"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19660A71"/>
    <w:multiLevelType w:val="multilevel"/>
    <w:tmpl w:val="0C07001D"/>
    <w:numStyleLink w:val="Liste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6A8301A"/>
    <w:multiLevelType w:val="multilevel"/>
    <w:tmpl w:val="0C07001D"/>
    <w:numStyleLink w:val="ListeJKU"/>
  </w:abstractNum>
  <w:abstractNum w:abstractNumId="21" w15:restartNumberingAfterBreak="0">
    <w:nsid w:val="32424BA5"/>
    <w:multiLevelType w:val="multilevel"/>
    <w:tmpl w:val="977E5672"/>
    <w:numStyleLink w:val="berschriftenJKU"/>
  </w:abstractNum>
  <w:abstractNum w:abstractNumId="2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08B3AD6"/>
    <w:multiLevelType w:val="multilevel"/>
    <w:tmpl w:val="0C07001D"/>
    <w:numStyleLink w:val="ListeJKU"/>
  </w:abstractNum>
  <w:abstractNum w:abstractNumId="27"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4C31605"/>
    <w:multiLevelType w:val="multilevel"/>
    <w:tmpl w:val="977E5672"/>
    <w:numStyleLink w:val="berschriftenJKU"/>
  </w:abstractNum>
  <w:abstractNum w:abstractNumId="29" w15:restartNumberingAfterBreak="0">
    <w:nsid w:val="58CC647B"/>
    <w:multiLevelType w:val="multilevel"/>
    <w:tmpl w:val="977E5672"/>
    <w:numStyleLink w:val="berschriftenJKU"/>
  </w:abstractNum>
  <w:abstractNum w:abstractNumId="3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0C6BC4"/>
    <w:multiLevelType w:val="multilevel"/>
    <w:tmpl w:val="977E5672"/>
    <w:numStyleLink w:val="berschriftenJKU"/>
  </w:abstractNum>
  <w:abstractNum w:abstractNumId="33" w15:restartNumberingAfterBreak="0">
    <w:nsid w:val="73486D13"/>
    <w:multiLevelType w:val="multilevel"/>
    <w:tmpl w:val="977E5672"/>
    <w:numStyleLink w:val="berschriftenJKU"/>
  </w:abstractNum>
  <w:abstractNum w:abstractNumId="3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F664D6"/>
    <w:multiLevelType w:val="multilevel"/>
    <w:tmpl w:val="977E5672"/>
    <w:numStyleLink w:val="berschriftenJKU"/>
  </w:abstractNum>
  <w:abstractNum w:abstractNumId="36" w15:restartNumberingAfterBreak="0">
    <w:nsid w:val="7C8131AA"/>
    <w:multiLevelType w:val="hybridMultilevel"/>
    <w:tmpl w:val="466882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34"/>
  </w:num>
  <w:num w:numId="4">
    <w:abstractNumId w:val="22"/>
  </w:num>
  <w:num w:numId="5">
    <w:abstractNumId w:val="11"/>
  </w:num>
  <w:num w:numId="6">
    <w:abstractNumId w:val="20"/>
  </w:num>
  <w:num w:numId="7">
    <w:abstractNumId w:val="17"/>
  </w:num>
  <w:num w:numId="8">
    <w:abstractNumId w:val="26"/>
  </w:num>
  <w:num w:numId="9">
    <w:abstractNumId w:val="23"/>
  </w:num>
  <w:num w:numId="10">
    <w:abstractNumId w:val="35"/>
  </w:num>
  <w:num w:numId="11">
    <w:abstractNumId w:val="21"/>
  </w:num>
  <w:num w:numId="12">
    <w:abstractNumId w:val="32"/>
  </w:num>
  <w:num w:numId="13">
    <w:abstractNumId w:val="28"/>
  </w:num>
  <w:num w:numId="14">
    <w:abstractNumId w:val="12"/>
  </w:num>
  <w:num w:numId="15">
    <w:abstractNumId w:val="33"/>
  </w:num>
  <w:num w:numId="16">
    <w:abstractNumId w:val="14"/>
  </w:num>
  <w:num w:numId="17">
    <w:abstractNumId w:val="15"/>
  </w:num>
  <w:num w:numId="18">
    <w:abstractNumId w:val="29"/>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4"/>
  </w:num>
  <w:num w:numId="35">
    <w:abstractNumId w:val="19"/>
  </w:num>
  <w:num w:numId="36">
    <w:abstractNumId w:val="27"/>
  </w:num>
  <w:num w:numId="37">
    <w:abstractNumId w:val="3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1D7E"/>
    <w:rsid w:val="00002F26"/>
    <w:rsid w:val="00004D73"/>
    <w:rsid w:val="00006787"/>
    <w:rsid w:val="000142CC"/>
    <w:rsid w:val="000209C5"/>
    <w:rsid w:val="00023A1C"/>
    <w:rsid w:val="00030BA3"/>
    <w:rsid w:val="0003323B"/>
    <w:rsid w:val="0003638D"/>
    <w:rsid w:val="00041A1E"/>
    <w:rsid w:val="00041D2D"/>
    <w:rsid w:val="00044044"/>
    <w:rsid w:val="00051EB1"/>
    <w:rsid w:val="000524BE"/>
    <w:rsid w:val="000537ED"/>
    <w:rsid w:val="00055908"/>
    <w:rsid w:val="00056858"/>
    <w:rsid w:val="00061A5E"/>
    <w:rsid w:val="000640D4"/>
    <w:rsid w:val="00064DE9"/>
    <w:rsid w:val="000654AB"/>
    <w:rsid w:val="00065940"/>
    <w:rsid w:val="00076A3A"/>
    <w:rsid w:val="000809FC"/>
    <w:rsid w:val="0008459C"/>
    <w:rsid w:val="00084606"/>
    <w:rsid w:val="00084739"/>
    <w:rsid w:val="0008652A"/>
    <w:rsid w:val="00087088"/>
    <w:rsid w:val="0009340E"/>
    <w:rsid w:val="00093525"/>
    <w:rsid w:val="00094D53"/>
    <w:rsid w:val="000970C6"/>
    <w:rsid w:val="000A378D"/>
    <w:rsid w:val="000A4E30"/>
    <w:rsid w:val="000A5218"/>
    <w:rsid w:val="000A61DB"/>
    <w:rsid w:val="000A78E0"/>
    <w:rsid w:val="000B44FE"/>
    <w:rsid w:val="000C0B44"/>
    <w:rsid w:val="000C166C"/>
    <w:rsid w:val="000C3271"/>
    <w:rsid w:val="000C35CC"/>
    <w:rsid w:val="000C450D"/>
    <w:rsid w:val="000D0F0A"/>
    <w:rsid w:val="000D251F"/>
    <w:rsid w:val="000D2872"/>
    <w:rsid w:val="000D5A5E"/>
    <w:rsid w:val="000D62F4"/>
    <w:rsid w:val="000D6BE0"/>
    <w:rsid w:val="000E342E"/>
    <w:rsid w:val="000E39EB"/>
    <w:rsid w:val="000E73BB"/>
    <w:rsid w:val="000F0A7A"/>
    <w:rsid w:val="000F0DA2"/>
    <w:rsid w:val="000F48E5"/>
    <w:rsid w:val="000F58B2"/>
    <w:rsid w:val="000F7F8D"/>
    <w:rsid w:val="0010190F"/>
    <w:rsid w:val="001072FF"/>
    <w:rsid w:val="001074A3"/>
    <w:rsid w:val="001213B2"/>
    <w:rsid w:val="00123520"/>
    <w:rsid w:val="00123D43"/>
    <w:rsid w:val="00126407"/>
    <w:rsid w:val="00127F3A"/>
    <w:rsid w:val="00130D8E"/>
    <w:rsid w:val="00131B13"/>
    <w:rsid w:val="001322F8"/>
    <w:rsid w:val="00132BDC"/>
    <w:rsid w:val="00134AF8"/>
    <w:rsid w:val="001351C3"/>
    <w:rsid w:val="001368DB"/>
    <w:rsid w:val="00143AB2"/>
    <w:rsid w:val="00143FAD"/>
    <w:rsid w:val="00150293"/>
    <w:rsid w:val="00155EF5"/>
    <w:rsid w:val="001571D7"/>
    <w:rsid w:val="00160FBA"/>
    <w:rsid w:val="001617BC"/>
    <w:rsid w:val="001650E1"/>
    <w:rsid w:val="00167F96"/>
    <w:rsid w:val="00172142"/>
    <w:rsid w:val="00172CBC"/>
    <w:rsid w:val="00175547"/>
    <w:rsid w:val="001771C5"/>
    <w:rsid w:val="001776AB"/>
    <w:rsid w:val="0017773D"/>
    <w:rsid w:val="00180296"/>
    <w:rsid w:val="00180C85"/>
    <w:rsid w:val="001854D5"/>
    <w:rsid w:val="00187B85"/>
    <w:rsid w:val="001928E9"/>
    <w:rsid w:val="001964E2"/>
    <w:rsid w:val="001A1566"/>
    <w:rsid w:val="001A60F3"/>
    <w:rsid w:val="001B055E"/>
    <w:rsid w:val="001B2ABE"/>
    <w:rsid w:val="001B673F"/>
    <w:rsid w:val="001C117F"/>
    <w:rsid w:val="001C4652"/>
    <w:rsid w:val="001D120C"/>
    <w:rsid w:val="001D17C0"/>
    <w:rsid w:val="001D453E"/>
    <w:rsid w:val="001D58AF"/>
    <w:rsid w:val="001E334A"/>
    <w:rsid w:val="001E5A49"/>
    <w:rsid w:val="001E66D5"/>
    <w:rsid w:val="001E6E86"/>
    <w:rsid w:val="001F087D"/>
    <w:rsid w:val="001F1E43"/>
    <w:rsid w:val="001F28A9"/>
    <w:rsid w:val="001F49CA"/>
    <w:rsid w:val="001F5E0C"/>
    <w:rsid w:val="002006FC"/>
    <w:rsid w:val="00201E69"/>
    <w:rsid w:val="00202F9D"/>
    <w:rsid w:val="00204D1C"/>
    <w:rsid w:val="0021010C"/>
    <w:rsid w:val="00214F6C"/>
    <w:rsid w:val="0022115A"/>
    <w:rsid w:val="00221C1D"/>
    <w:rsid w:val="00223690"/>
    <w:rsid w:val="00226B03"/>
    <w:rsid w:val="0023212A"/>
    <w:rsid w:val="002360F5"/>
    <w:rsid w:val="00236B33"/>
    <w:rsid w:val="0023779B"/>
    <w:rsid w:val="00237B77"/>
    <w:rsid w:val="00237DCE"/>
    <w:rsid w:val="0024291E"/>
    <w:rsid w:val="0024482B"/>
    <w:rsid w:val="00244ADB"/>
    <w:rsid w:val="002532D0"/>
    <w:rsid w:val="00253902"/>
    <w:rsid w:val="002546A2"/>
    <w:rsid w:val="00260199"/>
    <w:rsid w:val="0026151E"/>
    <w:rsid w:val="002705A8"/>
    <w:rsid w:val="00270AEB"/>
    <w:rsid w:val="0027178D"/>
    <w:rsid w:val="002744B3"/>
    <w:rsid w:val="00274A30"/>
    <w:rsid w:val="002764AE"/>
    <w:rsid w:val="00280D4F"/>
    <w:rsid w:val="002845DE"/>
    <w:rsid w:val="00284615"/>
    <w:rsid w:val="0028502E"/>
    <w:rsid w:val="0029034A"/>
    <w:rsid w:val="00291D4A"/>
    <w:rsid w:val="00291EC6"/>
    <w:rsid w:val="0029580C"/>
    <w:rsid w:val="00296975"/>
    <w:rsid w:val="002971C7"/>
    <w:rsid w:val="00297DCB"/>
    <w:rsid w:val="002A0E81"/>
    <w:rsid w:val="002A38CC"/>
    <w:rsid w:val="002A4F00"/>
    <w:rsid w:val="002B26E5"/>
    <w:rsid w:val="002C2494"/>
    <w:rsid w:val="002D10BB"/>
    <w:rsid w:val="002D2479"/>
    <w:rsid w:val="002E1817"/>
    <w:rsid w:val="002E1CB2"/>
    <w:rsid w:val="002E35BE"/>
    <w:rsid w:val="002E478C"/>
    <w:rsid w:val="002F0394"/>
    <w:rsid w:val="002F07BA"/>
    <w:rsid w:val="002F1203"/>
    <w:rsid w:val="002F23BB"/>
    <w:rsid w:val="002F397F"/>
    <w:rsid w:val="002F4D8C"/>
    <w:rsid w:val="002F5532"/>
    <w:rsid w:val="002F7EB7"/>
    <w:rsid w:val="00301A05"/>
    <w:rsid w:val="00303928"/>
    <w:rsid w:val="003061C2"/>
    <w:rsid w:val="0030642D"/>
    <w:rsid w:val="003075F7"/>
    <w:rsid w:val="0031228C"/>
    <w:rsid w:val="00325F13"/>
    <w:rsid w:val="00331E62"/>
    <w:rsid w:val="00336D74"/>
    <w:rsid w:val="00340B93"/>
    <w:rsid w:val="003434AB"/>
    <w:rsid w:val="00343612"/>
    <w:rsid w:val="00345A12"/>
    <w:rsid w:val="00354B34"/>
    <w:rsid w:val="003621B1"/>
    <w:rsid w:val="0036484D"/>
    <w:rsid w:val="003654D8"/>
    <w:rsid w:val="00365EF0"/>
    <w:rsid w:val="003753BC"/>
    <w:rsid w:val="00380BF4"/>
    <w:rsid w:val="00383B39"/>
    <w:rsid w:val="00386956"/>
    <w:rsid w:val="00387469"/>
    <w:rsid w:val="00392B27"/>
    <w:rsid w:val="003945C2"/>
    <w:rsid w:val="00395425"/>
    <w:rsid w:val="00395701"/>
    <w:rsid w:val="003A0C38"/>
    <w:rsid w:val="003C01A0"/>
    <w:rsid w:val="003C6F04"/>
    <w:rsid w:val="003D0D18"/>
    <w:rsid w:val="003D21E3"/>
    <w:rsid w:val="003D5C58"/>
    <w:rsid w:val="003D70BC"/>
    <w:rsid w:val="003D7EC7"/>
    <w:rsid w:val="003E09C8"/>
    <w:rsid w:val="003E1D28"/>
    <w:rsid w:val="003E237C"/>
    <w:rsid w:val="003E44C5"/>
    <w:rsid w:val="003E5055"/>
    <w:rsid w:val="003E542E"/>
    <w:rsid w:val="003E62AE"/>
    <w:rsid w:val="003F0A18"/>
    <w:rsid w:val="003F1623"/>
    <w:rsid w:val="003F2748"/>
    <w:rsid w:val="004004EB"/>
    <w:rsid w:val="00400E28"/>
    <w:rsid w:val="004034A9"/>
    <w:rsid w:val="00403589"/>
    <w:rsid w:val="004038FD"/>
    <w:rsid w:val="00404D3B"/>
    <w:rsid w:val="00405FCC"/>
    <w:rsid w:val="00407246"/>
    <w:rsid w:val="00407766"/>
    <w:rsid w:val="00407A63"/>
    <w:rsid w:val="0041304C"/>
    <w:rsid w:val="00416372"/>
    <w:rsid w:val="00416D63"/>
    <w:rsid w:val="00420A85"/>
    <w:rsid w:val="00423980"/>
    <w:rsid w:val="00423E25"/>
    <w:rsid w:val="00425E31"/>
    <w:rsid w:val="0042784E"/>
    <w:rsid w:val="004344AA"/>
    <w:rsid w:val="00435574"/>
    <w:rsid w:val="00435FC2"/>
    <w:rsid w:val="00437650"/>
    <w:rsid w:val="00437EEE"/>
    <w:rsid w:val="00440365"/>
    <w:rsid w:val="00441C70"/>
    <w:rsid w:val="00441EDC"/>
    <w:rsid w:val="00444600"/>
    <w:rsid w:val="00446C89"/>
    <w:rsid w:val="004501D2"/>
    <w:rsid w:val="00453804"/>
    <w:rsid w:val="0046079D"/>
    <w:rsid w:val="0046283F"/>
    <w:rsid w:val="004633A6"/>
    <w:rsid w:val="00463F10"/>
    <w:rsid w:val="00465562"/>
    <w:rsid w:val="004746F8"/>
    <w:rsid w:val="00476919"/>
    <w:rsid w:val="004778AE"/>
    <w:rsid w:val="00480105"/>
    <w:rsid w:val="00480D23"/>
    <w:rsid w:val="00484387"/>
    <w:rsid w:val="00486FE2"/>
    <w:rsid w:val="00492C81"/>
    <w:rsid w:val="00493458"/>
    <w:rsid w:val="00493D25"/>
    <w:rsid w:val="00494952"/>
    <w:rsid w:val="00494AC9"/>
    <w:rsid w:val="004965F3"/>
    <w:rsid w:val="004A0025"/>
    <w:rsid w:val="004A5B02"/>
    <w:rsid w:val="004B0F95"/>
    <w:rsid w:val="004B2888"/>
    <w:rsid w:val="004C039C"/>
    <w:rsid w:val="004C070F"/>
    <w:rsid w:val="004C1D9E"/>
    <w:rsid w:val="004D0A7C"/>
    <w:rsid w:val="004D5F5C"/>
    <w:rsid w:val="004E0E1F"/>
    <w:rsid w:val="004E1554"/>
    <w:rsid w:val="004E2D1F"/>
    <w:rsid w:val="004E32F4"/>
    <w:rsid w:val="004E68BB"/>
    <w:rsid w:val="004F05DA"/>
    <w:rsid w:val="004F4412"/>
    <w:rsid w:val="004F5281"/>
    <w:rsid w:val="005023B2"/>
    <w:rsid w:val="00503F41"/>
    <w:rsid w:val="00504F4D"/>
    <w:rsid w:val="00505C6D"/>
    <w:rsid w:val="00510EDA"/>
    <w:rsid w:val="00512A4E"/>
    <w:rsid w:val="005139D3"/>
    <w:rsid w:val="00520497"/>
    <w:rsid w:val="00524889"/>
    <w:rsid w:val="00524CA5"/>
    <w:rsid w:val="00525ACA"/>
    <w:rsid w:val="00531540"/>
    <w:rsid w:val="005317FA"/>
    <w:rsid w:val="005332FE"/>
    <w:rsid w:val="005365D6"/>
    <w:rsid w:val="00540790"/>
    <w:rsid w:val="00540ED6"/>
    <w:rsid w:val="00542909"/>
    <w:rsid w:val="005438A0"/>
    <w:rsid w:val="00544139"/>
    <w:rsid w:val="0054609D"/>
    <w:rsid w:val="00547BBF"/>
    <w:rsid w:val="00547D27"/>
    <w:rsid w:val="00550B07"/>
    <w:rsid w:val="00552B53"/>
    <w:rsid w:val="00552C06"/>
    <w:rsid w:val="005531B8"/>
    <w:rsid w:val="00553D99"/>
    <w:rsid w:val="005600D8"/>
    <w:rsid w:val="00570185"/>
    <w:rsid w:val="005714F1"/>
    <w:rsid w:val="00571608"/>
    <w:rsid w:val="00574739"/>
    <w:rsid w:val="005774F3"/>
    <w:rsid w:val="00581B69"/>
    <w:rsid w:val="005854F7"/>
    <w:rsid w:val="00586FF1"/>
    <w:rsid w:val="005939F7"/>
    <w:rsid w:val="00597E4E"/>
    <w:rsid w:val="005A0271"/>
    <w:rsid w:val="005A2D2F"/>
    <w:rsid w:val="005A6523"/>
    <w:rsid w:val="005A66A2"/>
    <w:rsid w:val="005A7BA3"/>
    <w:rsid w:val="005B0F86"/>
    <w:rsid w:val="005B2980"/>
    <w:rsid w:val="005B3207"/>
    <w:rsid w:val="005B5793"/>
    <w:rsid w:val="005B5973"/>
    <w:rsid w:val="005B7E2D"/>
    <w:rsid w:val="005C0082"/>
    <w:rsid w:val="005C2B4D"/>
    <w:rsid w:val="005C3B1C"/>
    <w:rsid w:val="005C7250"/>
    <w:rsid w:val="005D0534"/>
    <w:rsid w:val="005D0E09"/>
    <w:rsid w:val="005D1006"/>
    <w:rsid w:val="005D1329"/>
    <w:rsid w:val="005D271E"/>
    <w:rsid w:val="005D4D60"/>
    <w:rsid w:val="005D57FC"/>
    <w:rsid w:val="005E0859"/>
    <w:rsid w:val="005E0BC1"/>
    <w:rsid w:val="005E4276"/>
    <w:rsid w:val="005E569D"/>
    <w:rsid w:val="005E7E16"/>
    <w:rsid w:val="005F037D"/>
    <w:rsid w:val="005F6220"/>
    <w:rsid w:val="005F650E"/>
    <w:rsid w:val="005F6C1E"/>
    <w:rsid w:val="00605C14"/>
    <w:rsid w:val="00611AC5"/>
    <w:rsid w:val="0061571E"/>
    <w:rsid w:val="006176FA"/>
    <w:rsid w:val="00620027"/>
    <w:rsid w:val="00626156"/>
    <w:rsid w:val="00626AB9"/>
    <w:rsid w:val="00630C63"/>
    <w:rsid w:val="00636181"/>
    <w:rsid w:val="00640285"/>
    <w:rsid w:val="00641B2A"/>
    <w:rsid w:val="0065160A"/>
    <w:rsid w:val="00654B17"/>
    <w:rsid w:val="00655460"/>
    <w:rsid w:val="00655C25"/>
    <w:rsid w:val="00655F0C"/>
    <w:rsid w:val="00660630"/>
    <w:rsid w:val="00663AA6"/>
    <w:rsid w:val="00665004"/>
    <w:rsid w:val="00665308"/>
    <w:rsid w:val="00667094"/>
    <w:rsid w:val="006810A8"/>
    <w:rsid w:val="0068604A"/>
    <w:rsid w:val="00687462"/>
    <w:rsid w:val="00690432"/>
    <w:rsid w:val="006916DF"/>
    <w:rsid w:val="006969EF"/>
    <w:rsid w:val="00696D62"/>
    <w:rsid w:val="0069741F"/>
    <w:rsid w:val="006A37D2"/>
    <w:rsid w:val="006A514D"/>
    <w:rsid w:val="006B3492"/>
    <w:rsid w:val="006B356E"/>
    <w:rsid w:val="006B481D"/>
    <w:rsid w:val="006B5BFB"/>
    <w:rsid w:val="006C104D"/>
    <w:rsid w:val="006C111C"/>
    <w:rsid w:val="006D2227"/>
    <w:rsid w:val="006D2910"/>
    <w:rsid w:val="006D549D"/>
    <w:rsid w:val="006D7A8E"/>
    <w:rsid w:val="006D7AE8"/>
    <w:rsid w:val="006E4F67"/>
    <w:rsid w:val="006E56C6"/>
    <w:rsid w:val="006E6030"/>
    <w:rsid w:val="006F5311"/>
    <w:rsid w:val="006F56B8"/>
    <w:rsid w:val="0070220C"/>
    <w:rsid w:val="007055AF"/>
    <w:rsid w:val="007072CC"/>
    <w:rsid w:val="00711409"/>
    <w:rsid w:val="00714562"/>
    <w:rsid w:val="007147A9"/>
    <w:rsid w:val="00714C57"/>
    <w:rsid w:val="00715415"/>
    <w:rsid w:val="00722CA3"/>
    <w:rsid w:val="00722F2E"/>
    <w:rsid w:val="007261A9"/>
    <w:rsid w:val="00727073"/>
    <w:rsid w:val="00730A9D"/>
    <w:rsid w:val="00731E1A"/>
    <w:rsid w:val="00735379"/>
    <w:rsid w:val="00736F3E"/>
    <w:rsid w:val="0073710F"/>
    <w:rsid w:val="007415D7"/>
    <w:rsid w:val="007419B0"/>
    <w:rsid w:val="00743AB2"/>
    <w:rsid w:val="00746733"/>
    <w:rsid w:val="00754247"/>
    <w:rsid w:val="0075561D"/>
    <w:rsid w:val="00760B06"/>
    <w:rsid w:val="007613D3"/>
    <w:rsid w:val="007662E2"/>
    <w:rsid w:val="00767330"/>
    <w:rsid w:val="007752E9"/>
    <w:rsid w:val="00777310"/>
    <w:rsid w:val="00777598"/>
    <w:rsid w:val="00777AFD"/>
    <w:rsid w:val="0078482C"/>
    <w:rsid w:val="007933FE"/>
    <w:rsid w:val="007966CD"/>
    <w:rsid w:val="007A70FB"/>
    <w:rsid w:val="007A740A"/>
    <w:rsid w:val="007B0095"/>
    <w:rsid w:val="007B1304"/>
    <w:rsid w:val="007B3391"/>
    <w:rsid w:val="007B3AAD"/>
    <w:rsid w:val="007B78F7"/>
    <w:rsid w:val="007C4085"/>
    <w:rsid w:val="007C7EAA"/>
    <w:rsid w:val="007C7EB5"/>
    <w:rsid w:val="007D65DB"/>
    <w:rsid w:val="007D71F6"/>
    <w:rsid w:val="007E3D82"/>
    <w:rsid w:val="007E5C99"/>
    <w:rsid w:val="007E769E"/>
    <w:rsid w:val="007F0C1A"/>
    <w:rsid w:val="007F20A0"/>
    <w:rsid w:val="007F47D9"/>
    <w:rsid w:val="007F4CB0"/>
    <w:rsid w:val="007F6BDF"/>
    <w:rsid w:val="00806CFC"/>
    <w:rsid w:val="008105C4"/>
    <w:rsid w:val="00812B40"/>
    <w:rsid w:val="0081340B"/>
    <w:rsid w:val="008170BD"/>
    <w:rsid w:val="00817463"/>
    <w:rsid w:val="008223B4"/>
    <w:rsid w:val="00831169"/>
    <w:rsid w:val="00845559"/>
    <w:rsid w:val="008516D4"/>
    <w:rsid w:val="0085223B"/>
    <w:rsid w:val="00852666"/>
    <w:rsid w:val="0085396D"/>
    <w:rsid w:val="008551B8"/>
    <w:rsid w:val="00856EF6"/>
    <w:rsid w:val="0085718A"/>
    <w:rsid w:val="008612A6"/>
    <w:rsid w:val="008623C7"/>
    <w:rsid w:val="00864E6E"/>
    <w:rsid w:val="0086614B"/>
    <w:rsid w:val="00871907"/>
    <w:rsid w:val="00871C2D"/>
    <w:rsid w:val="008730D8"/>
    <w:rsid w:val="00873A9A"/>
    <w:rsid w:val="00875F78"/>
    <w:rsid w:val="0088750C"/>
    <w:rsid w:val="008916F8"/>
    <w:rsid w:val="00892A43"/>
    <w:rsid w:val="00894BC0"/>
    <w:rsid w:val="00896472"/>
    <w:rsid w:val="008A32F6"/>
    <w:rsid w:val="008A5A6E"/>
    <w:rsid w:val="008A5EB8"/>
    <w:rsid w:val="008A6F8D"/>
    <w:rsid w:val="008B01A8"/>
    <w:rsid w:val="008B2A53"/>
    <w:rsid w:val="008C04F6"/>
    <w:rsid w:val="008C3A8B"/>
    <w:rsid w:val="008C6C3A"/>
    <w:rsid w:val="008C7133"/>
    <w:rsid w:val="008D1A23"/>
    <w:rsid w:val="008D56CD"/>
    <w:rsid w:val="008D6E2E"/>
    <w:rsid w:val="008E2B2B"/>
    <w:rsid w:val="008E2E9E"/>
    <w:rsid w:val="008E5159"/>
    <w:rsid w:val="008E569B"/>
    <w:rsid w:val="008E641E"/>
    <w:rsid w:val="008E7CFD"/>
    <w:rsid w:val="008F1A51"/>
    <w:rsid w:val="008F2EA2"/>
    <w:rsid w:val="008F5904"/>
    <w:rsid w:val="008F5F78"/>
    <w:rsid w:val="008F7DCE"/>
    <w:rsid w:val="009027AC"/>
    <w:rsid w:val="00902BB9"/>
    <w:rsid w:val="00905AFF"/>
    <w:rsid w:val="00915E8E"/>
    <w:rsid w:val="00917F6F"/>
    <w:rsid w:val="00920112"/>
    <w:rsid w:val="00922896"/>
    <w:rsid w:val="00925A06"/>
    <w:rsid w:val="009274E8"/>
    <w:rsid w:val="00935572"/>
    <w:rsid w:val="0094195D"/>
    <w:rsid w:val="00943265"/>
    <w:rsid w:val="00944B8A"/>
    <w:rsid w:val="00945242"/>
    <w:rsid w:val="00946CE4"/>
    <w:rsid w:val="0095058E"/>
    <w:rsid w:val="00953E1E"/>
    <w:rsid w:val="009551CB"/>
    <w:rsid w:val="00956B98"/>
    <w:rsid w:val="009601EB"/>
    <w:rsid w:val="00961BC5"/>
    <w:rsid w:val="00962CB9"/>
    <w:rsid w:val="009665B6"/>
    <w:rsid w:val="00966FA5"/>
    <w:rsid w:val="00967B40"/>
    <w:rsid w:val="00970F7C"/>
    <w:rsid w:val="00971890"/>
    <w:rsid w:val="00971B7C"/>
    <w:rsid w:val="00973620"/>
    <w:rsid w:val="00976136"/>
    <w:rsid w:val="00976B96"/>
    <w:rsid w:val="00982DF7"/>
    <w:rsid w:val="00983255"/>
    <w:rsid w:val="00983A2C"/>
    <w:rsid w:val="009840CC"/>
    <w:rsid w:val="00986A6D"/>
    <w:rsid w:val="00991A1C"/>
    <w:rsid w:val="00991F93"/>
    <w:rsid w:val="00992451"/>
    <w:rsid w:val="00993D8A"/>
    <w:rsid w:val="0099458D"/>
    <w:rsid w:val="00996884"/>
    <w:rsid w:val="009A65C5"/>
    <w:rsid w:val="009B07E4"/>
    <w:rsid w:val="009B0E9F"/>
    <w:rsid w:val="009B10EA"/>
    <w:rsid w:val="009B70C0"/>
    <w:rsid w:val="009C2B88"/>
    <w:rsid w:val="009C2DD7"/>
    <w:rsid w:val="009C7F93"/>
    <w:rsid w:val="009D13B4"/>
    <w:rsid w:val="009D3BCE"/>
    <w:rsid w:val="009D692A"/>
    <w:rsid w:val="009D7375"/>
    <w:rsid w:val="009D75B2"/>
    <w:rsid w:val="009E3655"/>
    <w:rsid w:val="00A00675"/>
    <w:rsid w:val="00A007A4"/>
    <w:rsid w:val="00A01675"/>
    <w:rsid w:val="00A0405F"/>
    <w:rsid w:val="00A07E87"/>
    <w:rsid w:val="00A10344"/>
    <w:rsid w:val="00A10EF1"/>
    <w:rsid w:val="00A110A1"/>
    <w:rsid w:val="00A1261D"/>
    <w:rsid w:val="00A17063"/>
    <w:rsid w:val="00A22C09"/>
    <w:rsid w:val="00A32FE7"/>
    <w:rsid w:val="00A34F8E"/>
    <w:rsid w:val="00A3573C"/>
    <w:rsid w:val="00A41F0D"/>
    <w:rsid w:val="00A46CED"/>
    <w:rsid w:val="00A47816"/>
    <w:rsid w:val="00A50F88"/>
    <w:rsid w:val="00A5314C"/>
    <w:rsid w:val="00A53D68"/>
    <w:rsid w:val="00A54049"/>
    <w:rsid w:val="00A579DD"/>
    <w:rsid w:val="00A6291E"/>
    <w:rsid w:val="00A630D6"/>
    <w:rsid w:val="00A64AD3"/>
    <w:rsid w:val="00A65F21"/>
    <w:rsid w:val="00A7095C"/>
    <w:rsid w:val="00A72C80"/>
    <w:rsid w:val="00A73EB2"/>
    <w:rsid w:val="00A82D5B"/>
    <w:rsid w:val="00A83131"/>
    <w:rsid w:val="00A845ED"/>
    <w:rsid w:val="00A86455"/>
    <w:rsid w:val="00A906E7"/>
    <w:rsid w:val="00A94104"/>
    <w:rsid w:val="00A97189"/>
    <w:rsid w:val="00AA0715"/>
    <w:rsid w:val="00AA09F1"/>
    <w:rsid w:val="00AA7A31"/>
    <w:rsid w:val="00AB57D7"/>
    <w:rsid w:val="00AB786E"/>
    <w:rsid w:val="00AC4924"/>
    <w:rsid w:val="00AD3E89"/>
    <w:rsid w:val="00AD421C"/>
    <w:rsid w:val="00AD7F7D"/>
    <w:rsid w:val="00AE0133"/>
    <w:rsid w:val="00AE20A8"/>
    <w:rsid w:val="00AF2053"/>
    <w:rsid w:val="00AF38FD"/>
    <w:rsid w:val="00AF482E"/>
    <w:rsid w:val="00AF6889"/>
    <w:rsid w:val="00B017AD"/>
    <w:rsid w:val="00B06767"/>
    <w:rsid w:val="00B07C26"/>
    <w:rsid w:val="00B07CDF"/>
    <w:rsid w:val="00B12DE1"/>
    <w:rsid w:val="00B14FC6"/>
    <w:rsid w:val="00B23973"/>
    <w:rsid w:val="00B23DEE"/>
    <w:rsid w:val="00B25EBE"/>
    <w:rsid w:val="00B347A1"/>
    <w:rsid w:val="00B42033"/>
    <w:rsid w:val="00B4447F"/>
    <w:rsid w:val="00B4787B"/>
    <w:rsid w:val="00B5089C"/>
    <w:rsid w:val="00B5110C"/>
    <w:rsid w:val="00B5346A"/>
    <w:rsid w:val="00B57A60"/>
    <w:rsid w:val="00B57F6E"/>
    <w:rsid w:val="00B614EA"/>
    <w:rsid w:val="00B63D82"/>
    <w:rsid w:val="00B66388"/>
    <w:rsid w:val="00B66940"/>
    <w:rsid w:val="00B715B4"/>
    <w:rsid w:val="00B723D1"/>
    <w:rsid w:val="00B739E2"/>
    <w:rsid w:val="00B7412A"/>
    <w:rsid w:val="00B80FE7"/>
    <w:rsid w:val="00B8532C"/>
    <w:rsid w:val="00B85A8F"/>
    <w:rsid w:val="00B86EDE"/>
    <w:rsid w:val="00B87DF3"/>
    <w:rsid w:val="00B930A4"/>
    <w:rsid w:val="00B9357E"/>
    <w:rsid w:val="00BB0ACF"/>
    <w:rsid w:val="00BB1293"/>
    <w:rsid w:val="00BB27A8"/>
    <w:rsid w:val="00BB2BF8"/>
    <w:rsid w:val="00BB4241"/>
    <w:rsid w:val="00BB5006"/>
    <w:rsid w:val="00BB772D"/>
    <w:rsid w:val="00BC04CB"/>
    <w:rsid w:val="00BD398D"/>
    <w:rsid w:val="00BD6AD4"/>
    <w:rsid w:val="00BE68D8"/>
    <w:rsid w:val="00BF04CB"/>
    <w:rsid w:val="00BF2943"/>
    <w:rsid w:val="00BF36C8"/>
    <w:rsid w:val="00BF3F45"/>
    <w:rsid w:val="00BF4B31"/>
    <w:rsid w:val="00BF5A40"/>
    <w:rsid w:val="00BF75DB"/>
    <w:rsid w:val="00C01CF8"/>
    <w:rsid w:val="00C01D48"/>
    <w:rsid w:val="00C06294"/>
    <w:rsid w:val="00C10085"/>
    <w:rsid w:val="00C16B16"/>
    <w:rsid w:val="00C202A7"/>
    <w:rsid w:val="00C24FEB"/>
    <w:rsid w:val="00C25141"/>
    <w:rsid w:val="00C25E60"/>
    <w:rsid w:val="00C261B1"/>
    <w:rsid w:val="00C3011C"/>
    <w:rsid w:val="00C31DD7"/>
    <w:rsid w:val="00C320CE"/>
    <w:rsid w:val="00C342C2"/>
    <w:rsid w:val="00C364AA"/>
    <w:rsid w:val="00C367BB"/>
    <w:rsid w:val="00C40003"/>
    <w:rsid w:val="00C440C4"/>
    <w:rsid w:val="00C45237"/>
    <w:rsid w:val="00C4579C"/>
    <w:rsid w:val="00C46674"/>
    <w:rsid w:val="00C5029F"/>
    <w:rsid w:val="00C5495D"/>
    <w:rsid w:val="00C56BAE"/>
    <w:rsid w:val="00C638DB"/>
    <w:rsid w:val="00C651F2"/>
    <w:rsid w:val="00C6523D"/>
    <w:rsid w:val="00C66EF5"/>
    <w:rsid w:val="00C671E0"/>
    <w:rsid w:val="00C73CC5"/>
    <w:rsid w:val="00C76875"/>
    <w:rsid w:val="00C81584"/>
    <w:rsid w:val="00C835F1"/>
    <w:rsid w:val="00C8372B"/>
    <w:rsid w:val="00C862ED"/>
    <w:rsid w:val="00C96811"/>
    <w:rsid w:val="00CA07FE"/>
    <w:rsid w:val="00CA3256"/>
    <w:rsid w:val="00CB0D9D"/>
    <w:rsid w:val="00CB2BA6"/>
    <w:rsid w:val="00CB3181"/>
    <w:rsid w:val="00CC57D5"/>
    <w:rsid w:val="00CC5BE2"/>
    <w:rsid w:val="00CC675D"/>
    <w:rsid w:val="00CD2D98"/>
    <w:rsid w:val="00CD3446"/>
    <w:rsid w:val="00CD3BC3"/>
    <w:rsid w:val="00CD4AF9"/>
    <w:rsid w:val="00CD7CB1"/>
    <w:rsid w:val="00CE117D"/>
    <w:rsid w:val="00CE19CB"/>
    <w:rsid w:val="00CE4AE2"/>
    <w:rsid w:val="00CE4C32"/>
    <w:rsid w:val="00CE5A5A"/>
    <w:rsid w:val="00CF016E"/>
    <w:rsid w:val="00CF14BB"/>
    <w:rsid w:val="00CF4620"/>
    <w:rsid w:val="00CF61EB"/>
    <w:rsid w:val="00CF6D3A"/>
    <w:rsid w:val="00D0045C"/>
    <w:rsid w:val="00D02BCF"/>
    <w:rsid w:val="00D0473B"/>
    <w:rsid w:val="00D10F01"/>
    <w:rsid w:val="00D13B90"/>
    <w:rsid w:val="00D224A0"/>
    <w:rsid w:val="00D27129"/>
    <w:rsid w:val="00D34C1E"/>
    <w:rsid w:val="00D4108D"/>
    <w:rsid w:val="00D41881"/>
    <w:rsid w:val="00D42B87"/>
    <w:rsid w:val="00D43F4C"/>
    <w:rsid w:val="00D501A1"/>
    <w:rsid w:val="00D53140"/>
    <w:rsid w:val="00D54538"/>
    <w:rsid w:val="00D6017C"/>
    <w:rsid w:val="00D613F9"/>
    <w:rsid w:val="00D667EC"/>
    <w:rsid w:val="00D70068"/>
    <w:rsid w:val="00D700DB"/>
    <w:rsid w:val="00D7485A"/>
    <w:rsid w:val="00D83A4E"/>
    <w:rsid w:val="00D83D7A"/>
    <w:rsid w:val="00D86905"/>
    <w:rsid w:val="00D871F5"/>
    <w:rsid w:val="00D87233"/>
    <w:rsid w:val="00D90B5C"/>
    <w:rsid w:val="00D93D5E"/>
    <w:rsid w:val="00D94DF3"/>
    <w:rsid w:val="00D976C0"/>
    <w:rsid w:val="00D97A94"/>
    <w:rsid w:val="00DA586E"/>
    <w:rsid w:val="00DA7A6A"/>
    <w:rsid w:val="00DA7B79"/>
    <w:rsid w:val="00DB09A8"/>
    <w:rsid w:val="00DB6913"/>
    <w:rsid w:val="00DC1078"/>
    <w:rsid w:val="00DC1917"/>
    <w:rsid w:val="00DC1D85"/>
    <w:rsid w:val="00DC6DFD"/>
    <w:rsid w:val="00DD0E55"/>
    <w:rsid w:val="00DD423D"/>
    <w:rsid w:val="00DD43C7"/>
    <w:rsid w:val="00DD5020"/>
    <w:rsid w:val="00DE23F9"/>
    <w:rsid w:val="00DE4488"/>
    <w:rsid w:val="00DE4928"/>
    <w:rsid w:val="00DF04F1"/>
    <w:rsid w:val="00DF199F"/>
    <w:rsid w:val="00DF1FE9"/>
    <w:rsid w:val="00DF2184"/>
    <w:rsid w:val="00DF476D"/>
    <w:rsid w:val="00DF47A1"/>
    <w:rsid w:val="00DF4CC2"/>
    <w:rsid w:val="00DF5147"/>
    <w:rsid w:val="00DF5EAB"/>
    <w:rsid w:val="00E01F5B"/>
    <w:rsid w:val="00E02A3C"/>
    <w:rsid w:val="00E03D54"/>
    <w:rsid w:val="00E03F92"/>
    <w:rsid w:val="00E04758"/>
    <w:rsid w:val="00E07069"/>
    <w:rsid w:val="00E122D4"/>
    <w:rsid w:val="00E12AA0"/>
    <w:rsid w:val="00E14BA7"/>
    <w:rsid w:val="00E162CD"/>
    <w:rsid w:val="00E2136C"/>
    <w:rsid w:val="00E221B8"/>
    <w:rsid w:val="00E232BA"/>
    <w:rsid w:val="00E24EF7"/>
    <w:rsid w:val="00E2602F"/>
    <w:rsid w:val="00E30353"/>
    <w:rsid w:val="00E334ED"/>
    <w:rsid w:val="00E36A18"/>
    <w:rsid w:val="00E375C2"/>
    <w:rsid w:val="00E436F8"/>
    <w:rsid w:val="00E545CF"/>
    <w:rsid w:val="00E56887"/>
    <w:rsid w:val="00E66867"/>
    <w:rsid w:val="00E740D0"/>
    <w:rsid w:val="00E742ED"/>
    <w:rsid w:val="00E77FA5"/>
    <w:rsid w:val="00E8366F"/>
    <w:rsid w:val="00E9191B"/>
    <w:rsid w:val="00E96DBE"/>
    <w:rsid w:val="00E9754F"/>
    <w:rsid w:val="00EA0032"/>
    <w:rsid w:val="00EA1107"/>
    <w:rsid w:val="00EB0D5E"/>
    <w:rsid w:val="00EB2869"/>
    <w:rsid w:val="00EC444F"/>
    <w:rsid w:val="00EC524C"/>
    <w:rsid w:val="00EC711A"/>
    <w:rsid w:val="00ED035D"/>
    <w:rsid w:val="00ED09ED"/>
    <w:rsid w:val="00ED0AD2"/>
    <w:rsid w:val="00ED1A64"/>
    <w:rsid w:val="00ED7B7D"/>
    <w:rsid w:val="00EE080B"/>
    <w:rsid w:val="00EE1812"/>
    <w:rsid w:val="00EE4CEE"/>
    <w:rsid w:val="00EF57C2"/>
    <w:rsid w:val="00EF6063"/>
    <w:rsid w:val="00F04562"/>
    <w:rsid w:val="00F069AA"/>
    <w:rsid w:val="00F125A6"/>
    <w:rsid w:val="00F1323E"/>
    <w:rsid w:val="00F16D7E"/>
    <w:rsid w:val="00F20316"/>
    <w:rsid w:val="00F206FE"/>
    <w:rsid w:val="00F236B4"/>
    <w:rsid w:val="00F24FFE"/>
    <w:rsid w:val="00F2518F"/>
    <w:rsid w:val="00F262B0"/>
    <w:rsid w:val="00F3344C"/>
    <w:rsid w:val="00F354B9"/>
    <w:rsid w:val="00F35E02"/>
    <w:rsid w:val="00F4045C"/>
    <w:rsid w:val="00F43F8F"/>
    <w:rsid w:val="00F45031"/>
    <w:rsid w:val="00F4637D"/>
    <w:rsid w:val="00F53843"/>
    <w:rsid w:val="00F53FAB"/>
    <w:rsid w:val="00F5593C"/>
    <w:rsid w:val="00F5703B"/>
    <w:rsid w:val="00F570B5"/>
    <w:rsid w:val="00F6092E"/>
    <w:rsid w:val="00F60FE2"/>
    <w:rsid w:val="00F619F5"/>
    <w:rsid w:val="00F65FA2"/>
    <w:rsid w:val="00F739EB"/>
    <w:rsid w:val="00F77327"/>
    <w:rsid w:val="00F825B3"/>
    <w:rsid w:val="00F8701B"/>
    <w:rsid w:val="00F87FE5"/>
    <w:rsid w:val="00F93E08"/>
    <w:rsid w:val="00F96AC3"/>
    <w:rsid w:val="00FA56CC"/>
    <w:rsid w:val="00FA5CDC"/>
    <w:rsid w:val="00FB0B03"/>
    <w:rsid w:val="00FB3A36"/>
    <w:rsid w:val="00FB3BE8"/>
    <w:rsid w:val="00FB434E"/>
    <w:rsid w:val="00FC1173"/>
    <w:rsid w:val="00FC26EB"/>
    <w:rsid w:val="00FC3C5E"/>
    <w:rsid w:val="00FD1D7B"/>
    <w:rsid w:val="00FD5E3D"/>
    <w:rsid w:val="00FD63CC"/>
    <w:rsid w:val="00FD7A5D"/>
    <w:rsid w:val="00FD7FEB"/>
    <w:rsid w:val="00FE2D18"/>
    <w:rsid w:val="00FE462B"/>
    <w:rsid w:val="00FE5E6C"/>
    <w:rsid w:val="00FE67CF"/>
    <w:rsid w:val="00FF3BD9"/>
    <w:rsid w:val="00FF487F"/>
    <w:rsid w:val="00FF632F"/>
    <w:rsid w:val="00FF64B6"/>
    <w:rsid w:val="00FF709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F271B"/>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glossaryDocument" Target="glossary/document.xml"/><Relationship Id="rId8" Type="http://schemas.openxmlformats.org/officeDocument/2006/relationships/header" Target="head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1D7735"/>
    <w:rsid w:val="002C6850"/>
    <w:rsid w:val="003618EA"/>
    <w:rsid w:val="003928B4"/>
    <w:rsid w:val="005D372A"/>
    <w:rsid w:val="009D79C1"/>
    <w:rsid w:val="00A10685"/>
    <w:rsid w:val="00A25623"/>
    <w:rsid w:val="00A379C2"/>
    <w:rsid w:val="00AD6033"/>
    <w:rsid w:val="00B379DC"/>
    <w:rsid w:val="00B57613"/>
    <w:rsid w:val="00B7680A"/>
    <w:rsid w:val="00BA7650"/>
    <w:rsid w:val="00C12552"/>
    <w:rsid w:val="00C84C2C"/>
    <w:rsid w:val="00D32BF7"/>
    <w:rsid w:val="00DB20AE"/>
    <w:rsid w:val="00E861EE"/>
    <w:rsid w:val="00F92E18"/>
    <w:rsid w:val="00FA79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D6E8FA72-43A1-42B1-9C88-B36C9582FC78}">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24</Pages>
  <Words>2033</Words>
  <Characters>12812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524</cp:revision>
  <cp:lastPrinted>2018-07-19T15:59:00Z</cp:lastPrinted>
  <dcterms:created xsi:type="dcterms:W3CDTF">2018-03-19T19:11:00Z</dcterms:created>
  <dcterms:modified xsi:type="dcterms:W3CDTF">2018-07-19T15:59:00Z</dcterms:modified>
</cp:coreProperties>
</file>