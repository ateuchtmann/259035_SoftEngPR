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20DA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4ADA1FCA" w14:textId="77777777" w:rsidR="00EA5739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8F02AFF" wp14:editId="40AE50D4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B6A3A" w14:textId="77777777" w:rsidR="00CC675D" w:rsidRDefault="000D40CB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Code Review</w:t>
                            </w:r>
                          </w:p>
                          <w:p w14:paraId="1CA70B1D" w14:textId="77777777"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2A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14:paraId="5F7B6A3A" w14:textId="77777777" w:rsidR="00CC675D" w:rsidRDefault="000D40CB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Code Review</w:t>
                      </w:r>
                    </w:p>
                    <w:p w14:paraId="1CA70B1D" w14:textId="77777777"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A5FA6D6" wp14:editId="42904712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2C772" w14:textId="77777777" w:rsidR="00EE4CEE" w:rsidRPr="003C6AB7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3C6AB7">
                              <w:rPr>
                                <w:sz w:val="52"/>
                                <w:szCs w:val="52"/>
                                <w:lang w:val="en-GB"/>
                              </w:rPr>
                              <w:t>PR Software Engineering</w:t>
                            </w:r>
                          </w:p>
                          <w:p w14:paraId="2869FF49" w14:textId="77777777" w:rsidR="00EE4CEE" w:rsidRPr="003C6AB7" w:rsidRDefault="00EE4CEE" w:rsidP="00EE4CEE">
                            <w:pPr>
                              <w:pStyle w:val="UntertitelDeckblatt"/>
                              <w:rPr>
                                <w:sz w:val="6"/>
                                <w:lang w:val="en-GB"/>
                              </w:rPr>
                            </w:pPr>
                          </w:p>
                          <w:p w14:paraId="05736712" w14:textId="77777777" w:rsidR="00EE4CEE" w:rsidRPr="003C6AB7" w:rsidRDefault="00EE4CEE" w:rsidP="00EE4CEE">
                            <w:pPr>
                              <w:pStyle w:val="UntertitelDeckblatt"/>
                              <w:rPr>
                                <w:sz w:val="36"/>
                                <w:lang w:val="en-GB"/>
                              </w:rPr>
                            </w:pPr>
                            <w:r w:rsidRPr="003C6AB7">
                              <w:rPr>
                                <w:sz w:val="36"/>
                                <w:lang w:val="en-GB"/>
                              </w:rPr>
                              <w:t>Gruppe 3</w:t>
                            </w:r>
                          </w:p>
                          <w:p w14:paraId="3745D5F6" w14:textId="77777777" w:rsidR="00463F10" w:rsidRPr="003C6AB7" w:rsidRDefault="00EE4CEE" w:rsidP="00463F10">
                            <w:pPr>
                              <w:pStyle w:val="UntertitelDeckblatt"/>
                              <w:rPr>
                                <w:lang w:val="en-GB"/>
                              </w:rPr>
                            </w:pPr>
                            <w:r w:rsidRPr="003C6AB7">
                              <w:rPr>
                                <w:lang w:val="en-GB"/>
                              </w:rPr>
                              <w:t>259035 (2018S)</w:t>
                            </w:r>
                          </w:p>
                          <w:p w14:paraId="0D2E0F98" w14:textId="77777777" w:rsidR="00EE4CEE" w:rsidRPr="003C6AB7" w:rsidRDefault="00EE4CE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FA6D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14:paraId="01C2C772" w14:textId="77777777" w:rsidR="00EE4CEE" w:rsidRPr="003C6AB7" w:rsidRDefault="00EE4CEE" w:rsidP="00CC675D">
                      <w:pPr>
                        <w:pStyle w:val="Titel"/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3C6AB7">
                        <w:rPr>
                          <w:sz w:val="52"/>
                          <w:szCs w:val="52"/>
                          <w:lang w:val="en-GB"/>
                        </w:rPr>
                        <w:t>PR Software Engineering</w:t>
                      </w:r>
                    </w:p>
                    <w:p w14:paraId="2869FF49" w14:textId="77777777" w:rsidR="00EE4CEE" w:rsidRPr="003C6AB7" w:rsidRDefault="00EE4CEE" w:rsidP="00EE4CEE">
                      <w:pPr>
                        <w:pStyle w:val="UntertitelDeckblatt"/>
                        <w:rPr>
                          <w:sz w:val="6"/>
                          <w:lang w:val="en-GB"/>
                        </w:rPr>
                      </w:pPr>
                    </w:p>
                    <w:p w14:paraId="05736712" w14:textId="77777777" w:rsidR="00EE4CEE" w:rsidRPr="003C6AB7" w:rsidRDefault="00EE4CEE" w:rsidP="00EE4CEE">
                      <w:pPr>
                        <w:pStyle w:val="UntertitelDeckblatt"/>
                        <w:rPr>
                          <w:sz w:val="36"/>
                          <w:lang w:val="en-GB"/>
                        </w:rPr>
                      </w:pPr>
                      <w:r w:rsidRPr="003C6AB7">
                        <w:rPr>
                          <w:sz w:val="36"/>
                          <w:lang w:val="en-GB"/>
                        </w:rPr>
                        <w:t>Gruppe 3</w:t>
                      </w:r>
                    </w:p>
                    <w:p w14:paraId="3745D5F6" w14:textId="77777777" w:rsidR="00463F10" w:rsidRPr="003C6AB7" w:rsidRDefault="00EE4CEE" w:rsidP="00463F10">
                      <w:pPr>
                        <w:pStyle w:val="UntertitelDeckblatt"/>
                        <w:rPr>
                          <w:lang w:val="en-GB"/>
                        </w:rPr>
                      </w:pPr>
                      <w:r w:rsidRPr="003C6AB7">
                        <w:rPr>
                          <w:lang w:val="en-GB"/>
                        </w:rPr>
                        <w:t>259035 (2018S)</w:t>
                      </w:r>
                    </w:p>
                    <w:p w14:paraId="0D2E0F98" w14:textId="77777777" w:rsidR="00EE4CEE" w:rsidRPr="003C6AB7" w:rsidRDefault="00EE4CE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34034399" wp14:editId="7C45180C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0264FF" w14:textId="77777777" w:rsidR="00EA5739" w:rsidRPr="00EA5739" w:rsidRDefault="00EA5739" w:rsidP="00EA5739"/>
    <w:p w14:paraId="4FE95198" w14:textId="77777777" w:rsidR="00EA5739" w:rsidRPr="00EA5739" w:rsidRDefault="00EA5739" w:rsidP="00EA5739"/>
    <w:p w14:paraId="44EC0E95" w14:textId="77777777" w:rsidR="00EA5739" w:rsidRPr="00EA5739" w:rsidRDefault="00EA5739" w:rsidP="00EA5739"/>
    <w:p w14:paraId="2EF84638" w14:textId="77777777" w:rsidR="00EA5739" w:rsidRPr="00EA5739" w:rsidRDefault="00EA5739" w:rsidP="00EA5739"/>
    <w:p w14:paraId="05AA8EE4" w14:textId="77777777" w:rsidR="00EA5739" w:rsidRPr="00EA5739" w:rsidRDefault="00EA5739" w:rsidP="00EA5739"/>
    <w:p w14:paraId="7B386B4F" w14:textId="77777777" w:rsidR="00EA5739" w:rsidRPr="00EA5739" w:rsidRDefault="00EA5739" w:rsidP="00EA5739"/>
    <w:p w14:paraId="3E79B587" w14:textId="77777777" w:rsidR="00EA5739" w:rsidRPr="00EA5739" w:rsidRDefault="00EA5739" w:rsidP="00EA5739"/>
    <w:p w14:paraId="5E35D163" w14:textId="77777777" w:rsidR="00EA5739" w:rsidRPr="00EA5739" w:rsidRDefault="00EA5739" w:rsidP="00EA5739"/>
    <w:p w14:paraId="51AE9888" w14:textId="77777777" w:rsidR="00EA5739" w:rsidRPr="00EA5739" w:rsidRDefault="00EA5739" w:rsidP="00EA5739"/>
    <w:p w14:paraId="321E83E1" w14:textId="77777777" w:rsidR="00EA5739" w:rsidRPr="00EA5739" w:rsidRDefault="00EA5739" w:rsidP="00EA5739"/>
    <w:p w14:paraId="57B62CD9" w14:textId="77777777" w:rsidR="00EA5739" w:rsidRPr="00EA5739" w:rsidRDefault="00EA5739" w:rsidP="00EA5739"/>
    <w:p w14:paraId="02E36012" w14:textId="77777777" w:rsidR="00EA5739" w:rsidRPr="00EA5739" w:rsidRDefault="00EA5739" w:rsidP="00EA5739"/>
    <w:p w14:paraId="67E940D8" w14:textId="77777777" w:rsidR="00EA5739" w:rsidRPr="00EA5739" w:rsidRDefault="00EA5739" w:rsidP="00EA5739"/>
    <w:p w14:paraId="7A69820C" w14:textId="77777777" w:rsidR="00EA5739" w:rsidRPr="00EA5739" w:rsidRDefault="00EA5739" w:rsidP="00EA5739"/>
    <w:p w14:paraId="3CAF0690" w14:textId="77777777" w:rsidR="00EA5739" w:rsidRPr="00EA5739" w:rsidRDefault="00EA5739" w:rsidP="00EA5739"/>
    <w:p w14:paraId="219B9410" w14:textId="77777777" w:rsidR="00EA5739" w:rsidRPr="00EA5739" w:rsidRDefault="00EA5739" w:rsidP="00EA5739"/>
    <w:p w14:paraId="688BE3CE" w14:textId="77777777" w:rsidR="00EA5739" w:rsidRPr="00EA5739" w:rsidRDefault="00EA5739" w:rsidP="00EA5739"/>
    <w:p w14:paraId="59AF464D" w14:textId="77777777" w:rsidR="00EA5739" w:rsidRPr="00EA5739" w:rsidRDefault="00EA5739" w:rsidP="00EA5739"/>
    <w:p w14:paraId="3428EA77" w14:textId="77777777" w:rsidR="00EA5739" w:rsidRPr="00EA5739" w:rsidRDefault="00EA5739" w:rsidP="00EA5739"/>
    <w:p w14:paraId="20B79FB0" w14:textId="77777777" w:rsidR="00EA5739" w:rsidRPr="00EA5739" w:rsidRDefault="00EA5739" w:rsidP="00EA5739"/>
    <w:p w14:paraId="3F75EF37" w14:textId="77777777" w:rsidR="00EA5739" w:rsidRDefault="00EA5739" w:rsidP="00EA5739">
      <w:pPr>
        <w:tabs>
          <w:tab w:val="left" w:pos="3876"/>
        </w:tabs>
      </w:pPr>
      <w:r>
        <w:tab/>
      </w:r>
    </w:p>
    <w:p w14:paraId="2A66E760" w14:textId="77777777" w:rsidR="00EA5739" w:rsidRPr="00EA5739" w:rsidRDefault="00EA5739" w:rsidP="00EA5739">
      <w:pPr>
        <w:tabs>
          <w:tab w:val="left" w:pos="3876"/>
        </w:tabs>
      </w:pPr>
    </w:p>
    <w:p w14:paraId="48C711E9" w14:textId="77777777" w:rsidR="00EA5739" w:rsidRPr="00EA5739" w:rsidRDefault="00EA5739" w:rsidP="00EA5739"/>
    <w:p w14:paraId="1806EECA" w14:textId="77777777" w:rsidR="00EA5739" w:rsidRDefault="00EA5739" w:rsidP="00EA5739"/>
    <w:p w14:paraId="5D03785F" w14:textId="77777777" w:rsidR="00EA5739" w:rsidRDefault="00EA5739" w:rsidP="00EA5739"/>
    <w:p w14:paraId="692DCF2B" w14:textId="77777777" w:rsidR="00EA5739" w:rsidRDefault="00EA5739" w:rsidP="00EA5739"/>
    <w:p w14:paraId="1D718BBA" w14:textId="77777777" w:rsidR="00EA5739" w:rsidRDefault="00EA5739" w:rsidP="00EA5739"/>
    <w:p w14:paraId="280A0FA6" w14:textId="77777777" w:rsidR="00EA5739" w:rsidRDefault="00EA5739" w:rsidP="00EA5739"/>
    <w:p w14:paraId="25072C2C" w14:textId="5A54116C" w:rsidR="00EA5739" w:rsidRPr="004E426F" w:rsidRDefault="00166582" w:rsidP="00E90F44">
      <w:pPr>
        <w:spacing w:line="360" w:lineRule="auto"/>
        <w:rPr>
          <w:i/>
          <w:sz w:val="24"/>
        </w:rPr>
      </w:pPr>
      <w:r w:rsidRPr="004E426F">
        <w:rPr>
          <w:i/>
          <w:sz w:val="24"/>
        </w:rPr>
        <w:lastRenderedPageBreak/>
        <w:t xml:space="preserve">Anwesende: </w:t>
      </w:r>
      <w:r w:rsidR="00066973">
        <w:rPr>
          <w:i/>
          <w:sz w:val="24"/>
        </w:rPr>
        <w:t>?</w:t>
      </w:r>
    </w:p>
    <w:p w14:paraId="1F3657CC" w14:textId="77777777" w:rsidR="00C52B50" w:rsidRPr="004E426F" w:rsidRDefault="00C52B50" w:rsidP="00E90F44">
      <w:pPr>
        <w:spacing w:line="360" w:lineRule="auto"/>
        <w:rPr>
          <w:i/>
        </w:rPr>
      </w:pPr>
      <w:r w:rsidRPr="004E426F">
        <w:rPr>
          <w:i/>
        </w:rPr>
        <w:t xml:space="preserve">Programm: </w:t>
      </w:r>
      <w:r w:rsidR="00224000" w:rsidRPr="004E426F">
        <w:rPr>
          <w:i/>
        </w:rPr>
        <w:t>AppTimeTracker</w:t>
      </w:r>
      <w:r w:rsidR="008040BF" w:rsidRPr="004E426F">
        <w:rPr>
          <w:i/>
        </w:rPr>
        <w:t xml:space="preserve"> </w:t>
      </w:r>
    </w:p>
    <w:p w14:paraId="02D2EF5A" w14:textId="7B870F2E" w:rsidR="00F2072B" w:rsidRPr="004E426F" w:rsidRDefault="00F2072B" w:rsidP="00E90F44">
      <w:pPr>
        <w:spacing w:line="360" w:lineRule="auto"/>
        <w:rPr>
          <w:i/>
        </w:rPr>
      </w:pPr>
      <w:r w:rsidRPr="004E426F">
        <w:rPr>
          <w:i/>
        </w:rPr>
        <w:t xml:space="preserve">Datum: </w:t>
      </w:r>
      <w:r w:rsidR="00066973">
        <w:rPr>
          <w:i/>
        </w:rPr>
        <w:t>?</w:t>
      </w:r>
      <w:bookmarkStart w:id="0" w:name="_GoBack"/>
      <w:bookmarkEnd w:id="0"/>
    </w:p>
    <w:p w14:paraId="7134F2AF" w14:textId="77777777" w:rsidR="00EA5739" w:rsidRPr="004E426F" w:rsidRDefault="00B61DEE" w:rsidP="00EA5739">
      <w:pPr>
        <w:rPr>
          <w:i/>
        </w:rPr>
      </w:pPr>
      <w:r w:rsidRPr="004E426F">
        <w:rPr>
          <w:i/>
        </w:rPr>
        <w:t xml:space="preserve">Typ: Kompletter Review vom Code </w:t>
      </w:r>
    </w:p>
    <w:p w14:paraId="174F1D1D" w14:textId="77777777" w:rsidR="008A0273" w:rsidRDefault="008A0273" w:rsidP="008A0273">
      <w:r>
        <w:t xml:space="preserve">                              </w:t>
      </w:r>
    </w:p>
    <w:p w14:paraId="511C9D8D" w14:textId="77777777" w:rsidR="008A0273" w:rsidRDefault="008A0273" w:rsidP="008A0273">
      <w:pPr>
        <w:rPr>
          <w:sz w:val="32"/>
        </w:rPr>
      </w:pPr>
      <w:r>
        <w:rPr>
          <w:sz w:val="32"/>
        </w:rPr>
        <w:t xml:space="preserve">                                    </w:t>
      </w:r>
    </w:p>
    <w:p w14:paraId="51D51705" w14:textId="77777777" w:rsidR="00574796" w:rsidRPr="003C6AB7" w:rsidRDefault="008A0273" w:rsidP="002E4404">
      <w:pPr>
        <w:rPr>
          <w:rFonts w:cs="Arial"/>
          <w:color w:val="000000"/>
          <w:sz w:val="36"/>
          <w:szCs w:val="20"/>
          <w:lang w:val="en-GB"/>
        </w:rPr>
      </w:pPr>
      <w:r>
        <w:rPr>
          <w:sz w:val="32"/>
        </w:rPr>
        <w:t xml:space="preserve">                                       </w:t>
      </w:r>
      <w:r w:rsidRPr="003C6AB7">
        <w:rPr>
          <w:sz w:val="32"/>
          <w:lang w:val="en-GB"/>
        </w:rPr>
        <w:t>Checkliste</w:t>
      </w:r>
      <w:r w:rsidR="00FB4CEF" w:rsidRPr="003C6AB7">
        <w:rPr>
          <w:rFonts w:cs="Arial"/>
          <w:color w:val="000000"/>
          <w:sz w:val="36"/>
          <w:szCs w:val="20"/>
          <w:lang w:val="en-GB"/>
        </w:rPr>
        <w:t xml:space="preserve">    </w:t>
      </w:r>
    </w:p>
    <w:p w14:paraId="76E0EAC3" w14:textId="77777777" w:rsidR="00FB4CEF" w:rsidRPr="003C6AB7" w:rsidRDefault="00FB4CEF" w:rsidP="002E4404">
      <w:pPr>
        <w:rPr>
          <w:sz w:val="32"/>
          <w:lang w:val="en-GB"/>
        </w:rPr>
      </w:pPr>
      <w:r w:rsidRPr="003C6AB7">
        <w:rPr>
          <w:rFonts w:cs="Arial"/>
          <w:color w:val="000000"/>
          <w:sz w:val="36"/>
          <w:szCs w:val="20"/>
          <w:lang w:val="en-GB"/>
        </w:rPr>
        <w:t xml:space="preserve">                    </w:t>
      </w:r>
    </w:p>
    <w:p w14:paraId="2D9B33C7" w14:textId="77777777" w:rsidR="00FB4CEF" w:rsidRPr="003C6AB7" w:rsidRDefault="00FB4CEF" w:rsidP="00FB4CEF">
      <w:pPr>
        <w:rPr>
          <w:rFonts w:ascii="Consolas" w:hAnsi="Consolas"/>
          <w:color w:val="000000"/>
          <w:sz w:val="2"/>
          <w:szCs w:val="20"/>
          <w:lang w:val="en-GB"/>
        </w:rPr>
      </w:pPr>
    </w:p>
    <w:p w14:paraId="361E135D" w14:textId="77777777" w:rsidR="00FB4CEF" w:rsidRPr="003C6AB7" w:rsidRDefault="00FB4CEF" w:rsidP="00FB4CEF">
      <w:pPr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>Symbols:</w:t>
      </w:r>
    </w:p>
    <w:p w14:paraId="3AD9A7DC" w14:textId="77777777" w:rsidR="00FB4CEF" w:rsidRPr="003C6AB7" w:rsidRDefault="00FB4CEF" w:rsidP="00FB4CEF">
      <w:pPr>
        <w:rPr>
          <w:rFonts w:eastAsia="Times New Roman" w:cs="Arial"/>
          <w:lang w:val="en-GB" w:eastAsia="de-DE"/>
        </w:rPr>
      </w:pPr>
      <w:r w:rsidRPr="000A5958">
        <w:rPr>
          <w:rFonts w:ascii="Segoe UI Symbol" w:eastAsia="Times New Roman" w:hAnsi="Segoe UI Symbol" w:cs="Segoe UI Symbol"/>
          <w:lang w:eastAsia="de-DE"/>
        </w:rPr>
        <w:t>🗸</w:t>
      </w:r>
      <w:r w:rsidRPr="003C6AB7">
        <w:rPr>
          <w:rFonts w:eastAsia="Times New Roman" w:cs="Arial"/>
          <w:lang w:val="en-GB" w:eastAsia="de-DE"/>
        </w:rPr>
        <w:t xml:space="preserve"> –  ok  (i.e., code doesn’t need to be corrected)</w:t>
      </w:r>
    </w:p>
    <w:p w14:paraId="4B096AED" w14:textId="77777777" w:rsidR="00FB4CEF" w:rsidRPr="003C6AB7" w:rsidRDefault="00FB4CEF" w:rsidP="00FB4CEF">
      <w:pPr>
        <w:rPr>
          <w:rFonts w:ascii="Consolas" w:hAnsi="Consolas"/>
          <w:lang w:val="en-GB"/>
        </w:rPr>
      </w:pPr>
      <w:r w:rsidRPr="003C6AB7">
        <w:rPr>
          <w:rFonts w:ascii="Consolas" w:hAnsi="Consolas"/>
          <w:lang w:val="en-GB"/>
        </w:rPr>
        <w:t xml:space="preserve">x – </w:t>
      </w:r>
      <w:r w:rsidRPr="003C6AB7">
        <w:rPr>
          <w:rFonts w:cs="Arial"/>
          <w:lang w:val="en-GB"/>
        </w:rPr>
        <w:t>not ok (i.e, code needs to be corrected)</w:t>
      </w:r>
    </w:p>
    <w:p w14:paraId="4357F54B" w14:textId="77777777" w:rsidR="00FB4CEF" w:rsidRPr="003C6AB7" w:rsidRDefault="00FB4CEF" w:rsidP="00FB4CEF">
      <w:pPr>
        <w:rPr>
          <w:rFonts w:ascii="Consolas" w:hAnsi="Consolas"/>
          <w:lang w:val="en-GB"/>
        </w:rPr>
      </w:pPr>
      <w:r w:rsidRPr="003C6AB7">
        <w:rPr>
          <w:rFonts w:ascii="Consolas" w:hAnsi="Consolas"/>
          <w:lang w:val="en-GB"/>
        </w:rPr>
        <w:t xml:space="preserve">? – </w:t>
      </w:r>
      <w:r w:rsidRPr="003C6AB7">
        <w:rPr>
          <w:rFonts w:cs="Arial"/>
          <w:lang w:val="en-GB"/>
        </w:rPr>
        <w:t>not existent (i.e., adressed behaviour doesn’t apply to the current state of the code)</w:t>
      </w:r>
    </w:p>
    <w:p w14:paraId="206A0701" w14:textId="77777777" w:rsidR="00FB4CEF" w:rsidRPr="003C6AB7" w:rsidRDefault="00FB4CEF" w:rsidP="00FB4CEF">
      <w:pPr>
        <w:rPr>
          <w:rFonts w:ascii="Consolas" w:hAnsi="Consolas"/>
          <w:color w:val="000000"/>
          <w:sz w:val="10"/>
          <w:lang w:val="en-GB"/>
        </w:rPr>
      </w:pPr>
    </w:p>
    <w:p w14:paraId="1E9B7327" w14:textId="77777777" w:rsidR="00FB4CEF" w:rsidRPr="00366C8F" w:rsidRDefault="00FB4CEF" w:rsidP="00FB4CEF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- General </w:t>
      </w:r>
    </w:p>
    <w:p w14:paraId="4C9D651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 code works </w:t>
      </w:r>
    </w:p>
    <w:p w14:paraId="4D3B75CC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>[ ] The code is easy to understand</w:t>
      </w:r>
    </w:p>
    <w:p w14:paraId="7D23028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Follows coding conventions </w:t>
      </w:r>
    </w:p>
    <w:p w14:paraId="4324D2B4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Names are simple and if possible short </w:t>
      </w:r>
    </w:p>
    <w:p w14:paraId="76B41F5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are spelt correctly </w:t>
      </w:r>
    </w:p>
    <w:p w14:paraId="7722AE7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contain units where applicable </w:t>
      </w:r>
    </w:p>
    <w:p w14:paraId="088CA44A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Enums are used instead of int constants where applicable </w:t>
      </w:r>
    </w:p>
    <w:p w14:paraId="16876B40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There are no usages of 'magic numbers' </w:t>
      </w:r>
    </w:p>
    <w:p w14:paraId="642A2AD9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variables are in the smallest scope possible </w:t>
      </w:r>
    </w:p>
    <w:p w14:paraId="40BAB44D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class, variable, and method modifiers are correct. </w:t>
      </w:r>
    </w:p>
    <w:p w14:paraId="55A3D646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There is no commented out code </w:t>
      </w:r>
    </w:p>
    <w:p w14:paraId="09600F47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There is no dead code (inaccessible at Runtime) </w:t>
      </w:r>
    </w:p>
    <w:p w14:paraId="4536D416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No code can be replaced with library functions </w:t>
      </w:r>
    </w:p>
    <w:p w14:paraId="4AB8F6EE" w14:textId="77777777" w:rsidR="00D93BC3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Required logs are present </w:t>
      </w:r>
    </w:p>
    <w:p w14:paraId="637319CB" w14:textId="5B7FA3BA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Frivolous logs are absent </w:t>
      </w:r>
    </w:p>
    <w:p w14:paraId="51B17DB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Debugging code is absent </w:t>
      </w:r>
    </w:p>
    <w:p w14:paraId="21312183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No System.out.println or similar calls exist </w:t>
      </w:r>
    </w:p>
    <w:p w14:paraId="74DF695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stack traces are printed </w:t>
      </w:r>
    </w:p>
    <w:p w14:paraId="39DA1FA1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Variables are not accidentally used with null values </w:t>
      </w:r>
    </w:p>
    <w:p w14:paraId="7FFC2D4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Variables are immutable where possible </w:t>
      </w:r>
    </w:p>
    <w:p w14:paraId="08626CDE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Code is not repeated or duplicated </w:t>
      </w:r>
    </w:p>
    <w:p w14:paraId="42F7333A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2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There is an else block for every if clause even if it is empty </w:t>
      </w:r>
    </w:p>
    <w:p w14:paraId="207502D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complex/long boolean expressions </w:t>
      </w:r>
    </w:p>
    <w:p w14:paraId="43FB2350" w14:textId="56E49E06" w:rsidR="00FB4CE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negatively named boolean variables </w:t>
      </w:r>
    </w:p>
    <w:p w14:paraId="1B8F27D2" w14:textId="723CD270" w:rsidR="00DE78F3" w:rsidRDefault="00DE78F3" w:rsidP="00DE78F3">
      <w:pPr>
        <w:spacing w:after="160" w:line="360" w:lineRule="auto"/>
        <w:jc w:val="both"/>
        <w:rPr>
          <w:rFonts w:cs="Arial"/>
          <w:color w:val="000000"/>
        </w:rPr>
      </w:pPr>
    </w:p>
    <w:p w14:paraId="22620CF9" w14:textId="77777777" w:rsidR="00DE78F3" w:rsidRPr="00DE78F3" w:rsidRDefault="00DE78F3" w:rsidP="00DE78F3">
      <w:pPr>
        <w:spacing w:after="160" w:line="360" w:lineRule="auto"/>
        <w:jc w:val="both"/>
        <w:rPr>
          <w:rFonts w:cs="Arial"/>
          <w:color w:val="000000"/>
        </w:rPr>
      </w:pPr>
    </w:p>
    <w:p w14:paraId="05869863" w14:textId="77777777" w:rsidR="007C44CB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empty blocks of code </w:t>
      </w:r>
    </w:p>
    <w:p w14:paraId="2B08100C" w14:textId="1306C37F" w:rsidR="00860481" w:rsidRPr="00DE78F3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Ideal data structures are used </w:t>
      </w:r>
    </w:p>
    <w:p w14:paraId="0694A466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Constructors do not accept null/none values </w:t>
      </w:r>
    </w:p>
    <w:p w14:paraId="0F7393C1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Collections are initialised with a specific estimated capacity </w:t>
      </w:r>
    </w:p>
    <w:p w14:paraId="5FF81D84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Arrays are checked for out of bound conditions </w:t>
      </w:r>
    </w:p>
    <w:p w14:paraId="4C9138F4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Catch clauses are fine grained and catch specific exceptions </w:t>
      </w:r>
    </w:p>
    <w:p w14:paraId="7719E009" w14:textId="239C074F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Exceptions are not eaten if caught, unless explicitly documented otherwise </w:t>
      </w:r>
    </w:p>
    <w:p w14:paraId="36B4ABFC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APIs and other public contracts check input values and fail fast </w:t>
      </w:r>
    </w:p>
    <w:p w14:paraId="4C36BFFB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Files/Sockets/Cursors and other resources are properly closed even when an exception occurs in using them </w:t>
      </w:r>
    </w:p>
    <w:p w14:paraId="6B6FED6D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StringBuilder is used to concatenate strings </w:t>
      </w:r>
    </w:p>
    <w:p w14:paraId="3FF4685B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Null/None are not returned from any method </w:t>
      </w:r>
    </w:p>
    <w:p w14:paraId="1E544B58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Floating point numbers are not compared for equality </w:t>
      </w:r>
    </w:p>
    <w:p w14:paraId="22DB321B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Loops have a set length and correct termination conditions </w:t>
      </w:r>
    </w:p>
    <w:p w14:paraId="4E1E060E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Blocks of code inside loops are as small as possible </w:t>
      </w:r>
    </w:p>
    <w:p w14:paraId="70DB3587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>[ ] Order/index of a collection is not modified when it is being looped over</w:t>
      </w:r>
    </w:p>
    <w:p w14:paraId="24A1723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methods with boolean parameters </w:t>
      </w:r>
    </w:p>
    <w:p w14:paraId="60A71FF6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No object exists longer than necessary </w:t>
      </w:r>
    </w:p>
    <w:p w14:paraId="06820FDD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Design patterns if used are correctly applied </w:t>
      </w:r>
    </w:p>
    <w:p w14:paraId="46A74F8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memory leaks </w:t>
      </w:r>
    </w:p>
    <w:p w14:paraId="1BA3ABE4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Law of Demeter is not violated </w:t>
      </w:r>
    </w:p>
    <w:p w14:paraId="7106113B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>[ ] Methods return early without compromising code readabilit</w:t>
      </w:r>
    </w:p>
    <w:p w14:paraId="10D0089C" w14:textId="77777777" w:rsidR="00FB4CEF" w:rsidRPr="003C6AB7" w:rsidRDefault="00FB4CEF" w:rsidP="00FB4CEF">
      <w:pPr>
        <w:pStyle w:val="Listenabsatz"/>
        <w:rPr>
          <w:rFonts w:cs="Arial"/>
          <w:color w:val="000000"/>
          <w:lang w:val="en-GB"/>
        </w:rPr>
      </w:pPr>
    </w:p>
    <w:p w14:paraId="17E70C09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Java only </w:t>
      </w:r>
    </w:p>
    <w:p w14:paraId="15C57410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Appropriate JCIP annotations are used </w:t>
      </w:r>
    </w:p>
    <w:p w14:paraId="53024588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No use of Object class, use generics instead </w:t>
      </w:r>
    </w:p>
    <w:p w14:paraId="19324355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Uses final modifier to prevent mistaken assignments </w:t>
      </w:r>
    </w:p>
    <w:p w14:paraId="384DCDF3" w14:textId="77777777" w:rsidR="00FB4CEF" w:rsidRPr="003C6AB7" w:rsidRDefault="00FB4CEF" w:rsidP="00FB4CEF">
      <w:pPr>
        <w:pStyle w:val="Listenabsatz"/>
        <w:rPr>
          <w:rFonts w:cs="Arial"/>
          <w:color w:val="000000"/>
          <w:lang w:val="en-GB"/>
        </w:rPr>
      </w:pPr>
    </w:p>
    <w:p w14:paraId="1BE2B45A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Documentation </w:t>
      </w:r>
    </w:p>
    <w:p w14:paraId="632DA8B3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methods are commented in clear language. </w:t>
      </w:r>
    </w:p>
    <w:p w14:paraId="69ADCA38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Comments exist and describe rationale or reasons for decisions in code </w:t>
      </w:r>
    </w:p>
    <w:p w14:paraId="4B33B576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public methods/interfaces/contracts are commented describing usage </w:t>
      </w:r>
    </w:p>
    <w:p w14:paraId="19C55805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edge cases are described in comments </w:t>
      </w:r>
    </w:p>
    <w:p w14:paraId="2C4F6AB5" w14:textId="054B7C15" w:rsidR="00860481" w:rsidRPr="003C6AB7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unusual behaviour or edge case handling is commented </w:t>
      </w:r>
    </w:p>
    <w:p w14:paraId="06BA0E1C" w14:textId="3BE3D5D2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Data structures and units of measurement are explained </w:t>
      </w:r>
    </w:p>
    <w:p w14:paraId="2E8EA8DD" w14:textId="77777777" w:rsidR="00860481" w:rsidRPr="003C6AB7" w:rsidRDefault="00860481" w:rsidP="00860481">
      <w:pPr>
        <w:spacing w:after="160" w:line="360" w:lineRule="auto"/>
        <w:jc w:val="both"/>
        <w:rPr>
          <w:rFonts w:cs="Arial"/>
          <w:color w:val="000000"/>
          <w:lang w:val="en-GB"/>
        </w:rPr>
      </w:pPr>
    </w:p>
    <w:p w14:paraId="2ABBEADE" w14:textId="0BDA6367" w:rsidR="00FB4CEF" w:rsidRPr="003C6AB7" w:rsidRDefault="00FB4CEF" w:rsidP="00FB4CEF">
      <w:pPr>
        <w:pStyle w:val="Listenabsatz"/>
        <w:rPr>
          <w:rFonts w:cs="Arial"/>
          <w:color w:val="000000"/>
          <w:lang w:val="en-GB"/>
        </w:rPr>
      </w:pPr>
    </w:p>
    <w:p w14:paraId="54240BBB" w14:textId="05E2F04F" w:rsidR="00BE2B08" w:rsidRPr="003C6AB7" w:rsidRDefault="00BE2B08" w:rsidP="00FB4CEF">
      <w:pPr>
        <w:pStyle w:val="Listenabsatz"/>
        <w:rPr>
          <w:rFonts w:cs="Arial"/>
          <w:color w:val="000000"/>
          <w:lang w:val="en-GB"/>
        </w:rPr>
      </w:pPr>
    </w:p>
    <w:p w14:paraId="6E29C556" w14:textId="53846EC0" w:rsidR="00BE2B08" w:rsidRPr="003C6AB7" w:rsidRDefault="00BE2B08" w:rsidP="00FB4CEF">
      <w:pPr>
        <w:pStyle w:val="Listenabsatz"/>
        <w:rPr>
          <w:rFonts w:cs="Arial"/>
          <w:color w:val="000000"/>
          <w:lang w:val="en-GB"/>
        </w:rPr>
      </w:pPr>
    </w:p>
    <w:p w14:paraId="1A9994FE" w14:textId="1214A3E6" w:rsidR="00BE2B08" w:rsidRPr="003C6AB7" w:rsidRDefault="00BE2B08" w:rsidP="00FB4CEF">
      <w:pPr>
        <w:pStyle w:val="Listenabsatz"/>
        <w:rPr>
          <w:rFonts w:cs="Arial"/>
          <w:color w:val="000000"/>
          <w:lang w:val="en-GB"/>
        </w:rPr>
      </w:pPr>
    </w:p>
    <w:p w14:paraId="3CE06D6C" w14:textId="77777777" w:rsidR="00681DF2" w:rsidRPr="003C6AB7" w:rsidRDefault="00681DF2" w:rsidP="00FB4CEF">
      <w:pPr>
        <w:pStyle w:val="Listenabsatz"/>
        <w:rPr>
          <w:rFonts w:cs="Arial"/>
          <w:color w:val="000000"/>
          <w:lang w:val="en-GB"/>
        </w:rPr>
      </w:pPr>
    </w:p>
    <w:p w14:paraId="062DFDF3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Threading </w:t>
      </w:r>
    </w:p>
    <w:p w14:paraId="2D7408B4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Objects accessed by multiple threads are accessed only through a lock, or synchronized methods. </w:t>
      </w:r>
    </w:p>
    <w:p w14:paraId="577EA86C" w14:textId="77777777" w:rsidR="00FB4CEF" w:rsidRPr="009E11D5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Race conditions have been handled </w:t>
      </w:r>
    </w:p>
    <w:p w14:paraId="31101891" w14:textId="6AD2D01D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>[ ] Locks are acquired and released in the right order to prevent deadlocks, even in error handling</w:t>
      </w:r>
      <w:r w:rsidR="00356492" w:rsidRPr="003C6AB7">
        <w:rPr>
          <w:rFonts w:cs="Arial"/>
          <w:color w:val="000000"/>
          <w:lang w:val="en-GB"/>
        </w:rPr>
        <w:t xml:space="preserve"> </w:t>
      </w:r>
      <w:r w:rsidRPr="003C6AB7">
        <w:rPr>
          <w:rFonts w:cs="Arial"/>
          <w:color w:val="000000"/>
          <w:lang w:val="en-GB"/>
        </w:rPr>
        <w:t xml:space="preserve">code. </w:t>
      </w:r>
    </w:p>
    <w:p w14:paraId="3005051C" w14:textId="548FD4BA" w:rsidR="00FB4CEF" w:rsidRPr="003C6AB7" w:rsidRDefault="00FB4CEF" w:rsidP="002A3C0B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StringBuffer is used to concatenate strings in multi-threaded code </w:t>
      </w:r>
    </w:p>
    <w:p w14:paraId="2CE0D829" w14:textId="77777777" w:rsidR="002A3C0B" w:rsidRPr="003C6AB7" w:rsidRDefault="002A3C0B" w:rsidP="003A45E6">
      <w:pPr>
        <w:pStyle w:val="Listenabsatz"/>
        <w:spacing w:after="160" w:line="360" w:lineRule="auto"/>
        <w:jc w:val="both"/>
        <w:rPr>
          <w:rFonts w:cs="Arial"/>
          <w:color w:val="000000"/>
          <w:lang w:val="en-GB"/>
        </w:rPr>
      </w:pPr>
    </w:p>
    <w:p w14:paraId="4BA1DA3D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Security </w:t>
      </w:r>
    </w:p>
    <w:p w14:paraId="1B3E328D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All data inputs are checked (for the correct type, length/size, format, and range) </w:t>
      </w:r>
    </w:p>
    <w:p w14:paraId="3C25FD46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3C6AB7">
        <w:rPr>
          <w:rFonts w:cs="Arial"/>
          <w:color w:val="000000"/>
          <w:lang w:val="en-GB"/>
        </w:rPr>
        <w:t xml:space="preserve">[ ] Invalid parameter values handled such that exceptions are not thrown </w:t>
      </w:r>
    </w:p>
    <w:p w14:paraId="18724D29" w14:textId="77777777" w:rsidR="00FB4CEF" w:rsidRPr="003C6AB7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lang w:val="en-GB"/>
        </w:rPr>
      </w:pPr>
      <w:r w:rsidRPr="003C6AB7">
        <w:rPr>
          <w:rFonts w:cs="Arial"/>
          <w:color w:val="000000"/>
          <w:lang w:val="en-GB"/>
        </w:rPr>
        <w:t>[ ] No sensitive information is logged or visible in a stacktrace</w:t>
      </w:r>
    </w:p>
    <w:p w14:paraId="7406D27E" w14:textId="66DE2B16" w:rsidR="00EA5739" w:rsidRPr="003C6AB7" w:rsidRDefault="00EA5739" w:rsidP="00EA5739">
      <w:pPr>
        <w:rPr>
          <w:sz w:val="28"/>
          <w:lang w:val="en-GB"/>
        </w:rPr>
      </w:pPr>
    </w:p>
    <w:p w14:paraId="7427E5CC" w14:textId="77777777" w:rsidR="009F7C84" w:rsidRPr="003C6AB7" w:rsidRDefault="009F7C84" w:rsidP="00EA5739">
      <w:pPr>
        <w:rPr>
          <w:sz w:val="28"/>
          <w:lang w:val="en-GB"/>
        </w:rPr>
      </w:pPr>
    </w:p>
    <w:p w14:paraId="44C6193E" w14:textId="26435955" w:rsidR="00EA5739" w:rsidRPr="009F7C84" w:rsidRDefault="00D63122" w:rsidP="00EA5739">
      <w:pPr>
        <w:rPr>
          <w:sz w:val="24"/>
        </w:rPr>
      </w:pPr>
      <w:r w:rsidRPr="009F7C84">
        <w:rPr>
          <w:sz w:val="24"/>
        </w:rPr>
        <w:t>Bei folgenden Punkten wurden Fehler entdeckt:</w:t>
      </w:r>
    </w:p>
    <w:p w14:paraId="00C6D4CB" w14:textId="77777777" w:rsidR="009F7C84" w:rsidRPr="00EA5739" w:rsidRDefault="009F7C84" w:rsidP="00EA5739"/>
    <w:p w14:paraId="7EC347E5" w14:textId="77777777" w:rsidR="00EA5739" w:rsidRPr="00EA5739" w:rsidRDefault="00EA5739" w:rsidP="00EA5739"/>
    <w:p w14:paraId="24AA1D5F" w14:textId="77777777" w:rsidR="00EA5739" w:rsidRPr="00EA5739" w:rsidRDefault="00EA5739" w:rsidP="00EA5739"/>
    <w:p w14:paraId="2D357EAF" w14:textId="77777777" w:rsidR="00EA5739" w:rsidRPr="00EA5739" w:rsidRDefault="00EA5739" w:rsidP="00EA5739"/>
    <w:p w14:paraId="7849C9C0" w14:textId="77777777" w:rsidR="00EA5739" w:rsidRPr="00EA5739" w:rsidRDefault="00EA5739" w:rsidP="00EA5739"/>
    <w:p w14:paraId="41CDC435" w14:textId="77777777" w:rsidR="00EA5739" w:rsidRPr="00EA5739" w:rsidRDefault="00EA5739" w:rsidP="00EA5739"/>
    <w:p w14:paraId="0DED1008" w14:textId="77777777" w:rsidR="00EA5739" w:rsidRPr="00EA5739" w:rsidRDefault="00EA5739" w:rsidP="00EA5739"/>
    <w:p w14:paraId="5A8CB029" w14:textId="77777777" w:rsidR="00EA5739" w:rsidRPr="00EA5739" w:rsidRDefault="00EA5739" w:rsidP="00EA5739"/>
    <w:p w14:paraId="624F0A01" w14:textId="77777777" w:rsidR="00EA5739" w:rsidRPr="00EA5739" w:rsidRDefault="00EA5739" w:rsidP="00EA5739"/>
    <w:p w14:paraId="0D3FC4E6" w14:textId="77777777" w:rsidR="00EA5739" w:rsidRPr="00EA5739" w:rsidRDefault="00EA5739" w:rsidP="00EA5739"/>
    <w:p w14:paraId="62715AAF" w14:textId="77777777" w:rsidR="00EA5739" w:rsidRPr="00EA5739" w:rsidRDefault="00EA5739" w:rsidP="00EA5739"/>
    <w:p w14:paraId="31B0CF15" w14:textId="77777777" w:rsidR="00EA5739" w:rsidRPr="00EA5739" w:rsidRDefault="00EA5739" w:rsidP="00EA5739"/>
    <w:p w14:paraId="6705147F" w14:textId="77777777" w:rsidR="00084606" w:rsidRPr="00EA5739" w:rsidRDefault="00084606" w:rsidP="00EA5739"/>
    <w:sectPr w:rsidR="00084606" w:rsidRPr="00EA5739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4E97" w14:textId="77777777" w:rsidR="009801B5" w:rsidRDefault="009801B5" w:rsidP="000A78E0">
      <w:pPr>
        <w:spacing w:line="240" w:lineRule="auto"/>
      </w:pPr>
      <w:r>
        <w:separator/>
      </w:r>
    </w:p>
  </w:endnote>
  <w:endnote w:type="continuationSeparator" w:id="0">
    <w:p w14:paraId="0CB23BDD" w14:textId="77777777" w:rsidR="009801B5" w:rsidRDefault="009801B5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36AC" w14:textId="77777777"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43BC372" wp14:editId="23C5AB5B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41552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0D92A589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4DE53BD4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E3523A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07A5D69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00267B16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BC37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0F641552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0D92A589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4DE53BD4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E3523A8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07A5D69A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00267B16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7D53" w14:textId="484297D6"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3C6AB7">
      <w:rPr>
        <w:noProof/>
      </w:rPr>
      <w:t>23. Mai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066973">
      <w:rPr>
        <w:noProof/>
      </w:rPr>
      <w:t>2</w:t>
    </w:r>
    <w:r w:rsidRPr="004746F8">
      <w:fldChar w:fldCharType="end"/>
    </w:r>
    <w:r w:rsidR="000D62F4" w:rsidRPr="004746F8">
      <w:t>/</w:t>
    </w:r>
    <w:r w:rsidR="009801B5">
      <w:fldChar w:fldCharType="begin"/>
    </w:r>
    <w:r w:rsidR="009801B5">
      <w:instrText xml:space="preserve"> NUMPAGES   \* MERGEFORMAT </w:instrText>
    </w:r>
    <w:r w:rsidR="009801B5">
      <w:fldChar w:fldCharType="separate"/>
    </w:r>
    <w:r w:rsidR="00066973">
      <w:rPr>
        <w:noProof/>
      </w:rPr>
      <w:t>4</w:t>
    </w:r>
    <w:r w:rsidR="009801B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A9B12" w14:textId="77777777" w:rsidR="009801B5" w:rsidRDefault="009801B5" w:rsidP="000A78E0">
      <w:pPr>
        <w:spacing w:line="240" w:lineRule="auto"/>
      </w:pPr>
      <w:r>
        <w:separator/>
      </w:r>
    </w:p>
  </w:footnote>
  <w:footnote w:type="continuationSeparator" w:id="0">
    <w:p w14:paraId="14296783" w14:textId="77777777" w:rsidR="009801B5" w:rsidRDefault="009801B5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E77AF" w14:textId="77777777"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4E96A8C9" wp14:editId="04D616F7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DCDEC" w14:textId="77777777"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0F434480" wp14:editId="22A788D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3AD6"/>
    <w:multiLevelType w:val="multilevel"/>
    <w:tmpl w:val="0C07001D"/>
    <w:numStyleLink w:val="ListeJKU"/>
  </w:abstractNum>
  <w:abstractNum w:abstractNumId="26" w15:restartNumberingAfterBreak="0">
    <w:nsid w:val="54C31605"/>
    <w:multiLevelType w:val="multilevel"/>
    <w:tmpl w:val="977E5672"/>
    <w:numStyleLink w:val="berschriftenJKU"/>
  </w:abstractNum>
  <w:abstractNum w:abstractNumId="27" w15:restartNumberingAfterBreak="0">
    <w:nsid w:val="58CC647B"/>
    <w:multiLevelType w:val="multilevel"/>
    <w:tmpl w:val="977E5672"/>
    <w:numStyleLink w:val="berschriftenJKU"/>
  </w:abstractNum>
  <w:abstractNum w:abstractNumId="28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C6BC4"/>
    <w:multiLevelType w:val="multilevel"/>
    <w:tmpl w:val="977E5672"/>
    <w:numStyleLink w:val="berschriftenJKU"/>
  </w:abstractNum>
  <w:abstractNum w:abstractNumId="30" w15:restartNumberingAfterBreak="0">
    <w:nsid w:val="73486D13"/>
    <w:multiLevelType w:val="multilevel"/>
    <w:tmpl w:val="977E5672"/>
    <w:numStyleLink w:val="berschriftenJKU"/>
  </w:abstractNum>
  <w:abstractNum w:abstractNumId="31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664D6"/>
    <w:multiLevelType w:val="multilevel"/>
    <w:tmpl w:val="977E5672"/>
    <w:numStyleLink w:val="berschriftenJKU"/>
  </w:abstractNum>
  <w:abstractNum w:abstractNumId="33" w15:restartNumberingAfterBreak="0">
    <w:nsid w:val="7D685ADB"/>
    <w:multiLevelType w:val="hybridMultilevel"/>
    <w:tmpl w:val="0450E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7CCE46DC">
      <w:numFmt w:val="bullet"/>
      <w:lvlText w:val="–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10F84CC0">
      <w:numFmt w:val="bullet"/>
      <w:lvlText w:val="-"/>
      <w:lvlJc w:val="left"/>
      <w:pPr>
        <w:ind w:left="2340" w:hanging="360"/>
      </w:pPr>
      <w:rPr>
        <w:rFonts w:ascii="Consolas" w:eastAsiaTheme="minorHAnsi" w:hAnsi="Consola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1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5"/>
  </w:num>
  <w:num w:numId="9">
    <w:abstractNumId w:val="22"/>
  </w:num>
  <w:num w:numId="10">
    <w:abstractNumId w:val="32"/>
  </w:num>
  <w:num w:numId="11">
    <w:abstractNumId w:val="20"/>
  </w:num>
  <w:num w:numId="12">
    <w:abstractNumId w:val="29"/>
  </w:num>
  <w:num w:numId="13">
    <w:abstractNumId w:val="26"/>
  </w:num>
  <w:num w:numId="14">
    <w:abstractNumId w:val="12"/>
  </w:num>
  <w:num w:numId="15">
    <w:abstractNumId w:val="30"/>
  </w:num>
  <w:num w:numId="16">
    <w:abstractNumId w:val="13"/>
  </w:num>
  <w:num w:numId="17">
    <w:abstractNumId w:val="14"/>
  </w:num>
  <w:num w:numId="18">
    <w:abstractNumId w:val="27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66973"/>
    <w:rsid w:val="000809FC"/>
    <w:rsid w:val="00084606"/>
    <w:rsid w:val="0008652A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40CB"/>
    <w:rsid w:val="000D62F4"/>
    <w:rsid w:val="000E0443"/>
    <w:rsid w:val="000E342E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6582"/>
    <w:rsid w:val="00170C24"/>
    <w:rsid w:val="00172CBC"/>
    <w:rsid w:val="001771C5"/>
    <w:rsid w:val="0017773D"/>
    <w:rsid w:val="00180296"/>
    <w:rsid w:val="001A1566"/>
    <w:rsid w:val="001A60F3"/>
    <w:rsid w:val="001B00F8"/>
    <w:rsid w:val="001B2ABE"/>
    <w:rsid w:val="001B673F"/>
    <w:rsid w:val="001B7D35"/>
    <w:rsid w:val="001E5A49"/>
    <w:rsid w:val="001E6E86"/>
    <w:rsid w:val="001F1E43"/>
    <w:rsid w:val="001F49CA"/>
    <w:rsid w:val="001F5E0C"/>
    <w:rsid w:val="002006FC"/>
    <w:rsid w:val="0021010C"/>
    <w:rsid w:val="00214F6C"/>
    <w:rsid w:val="0021584B"/>
    <w:rsid w:val="00221C1D"/>
    <w:rsid w:val="00224000"/>
    <w:rsid w:val="00231D2A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0E81"/>
    <w:rsid w:val="002A38CC"/>
    <w:rsid w:val="002A3C0B"/>
    <w:rsid w:val="002A4F00"/>
    <w:rsid w:val="002D2479"/>
    <w:rsid w:val="002E1817"/>
    <w:rsid w:val="002E35BE"/>
    <w:rsid w:val="002E4404"/>
    <w:rsid w:val="002F07BA"/>
    <w:rsid w:val="002F23BB"/>
    <w:rsid w:val="002F4D8C"/>
    <w:rsid w:val="002F7EB7"/>
    <w:rsid w:val="0030642D"/>
    <w:rsid w:val="003075F7"/>
    <w:rsid w:val="00325F13"/>
    <w:rsid w:val="00331E62"/>
    <w:rsid w:val="003344B7"/>
    <w:rsid w:val="00340B93"/>
    <w:rsid w:val="00343612"/>
    <w:rsid w:val="00345A12"/>
    <w:rsid w:val="00356492"/>
    <w:rsid w:val="003621B1"/>
    <w:rsid w:val="00365EF0"/>
    <w:rsid w:val="003753BC"/>
    <w:rsid w:val="00386956"/>
    <w:rsid w:val="00387469"/>
    <w:rsid w:val="00395425"/>
    <w:rsid w:val="00395701"/>
    <w:rsid w:val="003A45E6"/>
    <w:rsid w:val="003C6AB7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101B"/>
    <w:rsid w:val="00416372"/>
    <w:rsid w:val="00420A85"/>
    <w:rsid w:val="00423980"/>
    <w:rsid w:val="00423E25"/>
    <w:rsid w:val="0042731D"/>
    <w:rsid w:val="004344AA"/>
    <w:rsid w:val="00435574"/>
    <w:rsid w:val="00435FC2"/>
    <w:rsid w:val="00437EEE"/>
    <w:rsid w:val="00446C89"/>
    <w:rsid w:val="004501D2"/>
    <w:rsid w:val="0045337F"/>
    <w:rsid w:val="00453804"/>
    <w:rsid w:val="00453D2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E426F"/>
    <w:rsid w:val="004F5281"/>
    <w:rsid w:val="00505C6D"/>
    <w:rsid w:val="00512A4E"/>
    <w:rsid w:val="00520497"/>
    <w:rsid w:val="00524889"/>
    <w:rsid w:val="00524CA5"/>
    <w:rsid w:val="00525ACA"/>
    <w:rsid w:val="00531540"/>
    <w:rsid w:val="00540790"/>
    <w:rsid w:val="00542909"/>
    <w:rsid w:val="00547D27"/>
    <w:rsid w:val="00552B53"/>
    <w:rsid w:val="00553D99"/>
    <w:rsid w:val="005600D8"/>
    <w:rsid w:val="00574796"/>
    <w:rsid w:val="005774F3"/>
    <w:rsid w:val="00581B69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1DF2"/>
    <w:rsid w:val="0068604A"/>
    <w:rsid w:val="00687462"/>
    <w:rsid w:val="00690432"/>
    <w:rsid w:val="0069741F"/>
    <w:rsid w:val="006A37D2"/>
    <w:rsid w:val="006A514D"/>
    <w:rsid w:val="006B3492"/>
    <w:rsid w:val="006C111C"/>
    <w:rsid w:val="006D2227"/>
    <w:rsid w:val="006D549D"/>
    <w:rsid w:val="006D7A8E"/>
    <w:rsid w:val="006D7AE8"/>
    <w:rsid w:val="006E56C6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3CFE"/>
    <w:rsid w:val="00777598"/>
    <w:rsid w:val="00777AFD"/>
    <w:rsid w:val="0078482C"/>
    <w:rsid w:val="007933FE"/>
    <w:rsid w:val="007966CD"/>
    <w:rsid w:val="007A70FB"/>
    <w:rsid w:val="007A740A"/>
    <w:rsid w:val="007B1304"/>
    <w:rsid w:val="007B3AAD"/>
    <w:rsid w:val="007C44CB"/>
    <w:rsid w:val="007C7EAA"/>
    <w:rsid w:val="007D65DB"/>
    <w:rsid w:val="007E3D82"/>
    <w:rsid w:val="007E3DB3"/>
    <w:rsid w:val="007E769E"/>
    <w:rsid w:val="007F20A0"/>
    <w:rsid w:val="007F47D9"/>
    <w:rsid w:val="007F6BDF"/>
    <w:rsid w:val="008040BF"/>
    <w:rsid w:val="00806CFC"/>
    <w:rsid w:val="008105C4"/>
    <w:rsid w:val="00845559"/>
    <w:rsid w:val="0085223B"/>
    <w:rsid w:val="008551B8"/>
    <w:rsid w:val="00860481"/>
    <w:rsid w:val="008623C7"/>
    <w:rsid w:val="00871907"/>
    <w:rsid w:val="008730D8"/>
    <w:rsid w:val="008A0273"/>
    <w:rsid w:val="008A6F8D"/>
    <w:rsid w:val="008B01A8"/>
    <w:rsid w:val="008C6C3A"/>
    <w:rsid w:val="008D1A23"/>
    <w:rsid w:val="008E2E9E"/>
    <w:rsid w:val="008F7DCE"/>
    <w:rsid w:val="00902BB9"/>
    <w:rsid w:val="00922896"/>
    <w:rsid w:val="0092794A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01B5"/>
    <w:rsid w:val="00982DF7"/>
    <w:rsid w:val="00983255"/>
    <w:rsid w:val="00983A2C"/>
    <w:rsid w:val="009840CC"/>
    <w:rsid w:val="00992451"/>
    <w:rsid w:val="00996884"/>
    <w:rsid w:val="009B07E4"/>
    <w:rsid w:val="009B0E9F"/>
    <w:rsid w:val="009B2821"/>
    <w:rsid w:val="009C2DD7"/>
    <w:rsid w:val="009C7F93"/>
    <w:rsid w:val="009D3BCE"/>
    <w:rsid w:val="009D692A"/>
    <w:rsid w:val="009D7375"/>
    <w:rsid w:val="009F7C84"/>
    <w:rsid w:val="00A00675"/>
    <w:rsid w:val="00A007A4"/>
    <w:rsid w:val="00A01675"/>
    <w:rsid w:val="00A022C0"/>
    <w:rsid w:val="00A0405F"/>
    <w:rsid w:val="00A110A1"/>
    <w:rsid w:val="00A1261D"/>
    <w:rsid w:val="00A32FE7"/>
    <w:rsid w:val="00A3573C"/>
    <w:rsid w:val="00A53D68"/>
    <w:rsid w:val="00A54049"/>
    <w:rsid w:val="00A6291E"/>
    <w:rsid w:val="00A72C80"/>
    <w:rsid w:val="00A82D5B"/>
    <w:rsid w:val="00A86455"/>
    <w:rsid w:val="00A906E7"/>
    <w:rsid w:val="00A94104"/>
    <w:rsid w:val="00AA0715"/>
    <w:rsid w:val="00AA09F1"/>
    <w:rsid w:val="00AA7A31"/>
    <w:rsid w:val="00AB5B2F"/>
    <w:rsid w:val="00AB786E"/>
    <w:rsid w:val="00AD3E89"/>
    <w:rsid w:val="00AD7F7D"/>
    <w:rsid w:val="00AF482E"/>
    <w:rsid w:val="00AF6889"/>
    <w:rsid w:val="00B12DE1"/>
    <w:rsid w:val="00B23973"/>
    <w:rsid w:val="00B23DEE"/>
    <w:rsid w:val="00B25EBE"/>
    <w:rsid w:val="00B347A1"/>
    <w:rsid w:val="00B40644"/>
    <w:rsid w:val="00B4447F"/>
    <w:rsid w:val="00B4787B"/>
    <w:rsid w:val="00B57A60"/>
    <w:rsid w:val="00B57F6E"/>
    <w:rsid w:val="00B614EA"/>
    <w:rsid w:val="00B61DEE"/>
    <w:rsid w:val="00B63D82"/>
    <w:rsid w:val="00B66388"/>
    <w:rsid w:val="00B715B4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D6AD4"/>
    <w:rsid w:val="00BE2B08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52B50"/>
    <w:rsid w:val="00C66EF5"/>
    <w:rsid w:val="00C76875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3122"/>
    <w:rsid w:val="00D667EC"/>
    <w:rsid w:val="00D7485A"/>
    <w:rsid w:val="00D93BC3"/>
    <w:rsid w:val="00DA586E"/>
    <w:rsid w:val="00DA7A6A"/>
    <w:rsid w:val="00DB6913"/>
    <w:rsid w:val="00DD0E55"/>
    <w:rsid w:val="00DD43C7"/>
    <w:rsid w:val="00DE23F9"/>
    <w:rsid w:val="00DE4488"/>
    <w:rsid w:val="00DE4928"/>
    <w:rsid w:val="00DE78F3"/>
    <w:rsid w:val="00DF199F"/>
    <w:rsid w:val="00DF476D"/>
    <w:rsid w:val="00DF4CC2"/>
    <w:rsid w:val="00DF5147"/>
    <w:rsid w:val="00DF5EAB"/>
    <w:rsid w:val="00E03D54"/>
    <w:rsid w:val="00E122D4"/>
    <w:rsid w:val="00E232BA"/>
    <w:rsid w:val="00E24EF7"/>
    <w:rsid w:val="00E334ED"/>
    <w:rsid w:val="00E436F8"/>
    <w:rsid w:val="00E56887"/>
    <w:rsid w:val="00E742ED"/>
    <w:rsid w:val="00E77FA5"/>
    <w:rsid w:val="00E90F44"/>
    <w:rsid w:val="00E9191B"/>
    <w:rsid w:val="00E9754F"/>
    <w:rsid w:val="00EA0032"/>
    <w:rsid w:val="00EA5739"/>
    <w:rsid w:val="00ED035D"/>
    <w:rsid w:val="00ED1A64"/>
    <w:rsid w:val="00EE4CEE"/>
    <w:rsid w:val="00EF6063"/>
    <w:rsid w:val="00F03E7E"/>
    <w:rsid w:val="00F04562"/>
    <w:rsid w:val="00F1323E"/>
    <w:rsid w:val="00F16D7E"/>
    <w:rsid w:val="00F20316"/>
    <w:rsid w:val="00F2072B"/>
    <w:rsid w:val="00F236B4"/>
    <w:rsid w:val="00F24FFE"/>
    <w:rsid w:val="00F3344C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6691"/>
    <w:rsid w:val="00F8701B"/>
    <w:rsid w:val="00F87FE5"/>
    <w:rsid w:val="00F93E08"/>
    <w:rsid w:val="00FB0B03"/>
    <w:rsid w:val="00FB4CEF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A6021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nhideWhenUsed/>
    <w:qFormat/>
    <w:rsid w:val="00A86455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A86455"/>
    <w:rPr>
      <w:sz w:val="24"/>
      <w:szCs w:val="24"/>
      <w:lang w:val="en-US"/>
    </w:rPr>
  </w:style>
  <w:style w:type="paragraph" w:styleId="Datum">
    <w:name w:val="Date"/>
    <w:next w:val="Textkrper"/>
    <w:link w:val="DatumZchn"/>
    <w:unhideWhenUsed/>
    <w:qFormat/>
    <w:rsid w:val="00A8645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A86455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1D4906"/>
    <w:rsid w:val="002C0FD2"/>
    <w:rsid w:val="002C6850"/>
    <w:rsid w:val="00A379C2"/>
    <w:rsid w:val="00AB3A50"/>
    <w:rsid w:val="00AD6033"/>
    <w:rsid w:val="00B7680A"/>
    <w:rsid w:val="00C84C2C"/>
    <w:rsid w:val="00D32BF7"/>
    <w:rsid w:val="00DB20AE"/>
    <w:rsid w:val="00E47A80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3F378D05-3C88-4D09-A335-86A464D6A631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4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Alexander Teuchtmann</cp:lastModifiedBy>
  <cp:revision>114</cp:revision>
  <cp:lastPrinted>2018-05-23T10:00:00Z</cp:lastPrinted>
  <dcterms:created xsi:type="dcterms:W3CDTF">2018-03-19T19:11:00Z</dcterms:created>
  <dcterms:modified xsi:type="dcterms:W3CDTF">2018-05-23T19:31:00Z</dcterms:modified>
</cp:coreProperties>
</file>