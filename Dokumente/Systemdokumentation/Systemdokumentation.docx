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0142CC" w:rsidRDefault="00297DCB" w:rsidP="00983255">
      <w:pPr>
        <w:sectPr w:rsidR="00297DCB" w:rsidRPr="000142CC" w:rsidSect="00BB1293">
          <w:headerReference w:type="default" r:id="rId8"/>
          <w:footerReference w:type="default" r:id="rId9"/>
          <w:type w:val="continuous"/>
          <w:pgSz w:w="11906" w:h="16838" w:code="9"/>
          <w:pgMar w:top="851" w:right="3799" w:bottom="567" w:left="1134" w:header="567" w:footer="567" w:gutter="0"/>
          <w:cols w:space="708"/>
          <w:docGrid w:linePitch="360"/>
        </w:sectPr>
      </w:pPr>
    </w:p>
    <w:p w:rsidR="00084606" w:rsidRPr="00983255" w:rsidRDefault="00CC675D" w:rsidP="00420A85">
      <w:r>
        <w:rPr>
          <w:noProof/>
          <w:lang w:val="de-DE" w:eastAsia="de-DE"/>
        </w:rPr>
        <mc:AlternateContent>
          <mc:Choice Requires="wps">
            <w:drawing>
              <wp:anchor distT="0" distB="0" distL="114300" distR="114300" simplePos="0" relativeHeight="251664384" behindDoc="0" locked="1" layoutInCell="1" allowOverlap="1" wp14:anchorId="36FECA3D" wp14:editId="67A15C40">
                <wp:simplePos x="0" y="0"/>
                <wp:positionH relativeFrom="column">
                  <wp:posOffset>1527810</wp:posOffset>
                </wp:positionH>
                <wp:positionV relativeFrom="page">
                  <wp:posOffset>4076700</wp:posOffset>
                </wp:positionV>
                <wp:extent cx="2724150" cy="635635"/>
                <wp:effectExtent l="0" t="0" r="0" b="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635635"/>
                        </a:xfrm>
                        <a:prstGeom prst="rect">
                          <a:avLst/>
                        </a:prstGeom>
                        <a:noFill/>
                        <a:ln w="9525">
                          <a:noFill/>
                          <a:miter lim="800000"/>
                          <a:headEnd/>
                          <a:tailEnd/>
                        </a:ln>
                      </wps:spPr>
                      <wps:txbx>
                        <w:txbxContent>
                          <w:p w:rsidR="008E5159" w:rsidRDefault="008E5159" w:rsidP="00CC675D">
                            <w:pPr>
                              <w:pStyle w:val="UntertitelDeckblatt"/>
                            </w:pPr>
                            <w:r>
                              <w:rPr>
                                <w:sz w:val="36"/>
                              </w:rPr>
                              <w:t>Systemdokumentation</w:t>
                            </w:r>
                          </w:p>
                          <w:p w:rsidR="008E5159" w:rsidRDefault="008E5159" w:rsidP="00CC675D">
                            <w:pPr>
                              <w:pStyle w:val="UntertitelDeckblatt"/>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36FECA3D" id="_x0000_t202" coordsize="21600,21600" o:spt="202" path="m,l,21600r21600,l21600,xe">
                <v:stroke joinstyle="miter"/>
                <v:path gradientshapeok="t" o:connecttype="rect"/>
              </v:shapetype>
              <v:shape id="Textfeld 2" o:spid="_x0000_s1026" type="#_x0000_t202" style="position:absolute;margin-left:120.3pt;margin-top:321pt;width:214.5pt;height:5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" filled="f" stroked="f">
                <v:textbox>
                  <w:txbxContent>
                    <w:p w:rsidR="008E5159" w:rsidRDefault="008E5159" w:rsidP="00CC675D">
                      <w:pPr>
                        <w:pStyle w:val="UntertitelDeckblatt"/>
                      </w:pPr>
                      <w:r>
                        <w:rPr>
                          <w:sz w:val="36"/>
                        </w:rPr>
                        <w:t>Systemdokumentation</w:t>
                      </w:r>
                    </w:p>
                    <w:p w:rsidR="008E5159" w:rsidRDefault="008E5159" w:rsidP="00CC675D">
                      <w:pPr>
                        <w:pStyle w:val="UntertitelDeckblatt"/>
                      </w:pPr>
                    </w:p>
                  </w:txbxContent>
                </v:textbox>
                <w10:wrap type="topAndBottom" anchory="page"/>
                <w10:anchorlock/>
              </v:shape>
            </w:pict>
          </mc:Fallback>
        </mc:AlternateContent>
      </w:r>
      <w:r w:rsidR="004E0E1F">
        <w:rPr>
          <w:noProof/>
          <w:lang w:val="de-DE" w:eastAsia="de-DE"/>
        </w:rPr>
        <mc:AlternateContent>
          <mc:Choice Requires="wps">
            <w:drawing>
              <wp:anchor distT="0" distB="0" distL="114300" distR="114300" simplePos="0" relativeHeight="251661312" behindDoc="0" locked="1" layoutInCell="1" allowOverlap="1" wp14:anchorId="2C178878" wp14:editId="5EA1AD20">
                <wp:simplePos x="0" y="0"/>
                <wp:positionH relativeFrom="column">
                  <wp:posOffset>-291465</wp:posOffset>
                </wp:positionH>
                <wp:positionV relativeFrom="page">
                  <wp:posOffset>2914650</wp:posOffset>
                </wp:positionV>
                <wp:extent cx="5067300" cy="200723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2007235"/>
                        </a:xfrm>
                        <a:prstGeom prst="rect">
                          <a:avLst/>
                        </a:prstGeom>
                        <a:noFill/>
                        <a:ln w="9525">
                          <a:noFill/>
                          <a:miter lim="800000"/>
                          <a:headEnd/>
                          <a:tailEnd/>
                        </a:ln>
                      </wps:spPr>
                      <wps:txb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C178878" id="_x0000_s1027" type="#_x0000_t202" style="position:absolute;margin-left:-22.95pt;margin-top:229.5pt;width:399pt;height:15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" filled="f" stroked="f">
                <v:textbox>
                  <w:txbxContent>
                    <w:p w:rsidR="008E5159" w:rsidRPr="001650E1" w:rsidRDefault="008E5159" w:rsidP="00CC675D">
                      <w:pPr>
                        <w:pStyle w:val="Titel"/>
                        <w:rPr>
                          <w:sz w:val="52"/>
                          <w:szCs w:val="52"/>
                          <w:lang w:val="en-GB"/>
                        </w:rPr>
                      </w:pPr>
                      <w:r w:rsidRPr="001650E1">
                        <w:rPr>
                          <w:sz w:val="52"/>
                          <w:szCs w:val="52"/>
                          <w:lang w:val="en-GB"/>
                        </w:rPr>
                        <w:t>PR Software Engineering</w:t>
                      </w:r>
                    </w:p>
                    <w:p w:rsidR="008E5159" w:rsidRPr="001650E1" w:rsidRDefault="008E5159" w:rsidP="00EE4CEE">
                      <w:pPr>
                        <w:pStyle w:val="UntertitelDeckblatt"/>
                        <w:rPr>
                          <w:sz w:val="6"/>
                          <w:lang w:val="en-GB"/>
                        </w:rPr>
                      </w:pPr>
                    </w:p>
                    <w:p w:rsidR="008E5159" w:rsidRPr="001650E1" w:rsidRDefault="008E5159" w:rsidP="00EE4CEE">
                      <w:pPr>
                        <w:pStyle w:val="UntertitelDeckblatt"/>
                        <w:rPr>
                          <w:sz w:val="36"/>
                          <w:lang w:val="en-GB"/>
                        </w:rPr>
                      </w:pPr>
                      <w:r w:rsidRPr="001650E1">
                        <w:rPr>
                          <w:sz w:val="36"/>
                          <w:lang w:val="en-GB"/>
                        </w:rPr>
                        <w:t>Gruppe 3</w:t>
                      </w:r>
                    </w:p>
                    <w:p w:rsidR="008E5159" w:rsidRPr="001650E1" w:rsidRDefault="008E5159" w:rsidP="00463F10">
                      <w:pPr>
                        <w:pStyle w:val="UntertitelDeckblatt"/>
                        <w:rPr>
                          <w:lang w:val="en-GB"/>
                        </w:rPr>
                      </w:pPr>
                      <w:r w:rsidRPr="001650E1">
                        <w:rPr>
                          <w:lang w:val="en-GB"/>
                        </w:rPr>
                        <w:t>259035 (2018S)</w:t>
                      </w:r>
                    </w:p>
                    <w:p w:rsidR="008E5159" w:rsidRPr="001650E1" w:rsidRDefault="008E5159">
                      <w:pPr>
                        <w:rPr>
                          <w:lang w:val="en-GB"/>
                        </w:rPr>
                      </w:pPr>
                    </w:p>
                  </w:txbxContent>
                </v:textbox>
                <w10:wrap type="topAndBottom" anchory="page"/>
                <w10:anchorlock/>
              </v:shape>
            </w:pict>
          </mc:Fallback>
        </mc:AlternateContent>
      </w:r>
      <w:r w:rsidR="00DB6913">
        <w:rPr>
          <w:noProof/>
          <w:lang w:val="de-DE" w:eastAsia="de-DE"/>
        </w:rPr>
        <w:drawing>
          <wp:anchor distT="0" distB="0" distL="114300" distR="114300" simplePos="0" relativeHeight="251662336" behindDoc="0" locked="1" layoutInCell="1" allowOverlap="1" wp14:anchorId="7D10312B" wp14:editId="713B3514">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anchor>
        </w:drawing>
      </w:r>
      <w:r w:rsidR="00084606" w:rsidRPr="00AF482E">
        <w:rPr>
          <w:rStyle w:val="Fett"/>
        </w:rPr>
        <w:br w:type="page"/>
      </w:r>
    </w:p>
    <w:p w:rsidR="00A86455" w:rsidRDefault="00A86455">
      <w:pPr>
        <w:pStyle w:val="Inhaltsverzeichnisberschrift"/>
        <w:rPr>
          <w:rFonts w:eastAsiaTheme="minorHAnsi" w:cstheme="minorBidi"/>
          <w:b w:val="0"/>
          <w:sz w:val="22"/>
          <w:szCs w:val="22"/>
          <w:lang w:val="de-DE" w:eastAsia="en-US"/>
        </w:rPr>
      </w:pPr>
    </w:p>
    <w:p w:rsidR="00A86455" w:rsidRDefault="00A86455" w:rsidP="00A86455">
      <w:pPr>
        <w:pStyle w:val="Titel"/>
        <w:rPr>
          <w:rFonts w:asciiTheme="majorHAnsi" w:hAnsiTheme="majorHAnsi"/>
        </w:rPr>
      </w:pPr>
      <w:r>
        <w:rPr>
          <w:noProof/>
        </w:rPr>
        <w:drawing>
          <wp:inline distT="0" distB="0" distL="0" distR="0">
            <wp:extent cx="2440940" cy="1216660"/>
            <wp:effectExtent l="0" t="0" r="0" b="0"/>
            <wp:docPr id="1" name="Grafik 1" descr="arc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rc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0940" cy="1216660"/>
                    </a:xfrm>
                    <a:prstGeom prst="rect">
                      <a:avLst/>
                    </a:prstGeom>
                    <a:noFill/>
                    <a:ln>
                      <a:noFill/>
                    </a:ln>
                  </pic:spPr>
                </pic:pic>
              </a:graphicData>
            </a:graphic>
          </wp:inline>
        </w:drawing>
      </w:r>
      <w:r>
        <w:t xml:space="preserve"> Template</w:t>
      </w:r>
    </w:p>
    <w:p w:rsidR="00A86455" w:rsidRPr="001650E1" w:rsidRDefault="00A86455" w:rsidP="00A86455">
      <w:pPr>
        <w:pStyle w:val="Datum"/>
        <w:rPr>
          <w:lang w:val="de-AT"/>
        </w:rPr>
      </w:pPr>
      <w:r w:rsidRPr="001650E1">
        <w:rPr>
          <w:lang w:val="de-AT"/>
        </w:rPr>
        <w:t>2017-05-03</w:t>
      </w:r>
      <w:bookmarkStart w:id="0" w:name="section"/>
      <w:bookmarkEnd w:id="0"/>
    </w:p>
    <w:p w:rsidR="00A86455" w:rsidRPr="001650E1" w:rsidRDefault="00A86455" w:rsidP="00A86455">
      <w:pPr>
        <w:pStyle w:val="FirstParagraph"/>
        <w:rPr>
          <w:b/>
          <w:lang w:val="de-AT"/>
        </w:rPr>
      </w:pPr>
    </w:p>
    <w:p w:rsidR="00A86455" w:rsidRPr="001650E1" w:rsidRDefault="00A86455" w:rsidP="00A86455">
      <w:pPr>
        <w:pStyle w:val="FirstParagraph"/>
        <w:rPr>
          <w:lang w:val="de-AT"/>
        </w:rPr>
      </w:pPr>
      <w:r w:rsidRPr="001650E1">
        <w:rPr>
          <w:b/>
          <w:lang w:val="de-AT"/>
        </w:rPr>
        <w:t>Über arc42</w:t>
      </w:r>
    </w:p>
    <w:p w:rsidR="00A86455" w:rsidRPr="001650E1" w:rsidRDefault="00A86455" w:rsidP="00A86455">
      <w:pPr>
        <w:pStyle w:val="Textkrper"/>
        <w:rPr>
          <w:lang w:val="de-AT"/>
        </w:rPr>
      </w:pPr>
      <w:r w:rsidRPr="001650E1">
        <w:rPr>
          <w:lang w:val="de-AT"/>
        </w:rPr>
        <w:t>arc42, das Template zur Dokumentation von Software- und Systemarchitekturen.</w:t>
      </w:r>
    </w:p>
    <w:p w:rsidR="00A86455" w:rsidRPr="001650E1" w:rsidRDefault="00A86455" w:rsidP="00A86455">
      <w:pPr>
        <w:pStyle w:val="Textkrper"/>
        <w:rPr>
          <w:lang w:val="de-AT"/>
        </w:rPr>
      </w:pPr>
      <w:r w:rsidRPr="001650E1">
        <w:rPr>
          <w:lang w:val="de-AT"/>
        </w:rPr>
        <w:t>Erstellt von Dr. Gernot Starke, Dr. Peter Hruschka und Mitwirkenden.</w:t>
      </w:r>
    </w:p>
    <w:p w:rsidR="00A86455" w:rsidRDefault="00A86455" w:rsidP="00A86455">
      <w:pPr>
        <w:pStyle w:val="Textkrper"/>
      </w:pPr>
      <w:r>
        <w:t>Template Revision: 7.0 DE (</w:t>
      </w:r>
      <w:proofErr w:type="spellStart"/>
      <w:r>
        <w:t>asciidoc</w:t>
      </w:r>
      <w:proofErr w:type="spellEnd"/>
      <w:r>
        <w:t>-based), January 2017</w:t>
      </w:r>
    </w:p>
    <w:p w:rsidR="00D94DF3" w:rsidRDefault="00A86455" w:rsidP="00A3573C">
      <w:pPr>
        <w:pStyle w:val="Textkrper"/>
      </w:pPr>
      <w:r>
        <w:t xml:space="preserve">© We acknowledge that this document uses material from the arc 42 architecture template, </w:t>
      </w:r>
      <w:hyperlink r:id="rId12" w:history="1">
        <w:r>
          <w:rPr>
            <w:rStyle w:val="Hyperlink"/>
          </w:rPr>
          <w:t>http://www.arc42.de</w:t>
        </w:r>
      </w:hyperlink>
      <w:r>
        <w:t xml:space="preserve">. Created by Dr. Peter </w:t>
      </w:r>
      <w:proofErr w:type="spellStart"/>
      <w:r>
        <w:t>Hruschka</w:t>
      </w:r>
      <w:proofErr w:type="spellEnd"/>
      <w:r>
        <w:t xml:space="preserve"> &amp; Dr. Gernot Starke.</w:t>
      </w:r>
    </w:p>
    <w:p w:rsidR="00D94DF3" w:rsidRDefault="00D94DF3" w:rsidP="00A3573C">
      <w:pPr>
        <w:pStyle w:val="Textkrper"/>
      </w:pPr>
    </w:p>
    <w:p w:rsidR="00A86455" w:rsidRPr="00A3573C" w:rsidRDefault="00A86455" w:rsidP="00A3573C">
      <w:pPr>
        <w:pStyle w:val="Textkrper"/>
      </w:pPr>
      <w:r>
        <w:rPr>
          <w:b/>
          <w:sz w:val="22"/>
          <w:szCs w:val="22"/>
          <w:lang w:val="de-DE"/>
        </w:rPr>
        <w:br w:type="page"/>
      </w:r>
    </w:p>
    <w:sdt>
      <w:sdtPr>
        <w:rPr>
          <w:rFonts w:eastAsiaTheme="minorHAnsi" w:cstheme="minorBidi"/>
          <w:b w:val="0"/>
          <w:sz w:val="22"/>
          <w:szCs w:val="22"/>
          <w:lang w:val="de-DE" w:eastAsia="en-US"/>
        </w:rPr>
        <w:id w:val="-1302762663"/>
        <w:docPartObj>
          <w:docPartGallery w:val="Table of Contents"/>
          <w:docPartUnique/>
        </w:docPartObj>
      </w:sdtPr>
      <w:sdtEndPr>
        <w:rPr>
          <w:bCs/>
        </w:rPr>
      </w:sdtEndPr>
      <w:sdtContent>
        <w:p w:rsidR="001571D7" w:rsidRPr="00A86455" w:rsidRDefault="001571D7">
          <w:pPr>
            <w:pStyle w:val="Inhaltsverzeichnisberschrift"/>
            <w:rPr>
              <w:rFonts w:eastAsiaTheme="minorHAnsi" w:cstheme="minorBidi"/>
              <w:b w:val="0"/>
              <w:sz w:val="22"/>
              <w:szCs w:val="22"/>
              <w:lang w:val="de-DE" w:eastAsia="en-US"/>
            </w:rPr>
          </w:pPr>
          <w:r>
            <w:rPr>
              <w:lang w:val="de-DE"/>
            </w:rPr>
            <w:t>Inhalt</w:t>
          </w:r>
          <w:r w:rsidR="004E1554">
            <w:rPr>
              <w:lang w:val="de-DE"/>
            </w:rPr>
            <w:t>sverzeichnis</w:t>
          </w:r>
        </w:p>
        <w:p w:rsidR="00404D3B" w:rsidRDefault="001571D7">
          <w:pPr>
            <w:pStyle w:val="Verzeichnis1"/>
            <w:rPr>
              <w:rFonts w:asciiTheme="minorHAnsi" w:eastAsiaTheme="minorEastAsia" w:hAnsiTheme="minorHAnsi"/>
              <w:noProof/>
              <w:lang w:eastAsia="de-AT"/>
            </w:rPr>
          </w:pPr>
          <w:r>
            <w:fldChar w:fldCharType="begin"/>
          </w:r>
          <w:r>
            <w:instrText xml:space="preserve"> TOC \o "1-3" \h \z \u </w:instrText>
          </w:r>
          <w:r>
            <w:fldChar w:fldCharType="separate"/>
          </w:r>
          <w:hyperlink w:anchor="_Toc514874033" w:history="1">
            <w:r w:rsidR="00404D3B" w:rsidRPr="008040F8">
              <w:rPr>
                <w:rStyle w:val="Hyperlink"/>
                <w:noProof/>
              </w:rPr>
              <w:t>1.</w:t>
            </w:r>
            <w:r w:rsidR="00404D3B">
              <w:rPr>
                <w:rFonts w:asciiTheme="minorHAnsi" w:eastAsiaTheme="minorEastAsia" w:hAnsiTheme="minorHAnsi"/>
                <w:noProof/>
                <w:lang w:eastAsia="de-AT"/>
              </w:rPr>
              <w:tab/>
            </w:r>
            <w:r w:rsidR="00404D3B" w:rsidRPr="008040F8">
              <w:rPr>
                <w:rStyle w:val="Hyperlink"/>
                <w:noProof/>
              </w:rPr>
              <w:t>Einleitung</w:t>
            </w:r>
            <w:r w:rsidR="00404D3B">
              <w:rPr>
                <w:noProof/>
                <w:webHidden/>
              </w:rPr>
              <w:tab/>
            </w:r>
            <w:r w:rsidR="00404D3B">
              <w:rPr>
                <w:noProof/>
                <w:webHidden/>
              </w:rPr>
              <w:fldChar w:fldCharType="begin"/>
            </w:r>
            <w:r w:rsidR="00404D3B">
              <w:rPr>
                <w:noProof/>
                <w:webHidden/>
              </w:rPr>
              <w:instrText xml:space="preserve"> PAGEREF _Toc514874033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920112">
          <w:pPr>
            <w:pStyle w:val="Verzeichnis2"/>
            <w:tabs>
              <w:tab w:val="left" w:pos="1100"/>
            </w:tabs>
            <w:rPr>
              <w:rFonts w:asciiTheme="minorHAnsi" w:eastAsiaTheme="minorEastAsia" w:hAnsiTheme="minorHAnsi"/>
              <w:noProof/>
              <w:lang w:eastAsia="de-AT"/>
            </w:rPr>
          </w:pPr>
          <w:hyperlink w:anchor="_Toc514874034" w:history="1">
            <w:r w:rsidR="00404D3B" w:rsidRPr="008040F8">
              <w:rPr>
                <w:rStyle w:val="Hyperlink"/>
                <w:noProof/>
              </w:rPr>
              <w:t>1.1.</w:t>
            </w:r>
            <w:r w:rsidR="00404D3B">
              <w:rPr>
                <w:rFonts w:asciiTheme="minorHAnsi" w:eastAsiaTheme="minorEastAsia" w:hAnsiTheme="minorHAnsi"/>
                <w:noProof/>
                <w:lang w:eastAsia="de-AT"/>
              </w:rPr>
              <w:tab/>
            </w:r>
            <w:r w:rsidR="00404D3B" w:rsidRPr="008040F8">
              <w:rPr>
                <w:rStyle w:val="Hyperlink"/>
                <w:noProof/>
              </w:rPr>
              <w:t>Aufgabenstellung</w:t>
            </w:r>
            <w:r w:rsidR="00404D3B">
              <w:rPr>
                <w:noProof/>
                <w:webHidden/>
              </w:rPr>
              <w:tab/>
            </w:r>
            <w:r w:rsidR="00404D3B">
              <w:rPr>
                <w:noProof/>
                <w:webHidden/>
              </w:rPr>
              <w:fldChar w:fldCharType="begin"/>
            </w:r>
            <w:r w:rsidR="00404D3B">
              <w:rPr>
                <w:noProof/>
                <w:webHidden/>
              </w:rPr>
              <w:instrText xml:space="preserve"> PAGEREF _Toc514874034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920112">
          <w:pPr>
            <w:pStyle w:val="Verzeichnis3"/>
            <w:rPr>
              <w:rFonts w:asciiTheme="minorHAnsi" w:eastAsiaTheme="minorEastAsia" w:hAnsiTheme="minorHAnsi"/>
              <w:lang w:eastAsia="de-AT"/>
            </w:rPr>
          </w:pPr>
          <w:hyperlink w:anchor="_Toc514874035" w:history="1">
            <w:r w:rsidR="00404D3B" w:rsidRPr="008040F8">
              <w:rPr>
                <w:rStyle w:val="Hyperlink"/>
              </w:rPr>
              <w:t>1.1.1.</w:t>
            </w:r>
            <w:r w:rsidR="00404D3B">
              <w:rPr>
                <w:rFonts w:asciiTheme="minorHAnsi" w:eastAsiaTheme="minorEastAsia" w:hAnsiTheme="minorHAnsi"/>
                <w:lang w:eastAsia="de-AT"/>
              </w:rPr>
              <w:tab/>
            </w:r>
            <w:r w:rsidR="00404D3B" w:rsidRPr="008040F8">
              <w:rPr>
                <w:rStyle w:val="Hyperlink"/>
              </w:rPr>
              <w:t>Inhalt</w:t>
            </w:r>
            <w:r w:rsidR="00404D3B">
              <w:rPr>
                <w:webHidden/>
              </w:rPr>
              <w:tab/>
            </w:r>
            <w:r w:rsidR="00404D3B">
              <w:rPr>
                <w:webHidden/>
              </w:rPr>
              <w:fldChar w:fldCharType="begin"/>
            </w:r>
            <w:r w:rsidR="00404D3B">
              <w:rPr>
                <w:webHidden/>
              </w:rPr>
              <w:instrText xml:space="preserve"> PAGEREF _Toc514874035 \h </w:instrText>
            </w:r>
            <w:r w:rsidR="00404D3B">
              <w:rPr>
                <w:webHidden/>
              </w:rPr>
            </w:r>
            <w:r w:rsidR="00404D3B">
              <w:rPr>
                <w:webHidden/>
              </w:rPr>
              <w:fldChar w:fldCharType="separate"/>
            </w:r>
            <w:r w:rsidR="00404D3B">
              <w:rPr>
                <w:webHidden/>
              </w:rPr>
              <w:t>4</w:t>
            </w:r>
            <w:r w:rsidR="00404D3B">
              <w:rPr>
                <w:webHidden/>
              </w:rPr>
              <w:fldChar w:fldCharType="end"/>
            </w:r>
          </w:hyperlink>
        </w:p>
        <w:p w:rsidR="00404D3B" w:rsidRDefault="00920112">
          <w:pPr>
            <w:pStyle w:val="Verzeichnis3"/>
            <w:rPr>
              <w:rFonts w:asciiTheme="minorHAnsi" w:eastAsiaTheme="minorEastAsia" w:hAnsiTheme="minorHAnsi"/>
              <w:lang w:eastAsia="de-AT"/>
            </w:rPr>
          </w:pPr>
          <w:hyperlink w:anchor="_Toc514874036" w:history="1">
            <w:r w:rsidR="00404D3B" w:rsidRPr="008040F8">
              <w:rPr>
                <w:rStyle w:val="Hyperlink"/>
              </w:rPr>
              <w:t>1.1.2.</w:t>
            </w:r>
            <w:r w:rsidR="00404D3B">
              <w:rPr>
                <w:rFonts w:asciiTheme="minorHAnsi" w:eastAsiaTheme="minorEastAsia" w:hAnsiTheme="minorHAnsi"/>
                <w:lang w:eastAsia="de-AT"/>
              </w:rPr>
              <w:tab/>
            </w:r>
            <w:r w:rsidR="00404D3B" w:rsidRPr="008040F8">
              <w:rPr>
                <w:rStyle w:val="Hyperlink"/>
              </w:rPr>
              <w:t>Motivation</w:t>
            </w:r>
            <w:r w:rsidR="00404D3B">
              <w:rPr>
                <w:webHidden/>
              </w:rPr>
              <w:tab/>
            </w:r>
            <w:r w:rsidR="00404D3B">
              <w:rPr>
                <w:webHidden/>
              </w:rPr>
              <w:fldChar w:fldCharType="begin"/>
            </w:r>
            <w:r w:rsidR="00404D3B">
              <w:rPr>
                <w:webHidden/>
              </w:rPr>
              <w:instrText xml:space="preserve"> PAGEREF _Toc514874036 \h </w:instrText>
            </w:r>
            <w:r w:rsidR="00404D3B">
              <w:rPr>
                <w:webHidden/>
              </w:rPr>
            </w:r>
            <w:r w:rsidR="00404D3B">
              <w:rPr>
                <w:webHidden/>
              </w:rPr>
              <w:fldChar w:fldCharType="separate"/>
            </w:r>
            <w:r w:rsidR="00404D3B">
              <w:rPr>
                <w:webHidden/>
              </w:rPr>
              <w:t>4</w:t>
            </w:r>
            <w:r w:rsidR="00404D3B">
              <w:rPr>
                <w:webHidden/>
              </w:rPr>
              <w:fldChar w:fldCharType="end"/>
            </w:r>
          </w:hyperlink>
        </w:p>
        <w:p w:rsidR="00404D3B" w:rsidRDefault="00920112">
          <w:pPr>
            <w:pStyle w:val="Verzeichnis2"/>
            <w:tabs>
              <w:tab w:val="left" w:pos="1100"/>
            </w:tabs>
            <w:rPr>
              <w:rFonts w:asciiTheme="minorHAnsi" w:eastAsiaTheme="minorEastAsia" w:hAnsiTheme="minorHAnsi"/>
              <w:noProof/>
              <w:lang w:eastAsia="de-AT"/>
            </w:rPr>
          </w:pPr>
          <w:hyperlink w:anchor="_Toc514874037" w:history="1">
            <w:r w:rsidR="00404D3B" w:rsidRPr="008040F8">
              <w:rPr>
                <w:rStyle w:val="Hyperlink"/>
                <w:noProof/>
              </w:rPr>
              <w:t>1.2.</w:t>
            </w:r>
            <w:r w:rsidR="00404D3B">
              <w:rPr>
                <w:rFonts w:asciiTheme="minorHAnsi" w:eastAsiaTheme="minorEastAsia" w:hAnsiTheme="minorHAnsi"/>
                <w:noProof/>
                <w:lang w:eastAsia="de-AT"/>
              </w:rPr>
              <w:tab/>
            </w:r>
            <w:r w:rsidR="00404D3B" w:rsidRPr="008040F8">
              <w:rPr>
                <w:rStyle w:val="Hyperlink"/>
                <w:noProof/>
              </w:rPr>
              <w:t>Systemanforderungen</w:t>
            </w:r>
            <w:r w:rsidR="00404D3B">
              <w:rPr>
                <w:noProof/>
                <w:webHidden/>
              </w:rPr>
              <w:tab/>
            </w:r>
            <w:r w:rsidR="00404D3B">
              <w:rPr>
                <w:noProof/>
                <w:webHidden/>
              </w:rPr>
              <w:fldChar w:fldCharType="begin"/>
            </w:r>
            <w:r w:rsidR="00404D3B">
              <w:rPr>
                <w:noProof/>
                <w:webHidden/>
              </w:rPr>
              <w:instrText xml:space="preserve"> PAGEREF _Toc514874037 \h </w:instrText>
            </w:r>
            <w:r w:rsidR="00404D3B">
              <w:rPr>
                <w:noProof/>
                <w:webHidden/>
              </w:rPr>
            </w:r>
            <w:r w:rsidR="00404D3B">
              <w:rPr>
                <w:noProof/>
                <w:webHidden/>
              </w:rPr>
              <w:fldChar w:fldCharType="separate"/>
            </w:r>
            <w:r w:rsidR="00404D3B">
              <w:rPr>
                <w:noProof/>
                <w:webHidden/>
              </w:rPr>
              <w:t>4</w:t>
            </w:r>
            <w:r w:rsidR="00404D3B">
              <w:rPr>
                <w:noProof/>
                <w:webHidden/>
              </w:rPr>
              <w:fldChar w:fldCharType="end"/>
            </w:r>
          </w:hyperlink>
        </w:p>
        <w:p w:rsidR="00404D3B" w:rsidRDefault="00920112">
          <w:pPr>
            <w:pStyle w:val="Verzeichnis2"/>
            <w:tabs>
              <w:tab w:val="left" w:pos="1100"/>
            </w:tabs>
            <w:rPr>
              <w:rFonts w:asciiTheme="minorHAnsi" w:eastAsiaTheme="minorEastAsia" w:hAnsiTheme="minorHAnsi"/>
              <w:noProof/>
              <w:lang w:eastAsia="de-AT"/>
            </w:rPr>
          </w:pPr>
          <w:hyperlink w:anchor="_Toc514874038" w:history="1">
            <w:r w:rsidR="00404D3B" w:rsidRPr="008040F8">
              <w:rPr>
                <w:rStyle w:val="Hyperlink"/>
                <w:rFonts w:eastAsia="Times New Roman"/>
                <w:noProof/>
              </w:rPr>
              <w:t>1.3.</w:t>
            </w:r>
            <w:r w:rsidR="00404D3B">
              <w:rPr>
                <w:rFonts w:asciiTheme="minorHAnsi" w:eastAsiaTheme="minorEastAsia" w:hAnsiTheme="minorHAnsi"/>
                <w:noProof/>
                <w:lang w:eastAsia="de-AT"/>
              </w:rPr>
              <w:tab/>
            </w:r>
            <w:r w:rsidR="00404D3B" w:rsidRPr="008040F8">
              <w:rPr>
                <w:rStyle w:val="Hyperlink"/>
                <w:rFonts w:eastAsia="Times New Roman"/>
                <w:noProof/>
              </w:rPr>
              <w:t>Qualitätsziele</w:t>
            </w:r>
            <w:r w:rsidR="00404D3B">
              <w:rPr>
                <w:noProof/>
                <w:webHidden/>
              </w:rPr>
              <w:tab/>
            </w:r>
            <w:r w:rsidR="00404D3B">
              <w:rPr>
                <w:noProof/>
                <w:webHidden/>
              </w:rPr>
              <w:fldChar w:fldCharType="begin"/>
            </w:r>
            <w:r w:rsidR="00404D3B">
              <w:rPr>
                <w:noProof/>
                <w:webHidden/>
              </w:rPr>
              <w:instrText xml:space="preserve"> PAGEREF _Toc514874038 \h </w:instrText>
            </w:r>
            <w:r w:rsidR="00404D3B">
              <w:rPr>
                <w:noProof/>
                <w:webHidden/>
              </w:rPr>
            </w:r>
            <w:r w:rsidR="00404D3B">
              <w:rPr>
                <w:noProof/>
                <w:webHidden/>
              </w:rPr>
              <w:fldChar w:fldCharType="separate"/>
            </w:r>
            <w:r w:rsidR="00404D3B">
              <w:rPr>
                <w:noProof/>
                <w:webHidden/>
              </w:rPr>
              <w:t>5</w:t>
            </w:r>
            <w:r w:rsidR="00404D3B">
              <w:rPr>
                <w:noProof/>
                <w:webHidden/>
              </w:rPr>
              <w:fldChar w:fldCharType="end"/>
            </w:r>
          </w:hyperlink>
        </w:p>
        <w:p w:rsidR="00404D3B" w:rsidRDefault="00920112">
          <w:pPr>
            <w:pStyle w:val="Verzeichnis2"/>
            <w:tabs>
              <w:tab w:val="left" w:pos="1100"/>
            </w:tabs>
            <w:rPr>
              <w:rFonts w:asciiTheme="minorHAnsi" w:eastAsiaTheme="minorEastAsia" w:hAnsiTheme="minorHAnsi"/>
              <w:noProof/>
              <w:lang w:eastAsia="de-AT"/>
            </w:rPr>
          </w:pPr>
          <w:hyperlink w:anchor="_Toc514874039" w:history="1">
            <w:r w:rsidR="00404D3B" w:rsidRPr="008040F8">
              <w:rPr>
                <w:rStyle w:val="Hyperlink"/>
                <w:noProof/>
              </w:rPr>
              <w:t>1.4.</w:t>
            </w:r>
            <w:r w:rsidR="00404D3B">
              <w:rPr>
                <w:rFonts w:asciiTheme="minorHAnsi" w:eastAsiaTheme="minorEastAsia" w:hAnsiTheme="minorHAnsi"/>
                <w:noProof/>
                <w:lang w:eastAsia="de-AT"/>
              </w:rPr>
              <w:tab/>
            </w:r>
            <w:r w:rsidR="00404D3B" w:rsidRPr="008040F8">
              <w:rPr>
                <w:rStyle w:val="Hyperlink"/>
                <w:noProof/>
              </w:rPr>
              <w:t>Stakeholder</w:t>
            </w:r>
            <w:r w:rsidR="00404D3B">
              <w:rPr>
                <w:noProof/>
                <w:webHidden/>
              </w:rPr>
              <w:tab/>
            </w:r>
            <w:r w:rsidR="00404D3B">
              <w:rPr>
                <w:noProof/>
                <w:webHidden/>
              </w:rPr>
              <w:fldChar w:fldCharType="begin"/>
            </w:r>
            <w:r w:rsidR="00404D3B">
              <w:rPr>
                <w:noProof/>
                <w:webHidden/>
              </w:rPr>
              <w:instrText xml:space="preserve"> PAGEREF _Toc514874039 \h </w:instrText>
            </w:r>
            <w:r w:rsidR="00404D3B">
              <w:rPr>
                <w:noProof/>
                <w:webHidden/>
              </w:rPr>
            </w:r>
            <w:r w:rsidR="00404D3B">
              <w:rPr>
                <w:noProof/>
                <w:webHidden/>
              </w:rPr>
              <w:fldChar w:fldCharType="separate"/>
            </w:r>
            <w:r w:rsidR="00404D3B">
              <w:rPr>
                <w:noProof/>
                <w:webHidden/>
              </w:rPr>
              <w:t>5</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40" w:history="1">
            <w:r w:rsidR="00404D3B" w:rsidRPr="008040F8">
              <w:rPr>
                <w:rStyle w:val="Hyperlink"/>
                <w:noProof/>
              </w:rPr>
              <w:t>2.</w:t>
            </w:r>
            <w:r w:rsidR="00404D3B">
              <w:rPr>
                <w:rFonts w:asciiTheme="minorHAnsi" w:eastAsiaTheme="minorEastAsia" w:hAnsiTheme="minorHAnsi"/>
                <w:noProof/>
                <w:lang w:eastAsia="de-AT"/>
              </w:rPr>
              <w:tab/>
            </w:r>
            <w:r w:rsidR="00404D3B" w:rsidRPr="008040F8">
              <w:rPr>
                <w:rStyle w:val="Hyperlink"/>
                <w:noProof/>
              </w:rPr>
              <w:t>Randbedingungen</w:t>
            </w:r>
            <w:r w:rsidR="00404D3B">
              <w:rPr>
                <w:noProof/>
                <w:webHidden/>
              </w:rPr>
              <w:tab/>
            </w:r>
            <w:r w:rsidR="00404D3B">
              <w:rPr>
                <w:noProof/>
                <w:webHidden/>
              </w:rPr>
              <w:fldChar w:fldCharType="begin"/>
            </w:r>
            <w:r w:rsidR="00404D3B">
              <w:rPr>
                <w:noProof/>
                <w:webHidden/>
              </w:rPr>
              <w:instrText xml:space="preserve"> PAGEREF _Toc514874040 \h </w:instrText>
            </w:r>
            <w:r w:rsidR="00404D3B">
              <w:rPr>
                <w:noProof/>
                <w:webHidden/>
              </w:rPr>
            </w:r>
            <w:r w:rsidR="00404D3B">
              <w:rPr>
                <w:noProof/>
                <w:webHidden/>
              </w:rPr>
              <w:fldChar w:fldCharType="separate"/>
            </w:r>
            <w:r w:rsidR="00404D3B">
              <w:rPr>
                <w:noProof/>
                <w:webHidden/>
              </w:rPr>
              <w:t>6</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41" w:history="1">
            <w:r w:rsidR="00404D3B" w:rsidRPr="008040F8">
              <w:rPr>
                <w:rStyle w:val="Hyperlink"/>
                <w:noProof/>
              </w:rPr>
              <w:t>3.</w:t>
            </w:r>
            <w:r w:rsidR="00404D3B">
              <w:rPr>
                <w:rFonts w:asciiTheme="minorHAnsi" w:eastAsiaTheme="minorEastAsia" w:hAnsiTheme="minorHAnsi"/>
                <w:noProof/>
                <w:lang w:eastAsia="de-AT"/>
              </w:rPr>
              <w:tab/>
            </w:r>
            <w:r w:rsidR="00404D3B" w:rsidRPr="008040F8">
              <w:rPr>
                <w:rStyle w:val="Hyperlink"/>
                <w:noProof/>
              </w:rPr>
              <w:t>Kontextabgrenzung</w:t>
            </w:r>
            <w:r w:rsidR="00404D3B">
              <w:rPr>
                <w:noProof/>
                <w:webHidden/>
              </w:rPr>
              <w:tab/>
            </w:r>
            <w:r w:rsidR="00404D3B">
              <w:rPr>
                <w:noProof/>
                <w:webHidden/>
              </w:rPr>
              <w:fldChar w:fldCharType="begin"/>
            </w:r>
            <w:r w:rsidR="00404D3B">
              <w:rPr>
                <w:noProof/>
                <w:webHidden/>
              </w:rPr>
              <w:instrText xml:space="preserve"> PAGEREF _Toc514874041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2"/>
            <w:tabs>
              <w:tab w:val="left" w:pos="1100"/>
            </w:tabs>
            <w:rPr>
              <w:rFonts w:asciiTheme="minorHAnsi" w:eastAsiaTheme="minorEastAsia" w:hAnsiTheme="minorHAnsi"/>
              <w:noProof/>
              <w:lang w:eastAsia="de-AT"/>
            </w:rPr>
          </w:pPr>
          <w:hyperlink w:anchor="_Toc514874042" w:history="1">
            <w:r w:rsidR="00404D3B" w:rsidRPr="008040F8">
              <w:rPr>
                <w:rStyle w:val="Hyperlink"/>
                <w:noProof/>
              </w:rPr>
              <w:t>3.1.</w:t>
            </w:r>
            <w:r w:rsidR="00404D3B">
              <w:rPr>
                <w:rFonts w:asciiTheme="minorHAnsi" w:eastAsiaTheme="minorEastAsia" w:hAnsiTheme="minorHAnsi"/>
                <w:noProof/>
                <w:lang w:eastAsia="de-AT"/>
              </w:rPr>
              <w:tab/>
            </w:r>
            <w:r w:rsidR="00404D3B" w:rsidRPr="008040F8">
              <w:rPr>
                <w:rStyle w:val="Hyperlink"/>
                <w:noProof/>
              </w:rPr>
              <w:t>Fachlicher Kontext</w:t>
            </w:r>
            <w:r w:rsidR="00404D3B">
              <w:rPr>
                <w:noProof/>
                <w:webHidden/>
              </w:rPr>
              <w:tab/>
            </w:r>
            <w:r w:rsidR="00404D3B">
              <w:rPr>
                <w:noProof/>
                <w:webHidden/>
              </w:rPr>
              <w:fldChar w:fldCharType="begin"/>
            </w:r>
            <w:r w:rsidR="00404D3B">
              <w:rPr>
                <w:noProof/>
                <w:webHidden/>
              </w:rPr>
              <w:instrText xml:space="preserve"> PAGEREF _Toc514874042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2"/>
            <w:tabs>
              <w:tab w:val="left" w:pos="1100"/>
            </w:tabs>
            <w:rPr>
              <w:rFonts w:asciiTheme="minorHAnsi" w:eastAsiaTheme="minorEastAsia" w:hAnsiTheme="minorHAnsi"/>
              <w:noProof/>
              <w:lang w:eastAsia="de-AT"/>
            </w:rPr>
          </w:pPr>
          <w:hyperlink w:anchor="_Toc514874043" w:history="1">
            <w:r w:rsidR="00404D3B" w:rsidRPr="008040F8">
              <w:rPr>
                <w:rStyle w:val="Hyperlink"/>
                <w:noProof/>
              </w:rPr>
              <w:t>3.2.</w:t>
            </w:r>
            <w:r w:rsidR="00404D3B">
              <w:rPr>
                <w:rFonts w:asciiTheme="minorHAnsi" w:eastAsiaTheme="minorEastAsia" w:hAnsiTheme="minorHAnsi"/>
                <w:noProof/>
                <w:lang w:eastAsia="de-AT"/>
              </w:rPr>
              <w:tab/>
            </w:r>
            <w:r w:rsidR="00404D3B" w:rsidRPr="008040F8">
              <w:rPr>
                <w:rStyle w:val="Hyperlink"/>
                <w:noProof/>
              </w:rPr>
              <w:t>Technischer Kontext</w:t>
            </w:r>
            <w:r w:rsidR="00404D3B">
              <w:rPr>
                <w:noProof/>
                <w:webHidden/>
              </w:rPr>
              <w:tab/>
            </w:r>
            <w:r w:rsidR="00404D3B">
              <w:rPr>
                <w:noProof/>
                <w:webHidden/>
              </w:rPr>
              <w:fldChar w:fldCharType="begin"/>
            </w:r>
            <w:r w:rsidR="00404D3B">
              <w:rPr>
                <w:noProof/>
                <w:webHidden/>
              </w:rPr>
              <w:instrText xml:space="preserve"> PAGEREF _Toc514874043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44" w:history="1">
            <w:r w:rsidR="00404D3B" w:rsidRPr="008040F8">
              <w:rPr>
                <w:rStyle w:val="Hyperlink"/>
                <w:noProof/>
              </w:rPr>
              <w:t>4.</w:t>
            </w:r>
            <w:r w:rsidR="00404D3B">
              <w:rPr>
                <w:rFonts w:asciiTheme="minorHAnsi" w:eastAsiaTheme="minorEastAsia" w:hAnsiTheme="minorHAnsi"/>
                <w:noProof/>
                <w:lang w:eastAsia="de-AT"/>
              </w:rPr>
              <w:tab/>
            </w:r>
            <w:r w:rsidR="00404D3B" w:rsidRPr="008040F8">
              <w:rPr>
                <w:rStyle w:val="Hyperlink"/>
                <w:noProof/>
              </w:rPr>
              <w:t>Lösungsstrategie</w:t>
            </w:r>
            <w:r w:rsidR="00404D3B">
              <w:rPr>
                <w:noProof/>
                <w:webHidden/>
              </w:rPr>
              <w:tab/>
            </w:r>
            <w:r w:rsidR="00404D3B">
              <w:rPr>
                <w:noProof/>
                <w:webHidden/>
              </w:rPr>
              <w:fldChar w:fldCharType="begin"/>
            </w:r>
            <w:r w:rsidR="00404D3B">
              <w:rPr>
                <w:noProof/>
                <w:webHidden/>
              </w:rPr>
              <w:instrText xml:space="preserve"> PAGEREF _Toc514874044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45" w:history="1">
            <w:r w:rsidR="00404D3B" w:rsidRPr="008040F8">
              <w:rPr>
                <w:rStyle w:val="Hyperlink"/>
                <w:noProof/>
              </w:rPr>
              <w:t>5.</w:t>
            </w:r>
            <w:r w:rsidR="00404D3B">
              <w:rPr>
                <w:rFonts w:asciiTheme="minorHAnsi" w:eastAsiaTheme="minorEastAsia" w:hAnsiTheme="minorHAnsi"/>
                <w:noProof/>
                <w:lang w:eastAsia="de-AT"/>
              </w:rPr>
              <w:tab/>
            </w:r>
            <w:r w:rsidR="00404D3B" w:rsidRPr="008040F8">
              <w:rPr>
                <w:rStyle w:val="Hyperlink"/>
                <w:noProof/>
              </w:rPr>
              <w:t>Bausteinsicht</w:t>
            </w:r>
            <w:r w:rsidR="00404D3B">
              <w:rPr>
                <w:noProof/>
                <w:webHidden/>
              </w:rPr>
              <w:tab/>
            </w:r>
            <w:r w:rsidR="00404D3B">
              <w:rPr>
                <w:noProof/>
                <w:webHidden/>
              </w:rPr>
              <w:fldChar w:fldCharType="begin"/>
            </w:r>
            <w:r w:rsidR="00404D3B">
              <w:rPr>
                <w:noProof/>
                <w:webHidden/>
              </w:rPr>
              <w:instrText xml:space="preserve"> PAGEREF _Toc514874045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2"/>
            <w:tabs>
              <w:tab w:val="left" w:pos="1100"/>
            </w:tabs>
            <w:rPr>
              <w:rFonts w:asciiTheme="minorHAnsi" w:eastAsiaTheme="minorEastAsia" w:hAnsiTheme="minorHAnsi"/>
              <w:noProof/>
              <w:lang w:eastAsia="de-AT"/>
            </w:rPr>
          </w:pPr>
          <w:hyperlink w:anchor="_Toc514874046" w:history="1">
            <w:r w:rsidR="00404D3B" w:rsidRPr="008040F8">
              <w:rPr>
                <w:rStyle w:val="Hyperlink"/>
                <w:noProof/>
              </w:rPr>
              <w:t>5.1.</w:t>
            </w:r>
            <w:r w:rsidR="00404D3B">
              <w:rPr>
                <w:rFonts w:asciiTheme="minorHAnsi" w:eastAsiaTheme="minorEastAsia" w:hAnsiTheme="minorHAnsi"/>
                <w:noProof/>
                <w:lang w:eastAsia="de-AT"/>
              </w:rPr>
              <w:tab/>
            </w:r>
            <w:r w:rsidR="00404D3B" w:rsidRPr="008040F8">
              <w:rPr>
                <w:rStyle w:val="Hyperlink"/>
                <w:noProof/>
              </w:rPr>
              <w:t>Whitebox Gesamtsystem</w:t>
            </w:r>
            <w:r w:rsidR="00404D3B">
              <w:rPr>
                <w:noProof/>
                <w:webHidden/>
              </w:rPr>
              <w:tab/>
            </w:r>
            <w:r w:rsidR="00404D3B">
              <w:rPr>
                <w:noProof/>
                <w:webHidden/>
              </w:rPr>
              <w:fldChar w:fldCharType="begin"/>
            </w:r>
            <w:r w:rsidR="00404D3B">
              <w:rPr>
                <w:noProof/>
                <w:webHidden/>
              </w:rPr>
              <w:instrText xml:space="preserve"> PAGEREF _Toc514874046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47" w:history="1">
            <w:r w:rsidR="00404D3B" w:rsidRPr="008040F8">
              <w:rPr>
                <w:rStyle w:val="Hyperlink"/>
                <w:noProof/>
              </w:rPr>
              <w:t>6.</w:t>
            </w:r>
            <w:r w:rsidR="00404D3B">
              <w:rPr>
                <w:rFonts w:asciiTheme="minorHAnsi" w:eastAsiaTheme="minorEastAsia" w:hAnsiTheme="minorHAnsi"/>
                <w:noProof/>
                <w:lang w:eastAsia="de-AT"/>
              </w:rPr>
              <w:tab/>
            </w:r>
            <w:r w:rsidR="00404D3B" w:rsidRPr="008040F8">
              <w:rPr>
                <w:rStyle w:val="Hyperlink"/>
                <w:noProof/>
              </w:rPr>
              <w:t>Laufzeitsicht</w:t>
            </w:r>
            <w:r w:rsidR="00404D3B">
              <w:rPr>
                <w:noProof/>
                <w:webHidden/>
              </w:rPr>
              <w:tab/>
            </w:r>
            <w:r w:rsidR="00404D3B">
              <w:rPr>
                <w:noProof/>
                <w:webHidden/>
              </w:rPr>
              <w:fldChar w:fldCharType="begin"/>
            </w:r>
            <w:r w:rsidR="00404D3B">
              <w:rPr>
                <w:noProof/>
                <w:webHidden/>
              </w:rPr>
              <w:instrText xml:space="preserve"> PAGEREF _Toc514874047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48" w:history="1">
            <w:r w:rsidR="00404D3B" w:rsidRPr="008040F8">
              <w:rPr>
                <w:rStyle w:val="Hyperlink"/>
                <w:noProof/>
              </w:rPr>
              <w:t>7.</w:t>
            </w:r>
            <w:r w:rsidR="00404D3B">
              <w:rPr>
                <w:rFonts w:asciiTheme="minorHAnsi" w:eastAsiaTheme="minorEastAsia" w:hAnsiTheme="minorHAnsi"/>
                <w:noProof/>
                <w:lang w:eastAsia="de-AT"/>
              </w:rPr>
              <w:tab/>
            </w:r>
            <w:r w:rsidR="00404D3B" w:rsidRPr="008040F8">
              <w:rPr>
                <w:rStyle w:val="Hyperlink"/>
                <w:noProof/>
              </w:rPr>
              <w:t>Verteilungssicht</w:t>
            </w:r>
            <w:r w:rsidR="00404D3B">
              <w:rPr>
                <w:noProof/>
                <w:webHidden/>
              </w:rPr>
              <w:tab/>
            </w:r>
            <w:r w:rsidR="00404D3B">
              <w:rPr>
                <w:noProof/>
                <w:webHidden/>
              </w:rPr>
              <w:fldChar w:fldCharType="begin"/>
            </w:r>
            <w:r w:rsidR="00404D3B">
              <w:rPr>
                <w:noProof/>
                <w:webHidden/>
              </w:rPr>
              <w:instrText xml:space="preserve"> PAGEREF _Toc514874048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49" w:history="1">
            <w:r w:rsidR="00404D3B" w:rsidRPr="008040F8">
              <w:rPr>
                <w:rStyle w:val="Hyperlink"/>
                <w:noProof/>
              </w:rPr>
              <w:t>8.</w:t>
            </w:r>
            <w:r w:rsidR="00404D3B">
              <w:rPr>
                <w:rFonts w:asciiTheme="minorHAnsi" w:eastAsiaTheme="minorEastAsia" w:hAnsiTheme="minorHAnsi"/>
                <w:noProof/>
                <w:lang w:eastAsia="de-AT"/>
              </w:rPr>
              <w:tab/>
            </w:r>
            <w:r w:rsidR="00404D3B" w:rsidRPr="008040F8">
              <w:rPr>
                <w:rStyle w:val="Hyperlink"/>
                <w:noProof/>
              </w:rPr>
              <w:t>Querschnittliche Konzepte</w:t>
            </w:r>
            <w:r w:rsidR="00404D3B">
              <w:rPr>
                <w:noProof/>
                <w:webHidden/>
              </w:rPr>
              <w:tab/>
            </w:r>
            <w:r w:rsidR="00404D3B">
              <w:rPr>
                <w:noProof/>
                <w:webHidden/>
              </w:rPr>
              <w:fldChar w:fldCharType="begin"/>
            </w:r>
            <w:r w:rsidR="00404D3B">
              <w:rPr>
                <w:noProof/>
                <w:webHidden/>
              </w:rPr>
              <w:instrText xml:space="preserve"> PAGEREF _Toc514874049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50" w:history="1">
            <w:r w:rsidR="00404D3B" w:rsidRPr="008040F8">
              <w:rPr>
                <w:rStyle w:val="Hyperlink"/>
                <w:noProof/>
              </w:rPr>
              <w:t>9.</w:t>
            </w:r>
            <w:r w:rsidR="00404D3B">
              <w:rPr>
                <w:rFonts w:asciiTheme="minorHAnsi" w:eastAsiaTheme="minorEastAsia" w:hAnsiTheme="minorHAnsi"/>
                <w:noProof/>
                <w:lang w:eastAsia="de-AT"/>
              </w:rPr>
              <w:tab/>
            </w:r>
            <w:r w:rsidR="00404D3B" w:rsidRPr="008040F8">
              <w:rPr>
                <w:rStyle w:val="Hyperlink"/>
                <w:noProof/>
              </w:rPr>
              <w:t>Entwurfsentscheidungen</w:t>
            </w:r>
            <w:r w:rsidR="00404D3B">
              <w:rPr>
                <w:noProof/>
                <w:webHidden/>
              </w:rPr>
              <w:tab/>
            </w:r>
            <w:r w:rsidR="00404D3B">
              <w:rPr>
                <w:noProof/>
                <w:webHidden/>
              </w:rPr>
              <w:fldChar w:fldCharType="begin"/>
            </w:r>
            <w:r w:rsidR="00404D3B">
              <w:rPr>
                <w:noProof/>
                <w:webHidden/>
              </w:rPr>
              <w:instrText xml:space="preserve"> PAGEREF _Toc514874050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51" w:history="1">
            <w:r w:rsidR="00404D3B" w:rsidRPr="008040F8">
              <w:rPr>
                <w:rStyle w:val="Hyperlink"/>
                <w:noProof/>
              </w:rPr>
              <w:t>10.</w:t>
            </w:r>
            <w:r w:rsidR="00404D3B">
              <w:rPr>
                <w:rFonts w:asciiTheme="minorHAnsi" w:eastAsiaTheme="minorEastAsia" w:hAnsiTheme="minorHAnsi"/>
                <w:noProof/>
                <w:lang w:eastAsia="de-AT"/>
              </w:rPr>
              <w:tab/>
            </w:r>
            <w:r w:rsidR="00404D3B" w:rsidRPr="008040F8">
              <w:rPr>
                <w:rStyle w:val="Hyperlink"/>
                <w:noProof/>
              </w:rPr>
              <w:t>Qualitätsanforderungen</w:t>
            </w:r>
            <w:r w:rsidR="00404D3B">
              <w:rPr>
                <w:noProof/>
                <w:webHidden/>
              </w:rPr>
              <w:tab/>
            </w:r>
            <w:r w:rsidR="00404D3B">
              <w:rPr>
                <w:noProof/>
                <w:webHidden/>
              </w:rPr>
              <w:fldChar w:fldCharType="begin"/>
            </w:r>
            <w:r w:rsidR="00404D3B">
              <w:rPr>
                <w:noProof/>
                <w:webHidden/>
              </w:rPr>
              <w:instrText xml:space="preserve"> PAGEREF _Toc514874051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52" w:history="1">
            <w:r w:rsidR="00404D3B" w:rsidRPr="008040F8">
              <w:rPr>
                <w:rStyle w:val="Hyperlink"/>
                <w:noProof/>
              </w:rPr>
              <w:t>11.</w:t>
            </w:r>
            <w:r w:rsidR="00404D3B">
              <w:rPr>
                <w:rFonts w:asciiTheme="minorHAnsi" w:eastAsiaTheme="minorEastAsia" w:hAnsiTheme="minorHAnsi"/>
                <w:noProof/>
                <w:lang w:eastAsia="de-AT"/>
              </w:rPr>
              <w:tab/>
            </w:r>
            <w:r w:rsidR="00404D3B" w:rsidRPr="008040F8">
              <w:rPr>
                <w:rStyle w:val="Hyperlink"/>
                <w:noProof/>
              </w:rPr>
              <w:t>Risiken und technische Schulden</w:t>
            </w:r>
            <w:r w:rsidR="00404D3B">
              <w:rPr>
                <w:noProof/>
                <w:webHidden/>
              </w:rPr>
              <w:tab/>
            </w:r>
            <w:r w:rsidR="00404D3B">
              <w:rPr>
                <w:noProof/>
                <w:webHidden/>
              </w:rPr>
              <w:fldChar w:fldCharType="begin"/>
            </w:r>
            <w:r w:rsidR="00404D3B">
              <w:rPr>
                <w:noProof/>
                <w:webHidden/>
              </w:rPr>
              <w:instrText xml:space="preserve"> PAGEREF _Toc514874052 \h </w:instrText>
            </w:r>
            <w:r w:rsidR="00404D3B">
              <w:rPr>
                <w:noProof/>
                <w:webHidden/>
              </w:rPr>
            </w:r>
            <w:r w:rsidR="00404D3B">
              <w:rPr>
                <w:noProof/>
                <w:webHidden/>
              </w:rPr>
              <w:fldChar w:fldCharType="separate"/>
            </w:r>
            <w:r w:rsidR="00404D3B">
              <w:rPr>
                <w:noProof/>
                <w:webHidden/>
              </w:rPr>
              <w:t>7</w:t>
            </w:r>
            <w:r w:rsidR="00404D3B">
              <w:rPr>
                <w:noProof/>
                <w:webHidden/>
              </w:rPr>
              <w:fldChar w:fldCharType="end"/>
            </w:r>
          </w:hyperlink>
        </w:p>
        <w:p w:rsidR="00404D3B" w:rsidRDefault="00920112">
          <w:pPr>
            <w:pStyle w:val="Verzeichnis1"/>
            <w:rPr>
              <w:rFonts w:asciiTheme="minorHAnsi" w:eastAsiaTheme="minorEastAsia" w:hAnsiTheme="minorHAnsi"/>
              <w:noProof/>
              <w:lang w:eastAsia="de-AT"/>
            </w:rPr>
          </w:pPr>
          <w:hyperlink w:anchor="_Toc514874053" w:history="1">
            <w:r w:rsidR="00404D3B" w:rsidRPr="008040F8">
              <w:rPr>
                <w:rStyle w:val="Hyperlink"/>
                <w:noProof/>
              </w:rPr>
              <w:t>12.</w:t>
            </w:r>
            <w:r w:rsidR="00404D3B">
              <w:rPr>
                <w:rFonts w:asciiTheme="minorHAnsi" w:eastAsiaTheme="minorEastAsia" w:hAnsiTheme="minorHAnsi"/>
                <w:noProof/>
                <w:lang w:eastAsia="de-AT"/>
              </w:rPr>
              <w:tab/>
            </w:r>
            <w:r w:rsidR="00404D3B" w:rsidRPr="008040F8">
              <w:rPr>
                <w:rStyle w:val="Hyperlink"/>
                <w:noProof/>
              </w:rPr>
              <w:t>Glossar</w:t>
            </w:r>
            <w:r w:rsidR="00404D3B">
              <w:rPr>
                <w:noProof/>
                <w:webHidden/>
              </w:rPr>
              <w:tab/>
            </w:r>
            <w:r w:rsidR="00404D3B">
              <w:rPr>
                <w:noProof/>
                <w:webHidden/>
              </w:rPr>
              <w:fldChar w:fldCharType="begin"/>
            </w:r>
            <w:r w:rsidR="00404D3B">
              <w:rPr>
                <w:noProof/>
                <w:webHidden/>
              </w:rPr>
              <w:instrText xml:space="preserve"> PAGEREF _Toc514874053 \h </w:instrText>
            </w:r>
            <w:r w:rsidR="00404D3B">
              <w:rPr>
                <w:noProof/>
                <w:webHidden/>
              </w:rPr>
            </w:r>
            <w:r w:rsidR="00404D3B">
              <w:rPr>
                <w:noProof/>
                <w:webHidden/>
              </w:rPr>
              <w:fldChar w:fldCharType="separate"/>
            </w:r>
            <w:r w:rsidR="00404D3B">
              <w:rPr>
                <w:noProof/>
                <w:webHidden/>
              </w:rPr>
              <w:t>8</w:t>
            </w:r>
            <w:r w:rsidR="00404D3B">
              <w:rPr>
                <w:noProof/>
                <w:webHidden/>
              </w:rPr>
              <w:fldChar w:fldCharType="end"/>
            </w:r>
          </w:hyperlink>
        </w:p>
        <w:p w:rsidR="001571D7" w:rsidRDefault="001571D7">
          <w:r>
            <w:rPr>
              <w:b/>
              <w:bCs/>
              <w:lang w:val="de-DE"/>
            </w:rPr>
            <w:fldChar w:fldCharType="end"/>
          </w:r>
        </w:p>
      </w:sdtContent>
    </w:sdt>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1571D7" w:rsidRDefault="001571D7" w:rsidP="001571D7">
      <w:pPr>
        <w:rPr>
          <w:lang w:eastAsia="de-AT"/>
        </w:rPr>
      </w:pPr>
    </w:p>
    <w:p w:rsidR="007B3AAD" w:rsidRDefault="007B3AAD" w:rsidP="009D3BCE">
      <w:pPr>
        <w:pStyle w:val="berschrift1"/>
      </w:pPr>
      <w:bookmarkStart w:id="1" w:name="_Einleitung"/>
      <w:bookmarkStart w:id="2" w:name="_Toc514874033"/>
      <w:bookmarkEnd w:id="1"/>
      <w:r>
        <w:lastRenderedPageBreak/>
        <w:t>Einleitung</w:t>
      </w:r>
      <w:bookmarkEnd w:id="2"/>
    </w:p>
    <w:p w:rsidR="007B3AAD" w:rsidRPr="007B3AAD" w:rsidRDefault="00416D63" w:rsidP="007B3AAD">
      <w:r>
        <w:t xml:space="preserve">Diese, in deutscher Sprache verfasste, </w:t>
      </w:r>
      <w:r w:rsidR="007B3AAD">
        <w:t>Syste</w:t>
      </w:r>
      <w:r w:rsidR="00FD5E3D">
        <w:t>mdokumentation basiert auf jener</w:t>
      </w:r>
      <w:r w:rsidR="007B3AAD">
        <w:t xml:space="preserve"> von Gruppe 3</w:t>
      </w:r>
      <w:r w:rsidR="000D6BE0">
        <w:t>, im weiteren Verlauf der Dokumentation als „</w:t>
      </w:r>
      <w:r w:rsidR="00023A1C">
        <w:t>Team</w:t>
      </w:r>
      <w:r w:rsidR="000D6BE0">
        <w:t>“ bezeichnet</w:t>
      </w:r>
      <w:r w:rsidR="007B3AAD">
        <w:t xml:space="preserve">, für „PR Software Engineering“, erstellten </w:t>
      </w:r>
      <w:r w:rsidR="00FD5E3D">
        <w:t>App</w:t>
      </w:r>
      <w:r w:rsidR="007B3AAD">
        <w:t>. Dabei handelt es sich um ein „Task Management und Time Tracker“ Tool, im weiteren Verlauf der Dokumentation als „</w:t>
      </w:r>
      <w:r w:rsidR="001650E1">
        <w:t>TimeTrackerApp</w:t>
      </w:r>
      <w:r w:rsidR="007B3AAD">
        <w:t>“ bezeichnet.</w:t>
      </w:r>
    </w:p>
    <w:p w:rsidR="00435574" w:rsidRDefault="00DA586E" w:rsidP="00BF04CB">
      <w:pPr>
        <w:pStyle w:val="berschrift2"/>
      </w:pPr>
      <w:bookmarkStart w:id="3" w:name="_Toc514874034"/>
      <w:r>
        <w:t>Aufgaben</w:t>
      </w:r>
      <w:r w:rsidR="00767330">
        <w:t>stellung</w:t>
      </w:r>
      <w:bookmarkEnd w:id="3"/>
    </w:p>
    <w:p w:rsidR="000E342E" w:rsidRDefault="000E342E" w:rsidP="00BF04CB">
      <w:pPr>
        <w:pStyle w:val="berschrift3"/>
      </w:pPr>
      <w:bookmarkStart w:id="4" w:name="_Toc514874035"/>
      <w:r>
        <w:t>Inhalt</w:t>
      </w:r>
      <w:bookmarkEnd w:id="4"/>
    </w:p>
    <w:p w:rsidR="00EE4CEE" w:rsidRDefault="007B3AAD" w:rsidP="00EE4CEE">
      <w:r>
        <w:t xml:space="preserve">Folgende </w:t>
      </w:r>
      <w:r w:rsidR="00746733">
        <w:t>Funktionalitäten (</w:t>
      </w:r>
      <w:r w:rsidR="006B3492">
        <w:t>durch die LVA Leitung vorgegeben</w:t>
      </w:r>
      <w:r w:rsidR="00746733">
        <w:t xml:space="preserve">) </w:t>
      </w:r>
      <w:r>
        <w:t xml:space="preserve">sollen </w:t>
      </w:r>
      <w:r w:rsidR="00746733">
        <w:t xml:space="preserve">zur Verfügung </w:t>
      </w:r>
      <w:r>
        <w:t>ge</w:t>
      </w:r>
      <w:r w:rsidR="00746733">
        <w:t>stellt</w:t>
      </w:r>
      <w:r>
        <w:t xml:space="preserve"> werden</w:t>
      </w:r>
      <w:r w:rsidR="00746733">
        <w:t>:</w:t>
      </w:r>
    </w:p>
    <w:p w:rsidR="00746733" w:rsidRDefault="00746733" w:rsidP="00EE4CEE"/>
    <w:p w:rsidR="00746733" w:rsidRDefault="00AD3E89" w:rsidP="005B7E2D">
      <w:pPr>
        <w:pStyle w:val="Listenabsatz"/>
        <w:numPr>
          <w:ilvl w:val="0"/>
          <w:numId w:val="35"/>
        </w:numPr>
      </w:pPr>
      <w:r>
        <w:t>Erfassen von Projekten, Aufgabenbereichen und Aufgaben</w:t>
      </w:r>
    </w:p>
    <w:p w:rsidR="00AD3E89" w:rsidRDefault="00AD3E89" w:rsidP="005B7E2D">
      <w:pPr>
        <w:pStyle w:val="Listenabsatz"/>
        <w:numPr>
          <w:ilvl w:val="0"/>
          <w:numId w:val="35"/>
        </w:numPr>
      </w:pPr>
      <w:r>
        <w:t>Aufgabenbereiche als Swimlanes mit Aufgaben darstellen</w:t>
      </w:r>
    </w:p>
    <w:p w:rsidR="00AD3E89" w:rsidRDefault="00AD3E89" w:rsidP="005B7E2D">
      <w:pPr>
        <w:pStyle w:val="Listenabsatz"/>
        <w:numPr>
          <w:ilvl w:val="0"/>
          <w:numId w:val="35"/>
        </w:numPr>
      </w:pPr>
      <w:r>
        <w:t>Erfassen von Sollzeiten mit Fortschrittsanzeige</w:t>
      </w:r>
    </w:p>
    <w:p w:rsidR="00AD3E89" w:rsidRDefault="00AD3E89" w:rsidP="005B7E2D">
      <w:pPr>
        <w:pStyle w:val="Listenabsatz"/>
        <w:numPr>
          <w:ilvl w:val="0"/>
          <w:numId w:val="35"/>
        </w:numPr>
      </w:pPr>
      <w:r>
        <w:t>Zuordnung von Aufgaben zu Personen</w:t>
      </w:r>
    </w:p>
    <w:p w:rsidR="00AD3E89" w:rsidRDefault="00AD3E89" w:rsidP="005B7E2D">
      <w:pPr>
        <w:pStyle w:val="Listenabsatz"/>
        <w:numPr>
          <w:ilvl w:val="0"/>
          <w:numId w:val="35"/>
        </w:numPr>
      </w:pPr>
      <w:r>
        <w:t>Erfassen der Zeit zu bestimmten Aktivitäten, Zuordnung zu Aufgaben</w:t>
      </w:r>
    </w:p>
    <w:p w:rsidR="00AD3E89" w:rsidRDefault="00AD3E89" w:rsidP="005B7E2D">
      <w:pPr>
        <w:pStyle w:val="Listenabsatz"/>
        <w:numPr>
          <w:ilvl w:val="0"/>
          <w:numId w:val="35"/>
        </w:numPr>
      </w:pPr>
      <w:r>
        <w:t>Definition eines Rundungsintervalls</w:t>
      </w:r>
    </w:p>
    <w:p w:rsidR="00AD3E89" w:rsidRDefault="00AD3E89" w:rsidP="005B7E2D">
      <w:pPr>
        <w:pStyle w:val="Listenabsatz"/>
        <w:numPr>
          <w:ilvl w:val="0"/>
          <w:numId w:val="35"/>
        </w:numPr>
      </w:pPr>
      <w:r>
        <w:t>Erfassen strukturierter Notizen zu jedem erfassten Eintrag</w:t>
      </w:r>
    </w:p>
    <w:p w:rsidR="00AD3E89" w:rsidRDefault="00AD3E89" w:rsidP="005B7E2D">
      <w:pPr>
        <w:pStyle w:val="Listenabsatz"/>
        <w:numPr>
          <w:ilvl w:val="0"/>
          <w:numId w:val="35"/>
        </w:numPr>
      </w:pPr>
      <w:r>
        <w:t>Nachträgliches Ändern von Datum, Zeit und Dauer</w:t>
      </w:r>
    </w:p>
    <w:p w:rsidR="00AD3E89" w:rsidRDefault="00AD3E89" w:rsidP="005B7E2D">
      <w:pPr>
        <w:pStyle w:val="Listenabsatz"/>
        <w:numPr>
          <w:ilvl w:val="0"/>
          <w:numId w:val="35"/>
        </w:numPr>
      </w:pPr>
      <w:r>
        <w:t>Status zu Aufgaben anzeigen</w:t>
      </w:r>
    </w:p>
    <w:p w:rsidR="00AD3E89" w:rsidRDefault="00AD3E89" w:rsidP="005B7E2D">
      <w:pPr>
        <w:pStyle w:val="Listenabsatz"/>
        <w:numPr>
          <w:ilvl w:val="0"/>
          <w:numId w:val="35"/>
        </w:numPr>
      </w:pPr>
      <w:r>
        <w:t xml:space="preserve">Reporting für ein gesamtes Projekt, für unterschiedliche Aufgabenbereiche, Personen, etc. </w:t>
      </w:r>
    </w:p>
    <w:p w:rsidR="00AD3E89" w:rsidRDefault="00AD3E89" w:rsidP="005B7E2D">
      <w:pPr>
        <w:pStyle w:val="Listenabsatz"/>
        <w:numPr>
          <w:ilvl w:val="0"/>
          <w:numId w:val="35"/>
        </w:numPr>
      </w:pPr>
      <w:r>
        <w:t>Synchronisation über mehrere Rechner</w:t>
      </w:r>
    </w:p>
    <w:p w:rsidR="006E56C6" w:rsidRDefault="00AD3E89" w:rsidP="006E56C6">
      <w:pPr>
        <w:pStyle w:val="Listenabsatz"/>
        <w:numPr>
          <w:ilvl w:val="0"/>
          <w:numId w:val="35"/>
        </w:numPr>
      </w:pPr>
      <w:r>
        <w:t>Export (.</w:t>
      </w:r>
      <w:proofErr w:type="spellStart"/>
      <w:r>
        <w:t>csv</w:t>
      </w:r>
      <w:proofErr w:type="spellEnd"/>
      <w:r>
        <w:t>, JSON)</w:t>
      </w:r>
    </w:p>
    <w:p w:rsidR="00996884" w:rsidRDefault="00996884" w:rsidP="00996884"/>
    <w:p w:rsidR="006E56C6" w:rsidRDefault="00996884" w:rsidP="00BF04CB">
      <w:pPr>
        <w:pStyle w:val="berschrift3"/>
      </w:pPr>
      <w:bookmarkStart w:id="5" w:name="_Toc514874036"/>
      <w:r>
        <w:t>Motivation</w:t>
      </w:r>
      <w:bookmarkEnd w:id="5"/>
    </w:p>
    <w:p w:rsidR="005D4D60" w:rsidRDefault="006E56C6" w:rsidP="006E56C6">
      <w:r>
        <w:t xml:space="preserve">Konkret wird also eine </w:t>
      </w:r>
      <w:r w:rsidR="005D4D60">
        <w:t>App</w:t>
      </w:r>
      <w:r>
        <w:t xml:space="preserve"> erzeugt, welche das Man</w:t>
      </w:r>
      <w:r w:rsidR="00996884">
        <w:t>agement von Projekten, speziell</w:t>
      </w:r>
      <w:r>
        <w:t xml:space="preserve"> Aufgaben, erleichtern soll. </w:t>
      </w:r>
      <w:r w:rsidR="005D4D60">
        <w:t>Dazu stellt diese Funktionen zum Erstellen von Projekten, Aufgabenbereichen und Aufgaben bereit. Außerdem ist es möglich, Zeitmanagement für die einzelnen Aufgaben</w:t>
      </w:r>
      <w:r w:rsidR="00CE117D">
        <w:t>, unter Berücksichtigung beteiligter Personen,</w:t>
      </w:r>
      <w:r w:rsidR="005D4D60">
        <w:t xml:space="preserve"> zu betreiben. </w:t>
      </w:r>
      <w:r w:rsidR="00AE0133">
        <w:t>Die App vereint all diese Funktionen in einer Software, welche einfach zu bedienen sein soll, und ein effizientes Arbeiten damit ermöglicht.</w:t>
      </w:r>
    </w:p>
    <w:p w:rsidR="005D4D60" w:rsidRDefault="005D4D60" w:rsidP="006E56C6"/>
    <w:p w:rsidR="006E56C6" w:rsidRDefault="00996884" w:rsidP="006E56C6">
      <w:r>
        <w:t>Wir entwickeln sie mit dem Hintergedanken, sie selbst alsbald für unser Projekt nutzen zu können, und somit die Zeiterfassung als Excel Dokument ablösen zu können.</w:t>
      </w:r>
    </w:p>
    <w:p w:rsidR="00C25E60" w:rsidRDefault="00C25E60" w:rsidP="006E56C6"/>
    <w:p w:rsidR="00CC675D" w:rsidRDefault="00E9191B" w:rsidP="00BF04CB">
      <w:pPr>
        <w:pStyle w:val="berschrift2"/>
      </w:pPr>
      <w:bookmarkStart w:id="6" w:name="_Toc514874037"/>
      <w:r>
        <w:t>Systemanforderungen</w:t>
      </w:r>
      <w:bookmarkEnd w:id="6"/>
    </w:p>
    <w:p w:rsidR="00093525" w:rsidRDefault="00B715B4" w:rsidP="00093525">
      <w:r>
        <w:t>Da das Programm mithilfe von Java entwickelt wurde, lässt sich diese auf einer Vielzahl an System ausführen, sofern Java von jenem unterstützt wird. Die minimalen Systemanforderungen setzen sich somit wie folgt zusammen:</w:t>
      </w:r>
    </w:p>
    <w:p w:rsidR="00B715B4" w:rsidRDefault="00B715B4" w:rsidP="00093525"/>
    <w:p w:rsidR="00B715B4" w:rsidRDefault="00061A5E" w:rsidP="00093525">
      <w:r>
        <w:t xml:space="preserve">Betriebssystem: </w:t>
      </w:r>
      <w:r>
        <w:tab/>
      </w:r>
      <w:r w:rsidR="00B715B4">
        <w:t>Microsoft Windows 7 oder höher</w:t>
      </w:r>
    </w:p>
    <w:p w:rsidR="00E24EF7" w:rsidRDefault="00E24EF7" w:rsidP="00093525">
      <w:r>
        <w:tab/>
      </w:r>
      <w:r>
        <w:tab/>
      </w:r>
      <w:r>
        <w:tab/>
      </w:r>
      <w:r w:rsidR="00F87FE5">
        <w:t>Java 8 oder höher</w:t>
      </w:r>
    </w:p>
    <w:p w:rsidR="00041A1E" w:rsidRDefault="00041A1E" w:rsidP="00093525">
      <w:r>
        <w:t>Prozessor:</w:t>
      </w:r>
      <w:r>
        <w:tab/>
      </w:r>
      <w:r>
        <w:tab/>
        <w:t>Intel Core 2 Duo, 1GHz (oder vergleichbar)</w:t>
      </w:r>
    </w:p>
    <w:p w:rsidR="00041A1E" w:rsidRDefault="00041A1E" w:rsidP="00093525">
      <w:r>
        <w:t>Arbeitsspeicher:</w:t>
      </w:r>
      <w:r>
        <w:tab/>
        <w:t>1GB oder mehr</w:t>
      </w:r>
    </w:p>
    <w:p w:rsidR="00A1261D" w:rsidRDefault="00E24EF7" w:rsidP="00093525">
      <w:r>
        <w:t>Festplatte:</w:t>
      </w:r>
      <w:r>
        <w:tab/>
      </w:r>
      <w:r>
        <w:tab/>
      </w:r>
      <w:r w:rsidR="007966CD">
        <w:t xml:space="preserve">500MB freier </w:t>
      </w:r>
      <w:r w:rsidR="00A1261D">
        <w:t>Festplattenspeicher</w:t>
      </w:r>
    </w:p>
    <w:p w:rsidR="00A1261D" w:rsidRDefault="00A1261D" w:rsidP="00093525">
      <w:r>
        <w:t>Internetverbindung</w:t>
      </w:r>
      <w:r w:rsidR="00E24EF7">
        <w:t>:</w:t>
      </w:r>
      <w:r w:rsidR="00E24EF7">
        <w:tab/>
      </w:r>
      <w:r w:rsidR="006D2227">
        <w:t>5</w:t>
      </w:r>
      <w:r w:rsidR="00DE4928">
        <w:t>Mbit/</w:t>
      </w:r>
      <w:r w:rsidR="00B23973">
        <w:t>s oder schneller</w:t>
      </w:r>
    </w:p>
    <w:p w:rsidR="00CD4AF9" w:rsidRDefault="00CD4AF9" w:rsidP="00BF04CB">
      <w:pPr>
        <w:pStyle w:val="berschrift2"/>
        <w:rPr>
          <w:rFonts w:eastAsia="Times New Roman"/>
        </w:rPr>
      </w:pPr>
      <w:bookmarkStart w:id="7" w:name="_Toc514874038"/>
      <w:r>
        <w:rPr>
          <w:rFonts w:eastAsia="Times New Roman"/>
        </w:rPr>
        <w:lastRenderedPageBreak/>
        <w:t>Qualitätsziele</w:t>
      </w:r>
      <w:bookmarkEnd w:id="7"/>
    </w:p>
    <w:p w:rsidR="00123520" w:rsidRDefault="0095058E" w:rsidP="00123520">
      <w:r>
        <w:t>Nachfolgend werden die Qualitätsziele</w:t>
      </w:r>
      <w:r w:rsidR="001D120C">
        <w:t xml:space="preserve"> in tabellarischer Ansicht angeführt. </w:t>
      </w:r>
      <w:r w:rsidR="00441C70">
        <w:t xml:space="preserve">Diese wurden zum Teil von der LVA Leitung, durch die Beurteilungskriterien, indirekt vorgegeben. </w:t>
      </w:r>
      <w:r w:rsidR="001D120C">
        <w:t>Die Reihenfolge spiegelt die Relevanz</w:t>
      </w:r>
      <w:r w:rsidR="00441C70">
        <w:t xml:space="preserve"> der Ziele, welche durch das Team festgelegt wurde,</w:t>
      </w:r>
      <w:r w:rsidR="001D120C">
        <w:t xml:space="preserve"> wieder.</w:t>
      </w:r>
    </w:p>
    <w:p w:rsidR="001D120C" w:rsidRDefault="001D120C" w:rsidP="00123520"/>
    <w:tbl>
      <w:tblPr>
        <w:tblStyle w:val="Tabellenraster"/>
        <w:tblW w:w="0" w:type="auto"/>
        <w:tblLook w:val="04A0" w:firstRow="1" w:lastRow="0" w:firstColumn="1" w:lastColumn="0" w:noHBand="0" w:noVBand="1"/>
      </w:tblPr>
      <w:tblGrid>
        <w:gridCol w:w="2124"/>
        <w:gridCol w:w="7844"/>
      </w:tblGrid>
      <w:tr w:rsidR="001D120C" w:rsidTr="005D0534">
        <w:tc>
          <w:tcPr>
            <w:tcW w:w="2122" w:type="dxa"/>
          </w:tcPr>
          <w:p w:rsidR="001D120C" w:rsidRPr="00DC1917" w:rsidRDefault="001D120C" w:rsidP="00123520">
            <w:pPr>
              <w:rPr>
                <w:b/>
              </w:rPr>
            </w:pPr>
            <w:r w:rsidRPr="00DC1917">
              <w:rPr>
                <w:b/>
              </w:rPr>
              <w:t>Qualitätsziel</w:t>
            </w:r>
          </w:p>
        </w:tc>
        <w:tc>
          <w:tcPr>
            <w:tcW w:w="7846" w:type="dxa"/>
          </w:tcPr>
          <w:p w:rsidR="001D120C" w:rsidRPr="00DC1917" w:rsidRDefault="001D120C" w:rsidP="00123520">
            <w:pPr>
              <w:rPr>
                <w:b/>
              </w:rPr>
            </w:pPr>
            <w:r w:rsidRPr="00DC1917">
              <w:rPr>
                <w:b/>
              </w:rPr>
              <w:t>Beschreibung</w:t>
            </w:r>
          </w:p>
        </w:tc>
      </w:tr>
      <w:tr w:rsidR="001D120C" w:rsidTr="005D0534">
        <w:tc>
          <w:tcPr>
            <w:tcW w:w="2122" w:type="dxa"/>
          </w:tcPr>
          <w:p w:rsidR="001D120C" w:rsidRDefault="009274E8" w:rsidP="00123520">
            <w:r>
              <w:t>Effizienz</w:t>
            </w:r>
          </w:p>
        </w:tc>
        <w:tc>
          <w:tcPr>
            <w:tcW w:w="7846" w:type="dxa"/>
          </w:tcPr>
          <w:p w:rsidR="001D120C" w:rsidRDefault="00D27129" w:rsidP="00123520">
            <w:r>
              <w:t xml:space="preserve">Die App arbeitet effizient, in erster Linien betrifft dies den Programmcode. </w:t>
            </w:r>
            <w:r w:rsidR="00180C85">
              <w:t>Zusätzlich soll eine effiziente Benutzung der App selbst möglich sein.</w:t>
            </w:r>
          </w:p>
        </w:tc>
      </w:tr>
      <w:tr w:rsidR="001D120C" w:rsidTr="005D0534">
        <w:tc>
          <w:tcPr>
            <w:tcW w:w="2122" w:type="dxa"/>
          </w:tcPr>
          <w:p w:rsidR="001D120C" w:rsidRDefault="009274E8" w:rsidP="00123520">
            <w:r>
              <w:t>Stabilität</w:t>
            </w:r>
          </w:p>
        </w:tc>
        <w:tc>
          <w:tcPr>
            <w:tcW w:w="7846" w:type="dxa"/>
          </w:tcPr>
          <w:p w:rsidR="001D120C" w:rsidRDefault="005C7250" w:rsidP="00123520">
            <w:r>
              <w:t xml:space="preserve">Die App arbeitet stabil, sprich sie liefert die Ergebnisse, welche der </w:t>
            </w:r>
            <w:r w:rsidR="003D5C58">
              <w:t>Benutzer,</w:t>
            </w:r>
            <w:r w:rsidR="005B5793">
              <w:t xml:space="preserve"> </w:t>
            </w:r>
            <w:bookmarkStart w:id="8" w:name="_GoBack"/>
            <w:bookmarkEnd w:id="8"/>
            <w:r w:rsidR="009027AC">
              <w:t xml:space="preserve"> in Form von Erwartungen </w:t>
            </w:r>
            <w:r>
              <w:t>an sie stellt. Fehlerhafte Ausgaben sollten soweit eliminiert werden, sodass die Benutzung durch den Anwender reibungslos erfolgen kann.</w:t>
            </w:r>
          </w:p>
        </w:tc>
      </w:tr>
      <w:tr w:rsidR="00223690" w:rsidTr="005D0534">
        <w:tc>
          <w:tcPr>
            <w:tcW w:w="2122" w:type="dxa"/>
          </w:tcPr>
          <w:p w:rsidR="00223690" w:rsidRDefault="00223690" w:rsidP="00223690">
            <w:r>
              <w:t>Programmcode</w:t>
            </w:r>
          </w:p>
        </w:tc>
        <w:tc>
          <w:tcPr>
            <w:tcW w:w="7846" w:type="dxa"/>
          </w:tcPr>
          <w:p w:rsidR="00223690" w:rsidRDefault="00180C85" w:rsidP="00223690">
            <w:r>
              <w:t>Ist Teil des Qualitätsziels „Effizienz“. Der Code sollte schlank sein, lösungsorientiert und effizient arbeiten. Redundanzen im Code sollen weitestgehend, soweit möglich, entfernt werden.</w:t>
            </w:r>
          </w:p>
        </w:tc>
      </w:tr>
      <w:tr w:rsidR="00223690" w:rsidTr="005D0534">
        <w:tc>
          <w:tcPr>
            <w:tcW w:w="2122" w:type="dxa"/>
          </w:tcPr>
          <w:p w:rsidR="00223690" w:rsidRDefault="00223690" w:rsidP="00223690">
            <w:r>
              <w:t>Benutzeroberfläche</w:t>
            </w:r>
          </w:p>
        </w:tc>
        <w:tc>
          <w:tcPr>
            <w:tcW w:w="7846" w:type="dxa"/>
          </w:tcPr>
          <w:p w:rsidR="00223690" w:rsidRDefault="00714562" w:rsidP="00223690">
            <w:r>
              <w:t>Die Benutzeroberfläche sollte selbsterklärend, und ohne Bedienungsanleitung möglich sein. Ebenso soll diese schlank, nicht mit Menüs überladen, und einfach strukturiert sein.</w:t>
            </w:r>
          </w:p>
        </w:tc>
      </w:tr>
      <w:tr w:rsidR="00A50F88" w:rsidTr="005D0534">
        <w:tc>
          <w:tcPr>
            <w:tcW w:w="2122" w:type="dxa"/>
          </w:tcPr>
          <w:p w:rsidR="00A50F88" w:rsidRDefault="00A50F88" w:rsidP="00223690">
            <w:r>
              <w:t>Sicherheit</w:t>
            </w:r>
          </w:p>
        </w:tc>
        <w:tc>
          <w:tcPr>
            <w:tcW w:w="7846" w:type="dxa"/>
          </w:tcPr>
          <w:p w:rsidR="00A50F88" w:rsidRDefault="00B5089C" w:rsidP="00223690">
            <w:r>
              <w:t xml:space="preserve">Die App lässt sich ohne Sicherheitsrisiken verwenden. </w:t>
            </w:r>
            <w:r w:rsidR="003F1623">
              <w:t>Verbindungen, welche zu Datenbanken hergestellt werden, basieren auf einer SSL-Verbindung, welche eine sichere Datenübertragung gewährleisten soll.</w:t>
            </w:r>
          </w:p>
        </w:tc>
      </w:tr>
    </w:tbl>
    <w:p w:rsidR="001D120C" w:rsidRPr="00123520" w:rsidRDefault="001D120C" w:rsidP="00123520"/>
    <w:p w:rsidR="0070220C" w:rsidRDefault="00123520" w:rsidP="00BF04CB">
      <w:pPr>
        <w:pStyle w:val="berschrift2"/>
      </w:pPr>
      <w:bookmarkStart w:id="9" w:name="_Toc514874039"/>
      <w:r>
        <w:t>Stakeholder</w:t>
      </w:r>
      <w:bookmarkEnd w:id="9"/>
    </w:p>
    <w:p w:rsidR="00383B39" w:rsidRDefault="00441C70" w:rsidP="00383B39">
      <w:r>
        <w:t>Nachfolgend werden die Stakeholder</w:t>
      </w:r>
      <w:r w:rsidR="00336D74">
        <w:t xml:space="preserve">, </w:t>
      </w:r>
      <w:r w:rsidR="00852666">
        <w:t>welche Einfluss auf das Projekt und die Entwicklung dessen haben, angeführt.</w:t>
      </w:r>
    </w:p>
    <w:p w:rsidR="00852666" w:rsidRDefault="00852666" w:rsidP="00383B39"/>
    <w:tbl>
      <w:tblPr>
        <w:tblStyle w:val="Tabellenraster"/>
        <w:tblW w:w="10049" w:type="dxa"/>
        <w:tblLook w:val="04A0" w:firstRow="1" w:lastRow="0" w:firstColumn="1" w:lastColumn="0" w:noHBand="0" w:noVBand="1"/>
      </w:tblPr>
      <w:tblGrid>
        <w:gridCol w:w="1511"/>
        <w:gridCol w:w="2134"/>
        <w:gridCol w:w="1956"/>
        <w:gridCol w:w="4448"/>
      </w:tblGrid>
      <w:tr w:rsidR="00C364AA" w:rsidTr="00B86EDE">
        <w:trPr>
          <w:trHeight w:val="59"/>
        </w:trPr>
        <w:tc>
          <w:tcPr>
            <w:tcW w:w="1511" w:type="dxa"/>
          </w:tcPr>
          <w:p w:rsidR="00FB434E" w:rsidRPr="00DC1917" w:rsidRDefault="00FB434E" w:rsidP="008E5159">
            <w:pPr>
              <w:rPr>
                <w:b/>
              </w:rPr>
            </w:pPr>
            <w:r>
              <w:rPr>
                <w:b/>
              </w:rPr>
              <w:t>Name</w:t>
            </w:r>
          </w:p>
        </w:tc>
        <w:tc>
          <w:tcPr>
            <w:tcW w:w="2134" w:type="dxa"/>
          </w:tcPr>
          <w:p w:rsidR="00FB434E" w:rsidRDefault="00FB434E" w:rsidP="008E5159">
            <w:pPr>
              <w:rPr>
                <w:b/>
              </w:rPr>
            </w:pPr>
            <w:r>
              <w:rPr>
                <w:b/>
              </w:rPr>
              <w:t>Kontakt</w:t>
            </w:r>
          </w:p>
        </w:tc>
        <w:tc>
          <w:tcPr>
            <w:tcW w:w="1956" w:type="dxa"/>
          </w:tcPr>
          <w:p w:rsidR="00FB434E" w:rsidRPr="00DC1917" w:rsidRDefault="00FB434E" w:rsidP="008E5159">
            <w:pPr>
              <w:rPr>
                <w:b/>
              </w:rPr>
            </w:pPr>
            <w:r>
              <w:rPr>
                <w:b/>
              </w:rPr>
              <w:t>Funktion</w:t>
            </w:r>
          </w:p>
        </w:tc>
        <w:tc>
          <w:tcPr>
            <w:tcW w:w="4448" w:type="dxa"/>
          </w:tcPr>
          <w:p w:rsidR="00FB434E" w:rsidRDefault="00FB434E" w:rsidP="008E5159">
            <w:pPr>
              <w:rPr>
                <w:b/>
              </w:rPr>
            </w:pPr>
            <w:r>
              <w:rPr>
                <w:b/>
              </w:rPr>
              <w:t>Erwartungshaltung</w:t>
            </w:r>
          </w:p>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15"/>
        </w:trPr>
        <w:tc>
          <w:tcPr>
            <w:tcW w:w="1511" w:type="dxa"/>
          </w:tcPr>
          <w:p w:rsidR="00FB434E" w:rsidRDefault="00FB434E" w:rsidP="008E5159"/>
          <w:p w:rsidR="00C364AA" w:rsidRDefault="00C364AA" w:rsidP="008E5159"/>
        </w:tc>
        <w:tc>
          <w:tcPr>
            <w:tcW w:w="2134" w:type="dxa"/>
          </w:tcPr>
          <w:p w:rsidR="00FB434E" w:rsidRDefault="00FB434E" w:rsidP="008E5159"/>
        </w:tc>
        <w:tc>
          <w:tcPr>
            <w:tcW w:w="1956" w:type="dxa"/>
          </w:tcPr>
          <w:p w:rsidR="00FB434E" w:rsidRDefault="0041304C" w:rsidP="008E5159">
            <w:r>
              <w:t>LVA Leiter</w:t>
            </w:r>
          </w:p>
        </w:tc>
        <w:tc>
          <w:tcPr>
            <w:tcW w:w="4448" w:type="dxa"/>
          </w:tcPr>
          <w:p w:rsidR="00FB434E" w:rsidRDefault="00FB434E" w:rsidP="008E5159"/>
        </w:tc>
      </w:tr>
      <w:tr w:rsidR="00C364AA" w:rsidTr="00B86EDE">
        <w:trPr>
          <w:trHeight w:val="178"/>
        </w:trPr>
        <w:tc>
          <w:tcPr>
            <w:tcW w:w="1511" w:type="dxa"/>
          </w:tcPr>
          <w:p w:rsidR="00FB434E" w:rsidRDefault="00FB434E" w:rsidP="008E5159">
            <w:r w:rsidRPr="00FB434E">
              <w:t>Aistleithner</w:t>
            </w:r>
            <w:r>
              <w:t xml:space="preserve"> Andrea</w:t>
            </w:r>
          </w:p>
        </w:tc>
        <w:tc>
          <w:tcPr>
            <w:tcW w:w="2134" w:type="dxa"/>
          </w:tcPr>
          <w:p w:rsidR="00FB434E" w:rsidRPr="00FF64B6" w:rsidRDefault="00FF64B6" w:rsidP="00FF64B6">
            <w:pPr>
              <w:rPr>
                <w:sz w:val="14"/>
                <w:szCs w:val="14"/>
              </w:rPr>
            </w:pPr>
            <w:r w:rsidRPr="00FF64B6">
              <w:rPr>
                <w:sz w:val="14"/>
                <w:szCs w:val="14"/>
              </w:rPr>
              <w:t>aistleithner.andrea97@gmx.at</w:t>
            </w:r>
          </w:p>
        </w:tc>
        <w:tc>
          <w:tcPr>
            <w:tcW w:w="1956" w:type="dxa"/>
          </w:tcPr>
          <w:p w:rsidR="00FB434E" w:rsidRDefault="0081340B" w:rsidP="008E5159">
            <w:r>
              <w:t>Projektmitarbeiter</w:t>
            </w:r>
          </w:p>
        </w:tc>
        <w:tc>
          <w:tcPr>
            <w:tcW w:w="4448" w:type="dxa"/>
          </w:tcPr>
          <w:p w:rsidR="008C04F6" w:rsidRDefault="008C04F6" w:rsidP="00291D4A">
            <w:pPr>
              <w:pStyle w:val="Listenabsatz"/>
              <w:numPr>
                <w:ilvl w:val="0"/>
                <w:numId w:val="36"/>
              </w:numPr>
            </w:pPr>
            <w:r>
              <w:t>s</w:t>
            </w:r>
            <w:r w:rsidR="00291D4A">
              <w:t>innvolle Testung der App</w:t>
            </w:r>
            <w:r w:rsidR="00354B34">
              <w:t>, um Fehler frühzeitig zu erkennen und um gegensteuern zu können</w:t>
            </w:r>
          </w:p>
          <w:p w:rsidR="00DF2184" w:rsidRDefault="00DF2184" w:rsidP="00291D4A">
            <w:pPr>
              <w:pStyle w:val="Listenabsatz"/>
              <w:numPr>
                <w:ilvl w:val="0"/>
                <w:numId w:val="36"/>
              </w:numPr>
            </w:pPr>
            <w:r>
              <w:t>Erzeugung einer fehlerfreien App</w:t>
            </w:r>
          </w:p>
        </w:tc>
      </w:tr>
      <w:tr w:rsidR="00C364AA" w:rsidTr="00B86EDE">
        <w:trPr>
          <w:trHeight w:val="234"/>
        </w:trPr>
        <w:tc>
          <w:tcPr>
            <w:tcW w:w="1511" w:type="dxa"/>
          </w:tcPr>
          <w:p w:rsidR="00CD3BC3" w:rsidRDefault="00D02BCF" w:rsidP="008E5159">
            <w:r>
              <w:t>Dusanic</w:t>
            </w:r>
            <w:r w:rsidR="000F48E5">
              <w:t xml:space="preserve"> </w:t>
            </w:r>
          </w:p>
          <w:p w:rsidR="00FB434E" w:rsidRDefault="000F48E5" w:rsidP="008E5159">
            <w:r>
              <w:t>Maja</w:t>
            </w:r>
          </w:p>
        </w:tc>
        <w:tc>
          <w:tcPr>
            <w:tcW w:w="2134" w:type="dxa"/>
          </w:tcPr>
          <w:p w:rsidR="00FB434E" w:rsidRPr="00FF64B6" w:rsidRDefault="00FF64B6" w:rsidP="00FF64B6">
            <w:pPr>
              <w:rPr>
                <w:sz w:val="14"/>
                <w:szCs w:val="14"/>
              </w:rPr>
            </w:pPr>
            <w:r w:rsidRPr="00FF64B6">
              <w:rPr>
                <w:sz w:val="14"/>
                <w:szCs w:val="14"/>
              </w:rPr>
              <w:t>majadusanic@gmail.com</w:t>
            </w:r>
          </w:p>
        </w:tc>
        <w:tc>
          <w:tcPr>
            <w:tcW w:w="1956" w:type="dxa"/>
          </w:tcPr>
          <w:p w:rsidR="00FB434E" w:rsidRDefault="0081340B" w:rsidP="008E5159">
            <w:r>
              <w:t>Projektmitarbeiter</w:t>
            </w:r>
          </w:p>
        </w:tc>
        <w:tc>
          <w:tcPr>
            <w:tcW w:w="4448" w:type="dxa"/>
          </w:tcPr>
          <w:p w:rsidR="00FB434E" w:rsidRDefault="007B3391" w:rsidP="00291D4A">
            <w:pPr>
              <w:pStyle w:val="Listenabsatz"/>
              <w:numPr>
                <w:ilvl w:val="0"/>
                <w:numId w:val="36"/>
              </w:numPr>
            </w:pPr>
            <w:r>
              <w:t>sinnvolle Nutzung des SCR</w:t>
            </w:r>
            <w:r w:rsidR="003D70BC">
              <w:t xml:space="preserve"> für die Entwicklung der Applikation und zum Management des Programmcodes</w:t>
            </w:r>
          </w:p>
        </w:tc>
      </w:tr>
      <w:tr w:rsidR="00C364AA" w:rsidTr="00B86EDE">
        <w:trPr>
          <w:trHeight w:val="353"/>
        </w:trPr>
        <w:tc>
          <w:tcPr>
            <w:tcW w:w="1511" w:type="dxa"/>
          </w:tcPr>
          <w:p w:rsidR="00D02BCF" w:rsidRDefault="00D02BCF" w:rsidP="008E5159">
            <w:r>
              <w:t>Huber</w:t>
            </w:r>
          </w:p>
          <w:p w:rsidR="00FB434E" w:rsidRDefault="000F48E5" w:rsidP="008E5159">
            <w:r>
              <w:t>Christoph</w:t>
            </w:r>
          </w:p>
        </w:tc>
        <w:tc>
          <w:tcPr>
            <w:tcW w:w="2134" w:type="dxa"/>
          </w:tcPr>
          <w:p w:rsidR="00FB434E" w:rsidRPr="00FF64B6" w:rsidRDefault="00FF64B6" w:rsidP="00FF64B6">
            <w:pPr>
              <w:rPr>
                <w:sz w:val="14"/>
                <w:szCs w:val="14"/>
              </w:rPr>
            </w:pPr>
            <w:r w:rsidRPr="00FF64B6">
              <w:rPr>
                <w:sz w:val="14"/>
                <w:szCs w:val="14"/>
              </w:rPr>
              <w:t>christoph.huber91@gmail.com</w:t>
            </w:r>
          </w:p>
        </w:tc>
        <w:tc>
          <w:tcPr>
            <w:tcW w:w="1956" w:type="dxa"/>
          </w:tcPr>
          <w:p w:rsidR="00FB434E" w:rsidRDefault="0081340B" w:rsidP="008E5159">
            <w:r>
              <w:t>Projektmitarbeiter</w:t>
            </w:r>
          </w:p>
        </w:tc>
        <w:tc>
          <w:tcPr>
            <w:tcW w:w="4448" w:type="dxa"/>
          </w:tcPr>
          <w:p w:rsidR="00FB434E" w:rsidRDefault="00444600" w:rsidP="00291D4A">
            <w:pPr>
              <w:pStyle w:val="Listenabsatz"/>
              <w:numPr>
                <w:ilvl w:val="0"/>
                <w:numId w:val="36"/>
              </w:numPr>
            </w:pPr>
            <w:r>
              <w:t>effiziente Planung</w:t>
            </w:r>
            <w:r w:rsidR="00291D4A">
              <w:t xml:space="preserve"> des Projekts, sowie der Entwicklung der App</w:t>
            </w:r>
          </w:p>
          <w:p w:rsidR="00444600" w:rsidRDefault="00444600" w:rsidP="002F1203">
            <w:pPr>
              <w:pStyle w:val="Listenabsatz"/>
              <w:numPr>
                <w:ilvl w:val="0"/>
                <w:numId w:val="36"/>
              </w:numPr>
            </w:pPr>
            <w:r>
              <w:t>effizientes Issuemanagement</w:t>
            </w:r>
            <w:r w:rsidR="002F1203">
              <w:t>, welches die Fehler aus den Tests aufschlüsselt</w:t>
            </w:r>
          </w:p>
          <w:p w:rsidR="000537ED" w:rsidRDefault="000537ED" w:rsidP="000537ED">
            <w:pPr>
              <w:pStyle w:val="Listenabsatz"/>
            </w:pPr>
          </w:p>
        </w:tc>
      </w:tr>
      <w:tr w:rsidR="000F48E5" w:rsidTr="00B86EDE">
        <w:trPr>
          <w:trHeight w:val="293"/>
        </w:trPr>
        <w:tc>
          <w:tcPr>
            <w:tcW w:w="1511" w:type="dxa"/>
          </w:tcPr>
          <w:p w:rsidR="000F48E5" w:rsidRDefault="00D02BCF" w:rsidP="008E5159">
            <w:r>
              <w:lastRenderedPageBreak/>
              <w:t>Teuchtmann</w:t>
            </w:r>
            <w:r w:rsidR="000F48E5">
              <w:t xml:space="preserve"> Alexander</w:t>
            </w:r>
          </w:p>
        </w:tc>
        <w:tc>
          <w:tcPr>
            <w:tcW w:w="2134" w:type="dxa"/>
          </w:tcPr>
          <w:p w:rsidR="000F48E5" w:rsidRPr="00FF64B6" w:rsidRDefault="00FF64B6" w:rsidP="00FF64B6">
            <w:pPr>
              <w:rPr>
                <w:sz w:val="14"/>
                <w:szCs w:val="14"/>
              </w:rPr>
            </w:pPr>
            <w:r w:rsidRPr="00FF64B6">
              <w:rPr>
                <w:sz w:val="14"/>
                <w:szCs w:val="14"/>
              </w:rPr>
              <w:t>a.teuchtmann@alteutech.at</w:t>
            </w:r>
          </w:p>
        </w:tc>
        <w:tc>
          <w:tcPr>
            <w:tcW w:w="1956" w:type="dxa"/>
          </w:tcPr>
          <w:p w:rsidR="000F48E5" w:rsidRDefault="0081340B" w:rsidP="008E5159">
            <w:r>
              <w:t>Projektmitarbeiter</w:t>
            </w:r>
          </w:p>
        </w:tc>
        <w:tc>
          <w:tcPr>
            <w:tcW w:w="4448" w:type="dxa"/>
          </w:tcPr>
          <w:p w:rsidR="000F48E5" w:rsidRDefault="00A845ED" w:rsidP="000C166C">
            <w:pPr>
              <w:pStyle w:val="Listenabsatz"/>
              <w:numPr>
                <w:ilvl w:val="0"/>
                <w:numId w:val="37"/>
              </w:numPr>
            </w:pPr>
            <w:r>
              <w:t>sinnvolle Dokumentation</w:t>
            </w:r>
            <w:r w:rsidR="006969EF">
              <w:t xml:space="preserve"> des Entwicklungsfortschritts und </w:t>
            </w:r>
            <w:r w:rsidR="000C166C">
              <w:t>der Anforderungen</w:t>
            </w:r>
          </w:p>
          <w:p w:rsidR="00A845ED" w:rsidRDefault="006969EF" w:rsidP="006969EF">
            <w:pPr>
              <w:pStyle w:val="Listenabsatz"/>
              <w:numPr>
                <w:ilvl w:val="0"/>
                <w:numId w:val="37"/>
              </w:numPr>
            </w:pPr>
            <w:r>
              <w:t>verständliche Dokumentation des Systems (Systemdokumentation)</w:t>
            </w:r>
          </w:p>
        </w:tc>
      </w:tr>
      <w:tr w:rsidR="000F48E5" w:rsidTr="00B86EDE">
        <w:trPr>
          <w:trHeight w:val="234"/>
        </w:trPr>
        <w:tc>
          <w:tcPr>
            <w:tcW w:w="1511" w:type="dxa"/>
          </w:tcPr>
          <w:p w:rsidR="00CD3BC3" w:rsidRDefault="00D02BCF" w:rsidP="008E5159">
            <w:r>
              <w:t>Tomic</w:t>
            </w:r>
          </w:p>
          <w:p w:rsidR="000F48E5" w:rsidRDefault="000F48E5" w:rsidP="008E5159">
            <w:r>
              <w:t>Milos</w:t>
            </w:r>
          </w:p>
        </w:tc>
        <w:tc>
          <w:tcPr>
            <w:tcW w:w="2134" w:type="dxa"/>
          </w:tcPr>
          <w:p w:rsidR="000F48E5" w:rsidRPr="00FF64B6" w:rsidRDefault="00FF64B6" w:rsidP="00FF64B6">
            <w:pPr>
              <w:rPr>
                <w:sz w:val="14"/>
                <w:szCs w:val="14"/>
              </w:rPr>
            </w:pPr>
            <w:r w:rsidRPr="00FF64B6">
              <w:rPr>
                <w:sz w:val="14"/>
                <w:szCs w:val="14"/>
              </w:rPr>
              <w:t>tomicmilos94@yahoo.at</w:t>
            </w:r>
          </w:p>
        </w:tc>
        <w:tc>
          <w:tcPr>
            <w:tcW w:w="1956" w:type="dxa"/>
          </w:tcPr>
          <w:p w:rsidR="000F48E5" w:rsidRDefault="0081340B" w:rsidP="008E5159">
            <w:r>
              <w:t>Projektmitarbeiter</w:t>
            </w:r>
          </w:p>
        </w:tc>
        <w:tc>
          <w:tcPr>
            <w:tcW w:w="4448" w:type="dxa"/>
          </w:tcPr>
          <w:p w:rsidR="000F48E5" w:rsidRDefault="006969EF" w:rsidP="006969EF">
            <w:pPr>
              <w:pStyle w:val="Listenabsatz"/>
              <w:numPr>
                <w:ilvl w:val="0"/>
                <w:numId w:val="38"/>
              </w:numPr>
            </w:pPr>
            <w:r>
              <w:t>die Erzeugung von qualitativ hochwertigem</w:t>
            </w:r>
            <w:r w:rsidR="00A845ED">
              <w:t xml:space="preserve"> Programmcode</w:t>
            </w:r>
            <w:r>
              <w:t>, welcher den Coderichtlinien entspricht</w:t>
            </w:r>
          </w:p>
        </w:tc>
      </w:tr>
    </w:tbl>
    <w:p w:rsidR="00B86EDE" w:rsidRDefault="00B86EDE" w:rsidP="00B86EDE">
      <w:pPr>
        <w:pStyle w:val="berschrift1"/>
        <w:numPr>
          <w:ilvl w:val="0"/>
          <w:numId w:val="0"/>
        </w:numPr>
        <w:ind w:left="425"/>
      </w:pPr>
    </w:p>
    <w:p w:rsidR="00B86EDE" w:rsidRPr="00B86EDE" w:rsidRDefault="00383B39" w:rsidP="00B86EDE">
      <w:pPr>
        <w:pStyle w:val="berschrift1"/>
      </w:pPr>
      <w:bookmarkStart w:id="10" w:name="_Toc514874040"/>
      <w:r>
        <w:t>Randbedingungen</w:t>
      </w:r>
      <w:bookmarkEnd w:id="10"/>
    </w:p>
    <w:p w:rsidR="00D0473B" w:rsidRDefault="00076A3A" w:rsidP="00D0473B">
      <w:r>
        <w:t xml:space="preserve">Grundsätzlich sind keine Randbedingungen, bis auf die geforderten Funktionalitäten, gegeben. Durch die Zusammensetzung des Teams ergeben sich jedoch bestimmte </w:t>
      </w:r>
      <w:r w:rsidR="00552C06">
        <w:t>Einschränkungen</w:t>
      </w:r>
      <w:r>
        <w:t>. Ebenso hat das Team selbst Bedingungen festgelegt.</w:t>
      </w:r>
    </w:p>
    <w:p w:rsidR="00ED7B7D" w:rsidRDefault="00ED7B7D" w:rsidP="00D0473B"/>
    <w:p w:rsidR="00ED7B7D" w:rsidRDefault="009E3655" w:rsidP="00D0473B">
      <w:r>
        <w:t>Organisatorische</w:t>
      </w:r>
      <w:r w:rsidR="00EB0D5E">
        <w:t xml:space="preserve"> </w:t>
      </w:r>
      <w:r w:rsidR="00552C06">
        <w:t>Einschränkung</w:t>
      </w:r>
    </w:p>
    <w:tbl>
      <w:tblPr>
        <w:tblStyle w:val="Tabellenraster"/>
        <w:tblW w:w="0" w:type="auto"/>
        <w:tblLook w:val="04A0" w:firstRow="1" w:lastRow="0" w:firstColumn="1" w:lastColumn="0" w:noHBand="0" w:noVBand="1"/>
      </w:tblPr>
      <w:tblGrid>
        <w:gridCol w:w="2689"/>
        <w:gridCol w:w="4676"/>
        <w:gridCol w:w="2603"/>
      </w:tblGrid>
      <w:tr w:rsidR="00FF487F" w:rsidTr="00FF487F">
        <w:tc>
          <w:tcPr>
            <w:tcW w:w="2689" w:type="dxa"/>
          </w:tcPr>
          <w:p w:rsidR="00FF487F" w:rsidRPr="00EB0D5E" w:rsidRDefault="00FF487F" w:rsidP="00D0473B">
            <w:pPr>
              <w:rPr>
                <w:b/>
              </w:rPr>
            </w:pPr>
            <w:r>
              <w:rPr>
                <w:b/>
              </w:rPr>
              <w:t>Einschränkung</w:t>
            </w:r>
          </w:p>
        </w:tc>
        <w:tc>
          <w:tcPr>
            <w:tcW w:w="4676" w:type="dxa"/>
          </w:tcPr>
          <w:p w:rsidR="00FF487F" w:rsidRPr="00EB0D5E" w:rsidRDefault="00FF487F" w:rsidP="00D0473B">
            <w:pPr>
              <w:rPr>
                <w:b/>
              </w:rPr>
            </w:pPr>
            <w:r w:rsidRPr="00EB0D5E">
              <w:rPr>
                <w:b/>
              </w:rPr>
              <w:t>Erklärung</w:t>
            </w:r>
          </w:p>
        </w:tc>
        <w:tc>
          <w:tcPr>
            <w:tcW w:w="2603" w:type="dxa"/>
          </w:tcPr>
          <w:p w:rsidR="00FF487F" w:rsidRPr="00EB0D5E" w:rsidRDefault="00FF487F" w:rsidP="00D0473B">
            <w:pPr>
              <w:rPr>
                <w:b/>
              </w:rPr>
            </w:pPr>
            <w:r>
              <w:rPr>
                <w:b/>
              </w:rPr>
              <w:t>Quelle</w:t>
            </w:r>
          </w:p>
        </w:tc>
      </w:tr>
      <w:tr w:rsidR="00FF487F" w:rsidTr="00FF487F">
        <w:tc>
          <w:tcPr>
            <w:tcW w:w="2689" w:type="dxa"/>
          </w:tcPr>
          <w:p w:rsidR="00FF487F" w:rsidRDefault="00FF487F" w:rsidP="00D0473B">
            <w:r>
              <w:t>Namenskonventionen</w:t>
            </w:r>
          </w:p>
        </w:tc>
        <w:tc>
          <w:tcPr>
            <w:tcW w:w="4676" w:type="dxa"/>
          </w:tcPr>
          <w:p w:rsidR="00FF487F" w:rsidRDefault="00FF487F" w:rsidP="00D0473B">
            <w:r>
              <w:t xml:space="preserve">Die Namenskonventionen schränken den Gebrauch von Namen bei der Entwicklung ein. Sie stellen sicher, dass einheitliche Namen verwendet werden. </w:t>
            </w:r>
          </w:p>
        </w:tc>
        <w:tc>
          <w:tcPr>
            <w:tcW w:w="2603" w:type="dxa"/>
          </w:tcPr>
          <w:p w:rsidR="00FF487F" w:rsidRDefault="00970F7C" w:rsidP="00D0473B">
            <w:r>
              <w:t>Code Richtlinien</w:t>
            </w:r>
          </w:p>
          <w:p w:rsidR="00EE080B" w:rsidRDefault="00EE080B" w:rsidP="00D0473B">
            <w:r>
              <w:t>Seite 15-16</w:t>
            </w:r>
          </w:p>
        </w:tc>
      </w:tr>
      <w:tr w:rsidR="00FF487F" w:rsidTr="00FF487F">
        <w:tc>
          <w:tcPr>
            <w:tcW w:w="2689" w:type="dxa"/>
          </w:tcPr>
          <w:p w:rsidR="00FF487F" w:rsidRDefault="00FF487F" w:rsidP="00D0473B">
            <w:r>
              <w:t>Coderichtlinien</w:t>
            </w:r>
          </w:p>
        </w:tc>
        <w:tc>
          <w:tcPr>
            <w:tcW w:w="4676" w:type="dxa"/>
          </w:tcPr>
          <w:p w:rsidR="00FF487F" w:rsidRDefault="00FF487F" w:rsidP="00D0473B">
            <w:r>
              <w:t xml:space="preserve">Die Coderichtlinien schränken generell den Programmierstil ein. </w:t>
            </w:r>
            <w:r w:rsidR="00873A9A">
              <w:t>Es werden Richtlinien aufgestellt, welche die Qualität des Codes sicherstellen sollen.</w:t>
            </w:r>
            <w:r>
              <w:t xml:space="preserve"> </w:t>
            </w:r>
          </w:p>
        </w:tc>
        <w:tc>
          <w:tcPr>
            <w:tcW w:w="2603" w:type="dxa"/>
          </w:tcPr>
          <w:p w:rsidR="0046283F" w:rsidRDefault="00970F7C" w:rsidP="0046283F">
            <w:r>
              <w:t>Code Richtlinien</w:t>
            </w:r>
          </w:p>
          <w:p w:rsidR="00FF487F" w:rsidRDefault="00FF487F" w:rsidP="00D0473B"/>
        </w:tc>
      </w:tr>
      <w:tr w:rsidR="00970F7C" w:rsidTr="00FF487F">
        <w:tc>
          <w:tcPr>
            <w:tcW w:w="2689" w:type="dxa"/>
          </w:tcPr>
          <w:p w:rsidR="00970F7C" w:rsidRDefault="00970F7C" w:rsidP="00D0473B">
            <w:r>
              <w:t>zeitliche Frist</w:t>
            </w:r>
          </w:p>
        </w:tc>
        <w:tc>
          <w:tcPr>
            <w:tcW w:w="4676" w:type="dxa"/>
          </w:tcPr>
          <w:p w:rsidR="00970F7C" w:rsidRDefault="008516D4" w:rsidP="00D0473B">
            <w:r>
              <w:t>Durch die LVA Leitung wurden zeitliche Fristen festgelegt (Meilensteine), welche einzuhalten sind.</w:t>
            </w:r>
          </w:p>
        </w:tc>
        <w:tc>
          <w:tcPr>
            <w:tcW w:w="2603" w:type="dxa"/>
          </w:tcPr>
          <w:p w:rsidR="00970F7C" w:rsidRDefault="008516D4" w:rsidP="0046283F">
            <w:r>
              <w:t>Vorbesprechung</w:t>
            </w:r>
          </w:p>
        </w:tc>
      </w:tr>
    </w:tbl>
    <w:p w:rsidR="00EB0D5E" w:rsidRDefault="00EB0D5E" w:rsidP="00D0473B"/>
    <w:p w:rsidR="00EB0D5E" w:rsidRDefault="00EB0D5E" w:rsidP="00D0473B">
      <w:r>
        <w:t xml:space="preserve">Personelle </w:t>
      </w:r>
      <w:r w:rsidR="00552C06">
        <w:t>Einschränkungen</w:t>
      </w:r>
    </w:p>
    <w:tbl>
      <w:tblPr>
        <w:tblStyle w:val="Tabellenraster"/>
        <w:tblW w:w="0" w:type="auto"/>
        <w:tblLook w:val="04A0" w:firstRow="1" w:lastRow="0" w:firstColumn="1" w:lastColumn="0" w:noHBand="0" w:noVBand="1"/>
      </w:tblPr>
      <w:tblGrid>
        <w:gridCol w:w="4984"/>
        <w:gridCol w:w="4984"/>
      </w:tblGrid>
      <w:tr w:rsidR="00552C06" w:rsidTr="008E5159">
        <w:tc>
          <w:tcPr>
            <w:tcW w:w="4984" w:type="dxa"/>
          </w:tcPr>
          <w:p w:rsidR="00552C06" w:rsidRPr="00EB0D5E" w:rsidRDefault="00552C06" w:rsidP="008E5159">
            <w:pPr>
              <w:rPr>
                <w:b/>
              </w:rPr>
            </w:pPr>
            <w:r>
              <w:rPr>
                <w:b/>
              </w:rPr>
              <w:t>Einschränkung</w:t>
            </w:r>
          </w:p>
        </w:tc>
        <w:tc>
          <w:tcPr>
            <w:tcW w:w="4984" w:type="dxa"/>
          </w:tcPr>
          <w:p w:rsidR="00552C06" w:rsidRPr="00EB0D5E" w:rsidRDefault="00552C06" w:rsidP="008E5159">
            <w:pPr>
              <w:rPr>
                <w:b/>
              </w:rPr>
            </w:pPr>
            <w:r w:rsidRPr="00EB0D5E">
              <w:rPr>
                <w:b/>
              </w:rPr>
              <w:t>Erklärung</w:t>
            </w:r>
          </w:p>
        </w:tc>
      </w:tr>
      <w:tr w:rsidR="00552C06" w:rsidTr="008E5159">
        <w:tc>
          <w:tcPr>
            <w:tcW w:w="4984" w:type="dxa"/>
          </w:tcPr>
          <w:p w:rsidR="00552C06" w:rsidRDefault="00DD5020" w:rsidP="008E5159">
            <w:r>
              <w:t>Programmiersprache</w:t>
            </w:r>
          </w:p>
        </w:tc>
        <w:tc>
          <w:tcPr>
            <w:tcW w:w="4984" w:type="dxa"/>
          </w:tcPr>
          <w:p w:rsidR="00552C06" w:rsidRDefault="00DD5020" w:rsidP="008E5159">
            <w:r>
              <w:t xml:space="preserve">Durch die Einschränkung, dass der Großteil des Teams nur die Programmiersprache Java beherrscht, wurde diese auch für das Projekt als Grundlage gewählt. </w:t>
            </w:r>
            <w:r w:rsidR="0075561D">
              <w:t>Glei</w:t>
            </w:r>
            <w:r w:rsidR="008E5159">
              <w:t xml:space="preserve">ches gilt für die Benutzung </w:t>
            </w:r>
            <w:r w:rsidR="0075561D">
              <w:t xml:space="preserve">einer </w:t>
            </w:r>
            <w:r w:rsidR="00131B13">
              <w:t>(</w:t>
            </w:r>
            <w:proofErr w:type="spellStart"/>
            <w:r w:rsidR="0075561D">
              <w:t>my</w:t>
            </w:r>
            <w:proofErr w:type="spellEnd"/>
            <w:r w:rsidR="00131B13">
              <w:t>)</w:t>
            </w:r>
            <w:r w:rsidR="0075561D">
              <w:t>SQL Datenbank für die Datenspeicherung.</w:t>
            </w:r>
          </w:p>
        </w:tc>
      </w:tr>
    </w:tbl>
    <w:p w:rsidR="00892A43" w:rsidRDefault="00892A43"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A73EB2" w:rsidRDefault="00A73EB2" w:rsidP="00D0473B"/>
    <w:p w:rsidR="00892A43" w:rsidRDefault="00892A43" w:rsidP="00D0473B"/>
    <w:p w:rsidR="00D0473B" w:rsidRPr="00D0473B" w:rsidRDefault="00D0473B" w:rsidP="00D0473B">
      <w:pPr>
        <w:pStyle w:val="berschrift1"/>
      </w:pPr>
      <w:bookmarkStart w:id="11" w:name="_Toc514874041"/>
      <w:r>
        <w:lastRenderedPageBreak/>
        <w:t>Kontextabgrenzung</w:t>
      </w:r>
      <w:bookmarkEnd w:id="11"/>
    </w:p>
    <w:p w:rsidR="00AD421C" w:rsidRDefault="00AD421C" w:rsidP="00D0473B">
      <w:pPr>
        <w:pStyle w:val="berschrift2"/>
      </w:pPr>
      <w:bookmarkStart w:id="12" w:name="_Toc514874042"/>
      <w:r>
        <w:t>Fachlicher Kontext</w:t>
      </w:r>
      <w:bookmarkEnd w:id="12"/>
    </w:p>
    <w:p w:rsidR="00AD421C" w:rsidRDefault="005E7E16" w:rsidP="00AD421C">
      <w:r>
        <w:t>// Kommunikationspartner (Nutzer, Schnittstellen)</w:t>
      </w:r>
    </w:p>
    <w:p w:rsidR="00AD421C" w:rsidRDefault="00AD421C" w:rsidP="00D0473B">
      <w:pPr>
        <w:pStyle w:val="berschrift2"/>
      </w:pPr>
      <w:bookmarkStart w:id="13" w:name="_Toc514874043"/>
      <w:r>
        <w:t>Technischer Kontext</w:t>
      </w:r>
      <w:bookmarkEnd w:id="13"/>
    </w:p>
    <w:p w:rsidR="00F35E02" w:rsidRDefault="005E7E16" w:rsidP="00F35E02">
      <w:r>
        <w:t>// technische Schnittstellten</w:t>
      </w:r>
    </w:p>
    <w:p w:rsidR="00F35E02" w:rsidRDefault="005854F7" w:rsidP="005854F7">
      <w:pPr>
        <w:pStyle w:val="berschrift1"/>
      </w:pPr>
      <w:bookmarkStart w:id="14" w:name="_Toc514874044"/>
      <w:r>
        <w:t>Lösungsstrategie</w:t>
      </w:r>
      <w:bookmarkEnd w:id="14"/>
    </w:p>
    <w:p w:rsidR="00127F3A" w:rsidRPr="00127F3A" w:rsidRDefault="005A0271" w:rsidP="00127F3A">
      <w:r>
        <w:t xml:space="preserve">// </w:t>
      </w:r>
      <w:r w:rsidR="00C25141">
        <w:t>Entscheidungen, Entwurf, Architektur</w:t>
      </w:r>
    </w:p>
    <w:p w:rsidR="00127F3A" w:rsidRDefault="00127F3A" w:rsidP="00127F3A">
      <w:pPr>
        <w:pStyle w:val="berschrift1"/>
      </w:pPr>
      <w:bookmarkStart w:id="15" w:name="_Toc514874045"/>
      <w:r>
        <w:t>Bausteinsicht</w:t>
      </w:r>
      <w:bookmarkEnd w:id="15"/>
    </w:p>
    <w:p w:rsidR="003E1D28" w:rsidRDefault="005A0271" w:rsidP="003E1D28">
      <w:r>
        <w:t>//</w:t>
      </w:r>
      <w:r w:rsidR="008C7133">
        <w:t xml:space="preserve"> Grundriss der Software</w:t>
      </w:r>
    </w:p>
    <w:p w:rsidR="003E1D28" w:rsidRDefault="003E1D28" w:rsidP="00BF04CB">
      <w:pPr>
        <w:pStyle w:val="berschrift2"/>
      </w:pPr>
      <w:bookmarkStart w:id="16" w:name="_Toc514874046"/>
      <w:r>
        <w:t>Whitebox Gesamtsystem</w:t>
      </w:r>
      <w:bookmarkEnd w:id="16"/>
    </w:p>
    <w:p w:rsidR="00172142" w:rsidRPr="00172142" w:rsidRDefault="00226B03" w:rsidP="00172142">
      <w:r>
        <w:t xml:space="preserve">// Zerlegung des Gesamtsystems in </w:t>
      </w:r>
      <w:r w:rsidR="002705A8">
        <w:t>Bausteine (z.B.: Daten, Views, …)</w:t>
      </w:r>
    </w:p>
    <w:p w:rsidR="00172142" w:rsidRDefault="00172142" w:rsidP="00172142">
      <w:pPr>
        <w:pStyle w:val="berschrift1"/>
      </w:pPr>
      <w:bookmarkStart w:id="17" w:name="_Toc514874047"/>
      <w:r>
        <w:t>Laufzeitsicht</w:t>
      </w:r>
      <w:bookmarkEnd w:id="17"/>
    </w:p>
    <w:p w:rsidR="00B017AD" w:rsidRPr="00B017AD" w:rsidRDefault="00AB57D7" w:rsidP="00B017AD">
      <w:r>
        <w:t>// Arbeit der Bausteine zur Laufzeit</w:t>
      </w:r>
      <w:r w:rsidR="00C6523D">
        <w:t xml:space="preserve"> (Szenarien)</w:t>
      </w:r>
    </w:p>
    <w:p w:rsidR="003E1D28" w:rsidRDefault="00B017AD" w:rsidP="00B017AD">
      <w:pPr>
        <w:pStyle w:val="berschrift1"/>
      </w:pPr>
      <w:bookmarkStart w:id="18" w:name="_Toc514874048"/>
      <w:r>
        <w:t>Verteilungssicht</w:t>
      </w:r>
      <w:bookmarkEnd w:id="18"/>
    </w:p>
    <w:p w:rsidR="00425E31" w:rsidRDefault="00D86905" w:rsidP="00425E31">
      <w:r>
        <w:t>// Verteilung der Bausteine auf Infrastrukturen (lokal, Datenbank, …)</w:t>
      </w:r>
    </w:p>
    <w:p w:rsidR="00425E31" w:rsidRDefault="00425E31" w:rsidP="00425E31">
      <w:pPr>
        <w:pStyle w:val="berschrift1"/>
      </w:pPr>
      <w:bookmarkStart w:id="19" w:name="_Toc514874049"/>
      <w:r>
        <w:t>Querschnittliche Konzepte</w:t>
      </w:r>
      <w:bookmarkEnd w:id="19"/>
    </w:p>
    <w:p w:rsidR="00630C63" w:rsidRPr="00630C63" w:rsidRDefault="00D86905" w:rsidP="00630C63">
      <w:r>
        <w:t>// übergreifende Regelungen, Prinzipien (Richtlinien)</w:t>
      </w:r>
    </w:p>
    <w:p w:rsidR="002D10BB" w:rsidRDefault="00630C63" w:rsidP="002D10BB">
      <w:pPr>
        <w:pStyle w:val="berschrift1"/>
      </w:pPr>
      <w:bookmarkStart w:id="20" w:name="_Toc514874050"/>
      <w:r>
        <w:t>Entwurfsentscheidungen</w:t>
      </w:r>
      <w:bookmarkEnd w:id="20"/>
    </w:p>
    <w:p w:rsidR="002D10BB" w:rsidRDefault="005139D3" w:rsidP="002D10BB">
      <w:r>
        <w:t>// siehe #4, Beschreibung der Auswahlkriterien für eine Strategie</w:t>
      </w:r>
    </w:p>
    <w:p w:rsidR="002D10BB" w:rsidRDefault="002D10BB" w:rsidP="002D10BB">
      <w:pPr>
        <w:pStyle w:val="berschrift1"/>
      </w:pPr>
      <w:bookmarkStart w:id="21" w:name="_Toc514874051"/>
      <w:r>
        <w:t>Qualitätsanforderungen</w:t>
      </w:r>
      <w:bookmarkEnd w:id="21"/>
    </w:p>
    <w:p w:rsidR="00EB2869" w:rsidRDefault="00D90B5C" w:rsidP="00EB2869">
      <w:r>
        <w:t>// Erweiterung von #1.3</w:t>
      </w:r>
    </w:p>
    <w:p w:rsidR="00EB2869" w:rsidRDefault="00EB2869" w:rsidP="00EB2869">
      <w:pPr>
        <w:pStyle w:val="berschrift1"/>
      </w:pPr>
      <w:bookmarkStart w:id="22" w:name="_Toc514874052"/>
      <w:r>
        <w:t>Risiken und technische Schulden</w:t>
      </w:r>
      <w:bookmarkEnd w:id="22"/>
    </w:p>
    <w:p w:rsidR="00C06294" w:rsidRDefault="00FA56CC" w:rsidP="00C06294">
      <w:r>
        <w:t xml:space="preserve">// </w:t>
      </w:r>
      <w:r w:rsidR="00731E1A">
        <w:t>Liste von Risiken und Bewertung derer</w:t>
      </w:r>
    </w:p>
    <w:p w:rsidR="00D501A1" w:rsidRDefault="00D501A1" w:rsidP="00C06294"/>
    <w:p w:rsidR="00D501A1" w:rsidRDefault="00D501A1" w:rsidP="00C06294"/>
    <w:p w:rsidR="00C06294" w:rsidRDefault="00C06294" w:rsidP="00C06294">
      <w:pPr>
        <w:pStyle w:val="berschrift1"/>
      </w:pPr>
      <w:bookmarkStart w:id="23" w:name="_Toc514874053"/>
      <w:r>
        <w:t>Glossar</w:t>
      </w:r>
      <w:bookmarkEnd w:id="23"/>
    </w:p>
    <w:p w:rsidR="00A64AD3" w:rsidRDefault="001E66D5" w:rsidP="00A64AD3">
      <w:r>
        <w:t>Dieses Glossar umfasst alle Begriffe</w:t>
      </w:r>
      <w:r w:rsidR="00E375C2">
        <w:t xml:space="preserve"> und Abkürzungen</w:t>
      </w:r>
      <w:r>
        <w:t xml:space="preserve">, welche, im Zusammenhang mit in diesem Praktikum entstandener Systemdokumentation, verwendet wurden. </w:t>
      </w:r>
      <w:r w:rsidR="00E375C2">
        <w:t xml:space="preserve">Es soll ein einheitliches </w:t>
      </w:r>
      <w:r w:rsidR="00E375C2">
        <w:lastRenderedPageBreak/>
        <w:t>Verständnis für alle Begrifflichkeiten schaffen, und Redundanzen</w:t>
      </w:r>
      <w:r w:rsidR="000C3271">
        <w:t>,</w:t>
      </w:r>
      <w:r w:rsidR="00E375C2">
        <w:t xml:space="preserve"> in der Verwendung </w:t>
      </w:r>
      <w:r w:rsidR="000C3271">
        <w:t xml:space="preserve">von </w:t>
      </w:r>
      <w:r w:rsidR="005D1006">
        <w:t>mehreren Begriffen</w:t>
      </w:r>
      <w:r w:rsidR="00945242">
        <w:t xml:space="preserve"> für ein Element</w:t>
      </w:r>
      <w:r w:rsidR="000C3271">
        <w:t>,</w:t>
      </w:r>
      <w:r w:rsidR="00945242">
        <w:t xml:space="preserve"> eliminieren</w:t>
      </w:r>
      <w:r w:rsidR="00E375C2">
        <w:t>.</w:t>
      </w:r>
    </w:p>
    <w:p w:rsidR="00A10EF1" w:rsidRDefault="00A10EF1" w:rsidP="00A64AD3"/>
    <w:p w:rsidR="00A10EF1" w:rsidRPr="00991A1C" w:rsidRDefault="00A10EF1" w:rsidP="00A10EF1">
      <w:r>
        <w:t>Projektinterne Bezeichnungen</w:t>
      </w:r>
    </w:p>
    <w:tbl>
      <w:tblPr>
        <w:tblStyle w:val="Tabellenraster"/>
        <w:tblW w:w="0" w:type="auto"/>
        <w:tblLook w:val="04A0" w:firstRow="1" w:lastRow="0" w:firstColumn="1" w:lastColumn="0" w:noHBand="0" w:noVBand="1"/>
      </w:tblPr>
      <w:tblGrid>
        <w:gridCol w:w="4984"/>
        <w:gridCol w:w="4984"/>
      </w:tblGrid>
      <w:tr w:rsidR="00A10EF1" w:rsidTr="008E5159">
        <w:tc>
          <w:tcPr>
            <w:tcW w:w="4984" w:type="dxa"/>
          </w:tcPr>
          <w:p w:rsidR="00A10EF1" w:rsidRDefault="00A10EF1" w:rsidP="008E5159">
            <w:pPr>
              <w:rPr>
                <w:b/>
              </w:rPr>
            </w:pPr>
            <w:r>
              <w:rPr>
                <w:b/>
              </w:rPr>
              <w:t>Begriff</w:t>
            </w:r>
          </w:p>
        </w:tc>
        <w:tc>
          <w:tcPr>
            <w:tcW w:w="4984" w:type="dxa"/>
          </w:tcPr>
          <w:p w:rsidR="00A10EF1" w:rsidRDefault="00A10EF1" w:rsidP="008E5159">
            <w:pPr>
              <w:rPr>
                <w:b/>
              </w:rPr>
            </w:pPr>
            <w:r>
              <w:rPr>
                <w:b/>
              </w:rPr>
              <w:t>Definition</w:t>
            </w:r>
          </w:p>
        </w:tc>
      </w:tr>
      <w:tr w:rsidR="00A10EF1" w:rsidTr="008E5159">
        <w:tc>
          <w:tcPr>
            <w:tcW w:w="4984" w:type="dxa"/>
          </w:tcPr>
          <w:p w:rsidR="00A10EF1" w:rsidRPr="00EC444F" w:rsidRDefault="00A10EF1" w:rsidP="008E5159">
            <w:r>
              <w:t>Projekt</w:t>
            </w:r>
          </w:p>
        </w:tc>
        <w:tc>
          <w:tcPr>
            <w:tcW w:w="4984" w:type="dxa"/>
          </w:tcPr>
          <w:p w:rsidR="00A10EF1" w:rsidRPr="0022115A" w:rsidRDefault="00A10EF1" w:rsidP="008E5159">
            <w:r>
              <w:t>Name für die in diesem Praktikum durchgeführten Aktionen</w:t>
            </w:r>
          </w:p>
        </w:tc>
      </w:tr>
      <w:tr w:rsidR="00A10EF1" w:rsidTr="008E5159">
        <w:tc>
          <w:tcPr>
            <w:tcW w:w="4984" w:type="dxa"/>
          </w:tcPr>
          <w:p w:rsidR="00A10EF1" w:rsidRPr="00EC444F" w:rsidRDefault="00A10EF1" w:rsidP="008E5159">
            <w:r>
              <w:t>Team</w:t>
            </w:r>
          </w:p>
        </w:tc>
        <w:tc>
          <w:tcPr>
            <w:tcW w:w="4984" w:type="dxa"/>
          </w:tcPr>
          <w:p w:rsidR="00A10EF1" w:rsidRPr="0022115A" w:rsidRDefault="00A10EF1" w:rsidP="008E5159">
            <w:r>
              <w:t>Name für die „Gruppe 3“ des Praktikums</w:t>
            </w:r>
          </w:p>
        </w:tc>
      </w:tr>
      <w:tr w:rsidR="00A10EF1" w:rsidTr="008E5159">
        <w:tc>
          <w:tcPr>
            <w:tcW w:w="4984" w:type="dxa"/>
          </w:tcPr>
          <w:p w:rsidR="00A10EF1" w:rsidRPr="00EC444F" w:rsidRDefault="00A10EF1" w:rsidP="008E5159">
            <w:r w:rsidRPr="00EC444F">
              <w:t>TimeTrackerApp</w:t>
            </w:r>
          </w:p>
        </w:tc>
        <w:tc>
          <w:tcPr>
            <w:tcW w:w="4984" w:type="dxa"/>
          </w:tcPr>
          <w:p w:rsidR="00A10EF1" w:rsidRPr="0022115A" w:rsidRDefault="00A10EF1" w:rsidP="008E5159">
            <w:r w:rsidRPr="0022115A">
              <w:t>Name für die</w:t>
            </w:r>
            <w:r>
              <w:t xml:space="preserve"> in diesem Praktikum erstellten </w:t>
            </w:r>
            <w:r w:rsidR="00D93D5E">
              <w:t>Applikation</w:t>
            </w:r>
          </w:p>
        </w:tc>
      </w:tr>
    </w:tbl>
    <w:p w:rsidR="00777310" w:rsidRDefault="00777310" w:rsidP="00A64AD3"/>
    <w:p w:rsidR="007F4CB0" w:rsidRPr="00991A1C" w:rsidRDefault="00777310" w:rsidP="00A64AD3">
      <w:r w:rsidRPr="00991A1C">
        <w:t>Abkürzungsverzeichnis</w:t>
      </w:r>
    </w:p>
    <w:tbl>
      <w:tblPr>
        <w:tblStyle w:val="Tabellenraster"/>
        <w:tblW w:w="0" w:type="auto"/>
        <w:tblLook w:val="04A0" w:firstRow="1" w:lastRow="0" w:firstColumn="1" w:lastColumn="0" w:noHBand="0" w:noVBand="1"/>
      </w:tblPr>
      <w:tblGrid>
        <w:gridCol w:w="4984"/>
        <w:gridCol w:w="4984"/>
      </w:tblGrid>
      <w:tr w:rsidR="007F4CB0" w:rsidTr="007F4CB0">
        <w:tc>
          <w:tcPr>
            <w:tcW w:w="4984" w:type="dxa"/>
          </w:tcPr>
          <w:p w:rsidR="007F4CB0" w:rsidRPr="00991A1C" w:rsidRDefault="00991A1C" w:rsidP="00A64AD3">
            <w:pPr>
              <w:rPr>
                <w:b/>
              </w:rPr>
            </w:pPr>
            <w:r>
              <w:rPr>
                <w:b/>
              </w:rPr>
              <w:t>Abkürzung</w:t>
            </w:r>
          </w:p>
        </w:tc>
        <w:tc>
          <w:tcPr>
            <w:tcW w:w="4984" w:type="dxa"/>
          </w:tcPr>
          <w:p w:rsidR="007F4CB0" w:rsidRPr="00991A1C" w:rsidRDefault="007F4CB0" w:rsidP="00A64AD3">
            <w:pPr>
              <w:rPr>
                <w:b/>
              </w:rPr>
            </w:pPr>
            <w:r w:rsidRPr="00991A1C">
              <w:rPr>
                <w:b/>
              </w:rPr>
              <w:t>Definition</w:t>
            </w:r>
          </w:p>
        </w:tc>
      </w:tr>
      <w:tr w:rsidR="007F4CB0" w:rsidTr="007F4CB0">
        <w:tc>
          <w:tcPr>
            <w:tcW w:w="4984" w:type="dxa"/>
          </w:tcPr>
          <w:p w:rsidR="007F4CB0" w:rsidRDefault="00EF57C2" w:rsidP="00A64AD3">
            <w:r>
              <w:t>.</w:t>
            </w:r>
            <w:proofErr w:type="spellStart"/>
            <w:r>
              <w:t>csv</w:t>
            </w:r>
            <w:proofErr w:type="spellEnd"/>
          </w:p>
        </w:tc>
        <w:tc>
          <w:tcPr>
            <w:tcW w:w="4984" w:type="dxa"/>
          </w:tcPr>
          <w:p w:rsidR="007F4CB0" w:rsidRDefault="00EF57C2" w:rsidP="00A64AD3">
            <w:proofErr w:type="spellStart"/>
            <w:r w:rsidRPr="00EF57C2">
              <w:t>Comma-separated</w:t>
            </w:r>
            <w:proofErr w:type="spellEnd"/>
            <w:r w:rsidRPr="00EF57C2">
              <w:t xml:space="preserve"> </w:t>
            </w:r>
            <w:proofErr w:type="spellStart"/>
            <w:r w:rsidRPr="00EF57C2">
              <w:t>values</w:t>
            </w:r>
            <w:proofErr w:type="spellEnd"/>
            <w:r>
              <w:t xml:space="preserve"> (Dateiformat)</w:t>
            </w:r>
          </w:p>
        </w:tc>
      </w:tr>
      <w:tr w:rsidR="00EF57C2" w:rsidTr="007F4CB0">
        <w:tc>
          <w:tcPr>
            <w:tcW w:w="4984" w:type="dxa"/>
          </w:tcPr>
          <w:p w:rsidR="00EF57C2" w:rsidRDefault="00EF57C2" w:rsidP="00EF57C2">
            <w:r>
              <w:t>App</w:t>
            </w:r>
          </w:p>
        </w:tc>
        <w:tc>
          <w:tcPr>
            <w:tcW w:w="4984" w:type="dxa"/>
          </w:tcPr>
          <w:p w:rsidR="00EF57C2" w:rsidRDefault="00EF57C2" w:rsidP="00EF57C2">
            <w:r>
              <w:t>Applikation</w:t>
            </w:r>
          </w:p>
        </w:tc>
      </w:tr>
      <w:tr w:rsidR="007B3391" w:rsidTr="007F4CB0">
        <w:tc>
          <w:tcPr>
            <w:tcW w:w="4984" w:type="dxa"/>
          </w:tcPr>
          <w:p w:rsidR="007B3391" w:rsidRDefault="007B3391" w:rsidP="00EF57C2">
            <w:r>
              <w:t>SCR</w:t>
            </w:r>
          </w:p>
        </w:tc>
        <w:tc>
          <w:tcPr>
            <w:tcW w:w="4984" w:type="dxa"/>
          </w:tcPr>
          <w:p w:rsidR="007B3391" w:rsidRPr="005332FE" w:rsidRDefault="007B3391" w:rsidP="00EF57C2">
            <w:r>
              <w:t>Source Code Repository</w:t>
            </w:r>
          </w:p>
        </w:tc>
      </w:tr>
    </w:tbl>
    <w:p w:rsidR="007F4CB0" w:rsidRPr="00991A1C" w:rsidRDefault="007F4CB0" w:rsidP="00A64AD3"/>
    <w:p w:rsidR="00991A1C" w:rsidRPr="00991A1C" w:rsidRDefault="00991A1C" w:rsidP="00A64AD3">
      <w:r w:rsidRPr="00991A1C">
        <w:t>Begriffserklärungen</w:t>
      </w:r>
    </w:p>
    <w:tbl>
      <w:tblPr>
        <w:tblStyle w:val="Tabellenraster"/>
        <w:tblW w:w="0" w:type="auto"/>
        <w:tblLook w:val="04A0" w:firstRow="1" w:lastRow="0" w:firstColumn="1" w:lastColumn="0" w:noHBand="0" w:noVBand="1"/>
      </w:tblPr>
      <w:tblGrid>
        <w:gridCol w:w="4984"/>
        <w:gridCol w:w="4984"/>
      </w:tblGrid>
      <w:tr w:rsidR="00991A1C" w:rsidTr="00991A1C">
        <w:tc>
          <w:tcPr>
            <w:tcW w:w="4984" w:type="dxa"/>
          </w:tcPr>
          <w:p w:rsidR="00991A1C" w:rsidRDefault="003C01A0" w:rsidP="00A64AD3">
            <w:pPr>
              <w:rPr>
                <w:b/>
              </w:rPr>
            </w:pPr>
            <w:r>
              <w:rPr>
                <w:b/>
              </w:rPr>
              <w:t>Begriff</w:t>
            </w:r>
          </w:p>
        </w:tc>
        <w:tc>
          <w:tcPr>
            <w:tcW w:w="4984" w:type="dxa"/>
          </w:tcPr>
          <w:p w:rsidR="00991A1C" w:rsidRDefault="003C01A0" w:rsidP="00A64AD3">
            <w:pPr>
              <w:rPr>
                <w:b/>
              </w:rPr>
            </w:pPr>
            <w:r>
              <w:rPr>
                <w:b/>
              </w:rPr>
              <w:t>Definition</w:t>
            </w:r>
          </w:p>
        </w:tc>
      </w:tr>
      <w:tr w:rsidR="00991A1C" w:rsidTr="00991A1C">
        <w:tc>
          <w:tcPr>
            <w:tcW w:w="4984" w:type="dxa"/>
          </w:tcPr>
          <w:p w:rsidR="00991A1C" w:rsidRPr="00EC444F" w:rsidRDefault="00B5110C" w:rsidP="00A64AD3">
            <w:r>
              <w:t>Java</w:t>
            </w:r>
          </w:p>
        </w:tc>
        <w:tc>
          <w:tcPr>
            <w:tcW w:w="4984" w:type="dxa"/>
          </w:tcPr>
          <w:p w:rsidR="00991A1C" w:rsidRPr="0022115A" w:rsidRDefault="00B5110C" w:rsidP="00A64AD3">
            <w:r>
              <w:t>objektorientierte Programmiersprache</w:t>
            </w:r>
          </w:p>
        </w:tc>
      </w:tr>
      <w:tr w:rsidR="00504F4D" w:rsidTr="008E5159">
        <w:tc>
          <w:tcPr>
            <w:tcW w:w="4984" w:type="dxa"/>
          </w:tcPr>
          <w:p w:rsidR="00504F4D" w:rsidRDefault="00504F4D" w:rsidP="008E5159">
            <w:r>
              <w:t>mySQL</w:t>
            </w:r>
          </w:p>
        </w:tc>
        <w:tc>
          <w:tcPr>
            <w:tcW w:w="4984" w:type="dxa"/>
          </w:tcPr>
          <w:p w:rsidR="00504F4D" w:rsidRDefault="00504F4D" w:rsidP="008E5159">
            <w:r>
              <w:t>Datenbankverwaltungssystem</w:t>
            </w:r>
          </w:p>
        </w:tc>
      </w:tr>
      <w:tr w:rsidR="00504F4D" w:rsidTr="008E5159">
        <w:tc>
          <w:tcPr>
            <w:tcW w:w="4984" w:type="dxa"/>
          </w:tcPr>
          <w:p w:rsidR="00504F4D" w:rsidRDefault="00504F4D" w:rsidP="008E5159">
            <w:r>
              <w:t>SQL</w:t>
            </w:r>
          </w:p>
        </w:tc>
        <w:tc>
          <w:tcPr>
            <w:tcW w:w="4984" w:type="dxa"/>
          </w:tcPr>
          <w:p w:rsidR="00504F4D" w:rsidRDefault="00504F4D" w:rsidP="008E5159">
            <w:r>
              <w:t>Datenbanksprache für relationale Datenbanken</w:t>
            </w:r>
          </w:p>
        </w:tc>
      </w:tr>
      <w:tr w:rsidR="000D5A5E" w:rsidTr="00476176">
        <w:tc>
          <w:tcPr>
            <w:tcW w:w="4984" w:type="dxa"/>
          </w:tcPr>
          <w:p w:rsidR="000D5A5E" w:rsidRDefault="000D5A5E" w:rsidP="00476176">
            <w:r>
              <w:t>JSON</w:t>
            </w:r>
          </w:p>
        </w:tc>
        <w:tc>
          <w:tcPr>
            <w:tcW w:w="4984" w:type="dxa"/>
          </w:tcPr>
          <w:p w:rsidR="000D5A5E" w:rsidRDefault="000D5A5E" w:rsidP="00476176">
            <w:r w:rsidRPr="005332FE">
              <w:t xml:space="preserve">JavaScript </w:t>
            </w:r>
            <w:proofErr w:type="spellStart"/>
            <w:r w:rsidRPr="005332FE">
              <w:t>Object</w:t>
            </w:r>
            <w:proofErr w:type="spellEnd"/>
            <w:r w:rsidRPr="005332FE">
              <w:t xml:space="preserve"> Notation</w:t>
            </w:r>
            <w:r>
              <w:t xml:space="preserve"> (Dateiformat)</w:t>
            </w:r>
          </w:p>
        </w:tc>
      </w:tr>
    </w:tbl>
    <w:p w:rsidR="00991A1C" w:rsidRPr="00991A1C" w:rsidRDefault="00991A1C" w:rsidP="00A64AD3">
      <w:pPr>
        <w:rPr>
          <w:b/>
        </w:rPr>
      </w:pPr>
    </w:p>
    <w:sectPr w:rsidR="00991A1C" w:rsidRPr="00991A1C" w:rsidSect="008F2EA2">
      <w:headerReference w:type="default" r:id="rId13"/>
      <w:footerReference w:type="default" r:id="rId14"/>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112" w:rsidRDefault="00920112" w:rsidP="000A78E0">
      <w:pPr>
        <w:spacing w:line="240" w:lineRule="auto"/>
      </w:pPr>
      <w:r>
        <w:separator/>
      </w:r>
    </w:p>
  </w:endnote>
  <w:endnote w:type="continuationSeparator" w:id="0">
    <w:p w:rsidR="00920112" w:rsidRDefault="00920112"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pPr>
      <w:pStyle w:val="Fuzeile"/>
    </w:pPr>
    <w:r>
      <w:rPr>
        <w:noProof/>
        <w:lang w:val="de-DE" w:eastAsia="de-DE"/>
      </w:rPr>
      <mc:AlternateContent>
        <mc:Choice Requires="wps">
          <w:drawing>
            <wp:anchor distT="45720" distB="45720" distL="114300" distR="114300" simplePos="0" relativeHeight="251681792" behindDoc="0" locked="1" layoutInCell="1" allowOverlap="1" wp14:anchorId="53882178" wp14:editId="2878C818">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882178" id="_x0000_t202" coordsize="21600,21600" o:spt="202" path="m,l,21600r21600,l21600,xe">
              <v:stroke joinstyle="miter"/>
              <v:path gradientshapeok="t" o:connecttype="rect"/>
            </v:shapetype>
            <v:shape id="_x0000_s1028"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8E5159" w:rsidRPr="00237B77" w:rsidRDefault="008E5159"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8E5159" w:rsidRPr="00237B77" w:rsidRDefault="008E5159" w:rsidP="00237B77">
                    <w:pPr>
                      <w:spacing w:line="220" w:lineRule="exact"/>
                      <w:rPr>
                        <w:rFonts w:cs="Arial"/>
                        <w:sz w:val="16"/>
                        <w:szCs w:val="16"/>
                      </w:rPr>
                    </w:pPr>
                    <w:r w:rsidRPr="00237B77">
                      <w:rPr>
                        <w:rFonts w:cs="Arial"/>
                        <w:sz w:val="16"/>
                        <w:szCs w:val="16"/>
                      </w:rPr>
                      <w:t>Altenberger Straße 69</w:t>
                    </w:r>
                  </w:p>
                  <w:p w:rsidR="008E5159" w:rsidRPr="00237B77" w:rsidRDefault="008E5159" w:rsidP="00237B77">
                    <w:pPr>
                      <w:spacing w:line="220" w:lineRule="exact"/>
                      <w:rPr>
                        <w:rFonts w:cs="Arial"/>
                        <w:sz w:val="16"/>
                        <w:szCs w:val="16"/>
                      </w:rPr>
                    </w:pPr>
                    <w:r w:rsidRPr="00237B77">
                      <w:rPr>
                        <w:rFonts w:cs="Arial"/>
                        <w:sz w:val="16"/>
                        <w:szCs w:val="16"/>
                      </w:rPr>
                      <w:t>4040 Linz, Österreich</w:t>
                    </w:r>
                  </w:p>
                  <w:p w:rsidR="008E5159" w:rsidRPr="00237B77" w:rsidRDefault="008E5159" w:rsidP="00237B77">
                    <w:pPr>
                      <w:spacing w:line="220" w:lineRule="exact"/>
                      <w:rPr>
                        <w:rFonts w:cs="Arial"/>
                        <w:sz w:val="16"/>
                        <w:szCs w:val="16"/>
                      </w:rPr>
                    </w:pPr>
                    <w:r w:rsidRPr="00237B77">
                      <w:rPr>
                        <w:rFonts w:cs="Arial"/>
                        <w:sz w:val="16"/>
                        <w:szCs w:val="16"/>
                      </w:rPr>
                      <w:t>www.jku.at</w:t>
                    </w:r>
                  </w:p>
                  <w:p w:rsidR="008E5159" w:rsidRPr="00237B77" w:rsidRDefault="008E5159"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Pr="004746F8" w:rsidRDefault="008E5159"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3D5C58">
      <w:rPr>
        <w:noProof/>
      </w:rPr>
      <w:t>18. Juni 2018</w:t>
    </w:r>
    <w:r w:rsidRPr="004746F8">
      <w:fldChar w:fldCharType="end"/>
    </w:r>
    <w:r w:rsidRPr="004746F8">
      <w:tab/>
    </w:r>
    <w:sdt>
      <w:sdtPr>
        <w:alias w:val="Autor"/>
        <w:tag w:val=""/>
        <w:id w:val="-2110424260"/>
        <w:placeholder>
          <w:docPart w:val="3E5B5616B5AD407EAE1CAFE955406A81"/>
        </w:placeholder>
        <w:dataBinding w:prefixMappings="xmlns:ns0='http://purl.org/dc/elements/1.1/' xmlns:ns1='http://schemas.openxmlformats.org/package/2006/metadata/core-properties' " w:xpath="/ns1:coreProperties[1]/ns0:creator[1]" w:storeItemID="{6C3C8BC8-F283-45AE-878A-BAB7291924A1}"/>
        <w:text/>
      </w:sdtPr>
      <w:sdtEndPr/>
      <w:sdtContent>
        <w:r>
          <w:t>Gruppe 3</w:t>
        </w:r>
      </w:sdtContent>
    </w:sdt>
    <w:r w:rsidRPr="004746F8">
      <w:tab/>
    </w:r>
    <w:r w:rsidRPr="004746F8">
      <w:fldChar w:fldCharType="begin"/>
    </w:r>
    <w:r w:rsidRPr="004746F8">
      <w:instrText xml:space="preserve"> PAGE   \* MERGEFORMAT </w:instrText>
    </w:r>
    <w:r w:rsidRPr="004746F8">
      <w:fldChar w:fldCharType="separate"/>
    </w:r>
    <w:r w:rsidR="005B5793">
      <w:rPr>
        <w:noProof/>
      </w:rPr>
      <w:t>8</w:t>
    </w:r>
    <w:r w:rsidRPr="004746F8">
      <w:fldChar w:fldCharType="end"/>
    </w:r>
    <w:r w:rsidRPr="004746F8">
      <w:t>/</w:t>
    </w:r>
    <w:fldSimple w:instr=" NUMPAGES   \* MERGEFORMAT ">
      <w:r w:rsidR="005B5793">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112" w:rsidRDefault="00920112" w:rsidP="000A78E0">
      <w:pPr>
        <w:spacing w:line="240" w:lineRule="auto"/>
      </w:pPr>
      <w:r>
        <w:separator/>
      </w:r>
    </w:p>
  </w:footnote>
  <w:footnote w:type="continuationSeparator" w:id="0">
    <w:p w:rsidR="00920112" w:rsidRDefault="00920112"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F04562">
    <w:r>
      <w:rPr>
        <w:noProof/>
        <w:lang w:val="de-DE" w:eastAsia="de-DE"/>
      </w:rPr>
      <w:drawing>
        <wp:anchor distT="0" distB="0" distL="114300" distR="114300" simplePos="0" relativeHeight="251726848" behindDoc="0" locked="1" layoutInCell="1" allowOverlap="1" wp14:anchorId="54E9C0B2" wp14:editId="26923F03">
          <wp:simplePos x="0" y="0"/>
          <wp:positionH relativeFrom="column">
            <wp:posOffset>4394835</wp:posOffset>
          </wp:positionH>
          <wp:positionV relativeFrom="page">
            <wp:posOffset>476250</wp:posOffset>
          </wp:positionV>
          <wp:extent cx="2016000" cy="10080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159" w:rsidRDefault="008E5159" w:rsidP="00BD398D">
    <w:pPr>
      <w:pStyle w:val="Kopfzeile"/>
      <w:tabs>
        <w:tab w:val="clear" w:pos="9072"/>
      </w:tabs>
    </w:pPr>
    <w:r>
      <w:rPr>
        <w:noProof/>
        <w:lang w:val="de-DE" w:eastAsia="de-DE"/>
      </w:rPr>
      <w:drawing>
        <wp:anchor distT="0" distB="0" distL="114300" distR="114300" simplePos="0" relativeHeight="251728896" behindDoc="0" locked="1" layoutInCell="1" allowOverlap="1" wp14:anchorId="3CA10FD8" wp14:editId="09E9A41E">
          <wp:simplePos x="0" y="0"/>
          <wp:positionH relativeFrom="margin">
            <wp:posOffset>5257165</wp:posOffset>
          </wp:positionH>
          <wp:positionV relativeFrom="margin">
            <wp:posOffset>-706755</wp:posOffset>
          </wp:positionV>
          <wp:extent cx="1130400" cy="590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94F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9FC681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4ECB1A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DCA8E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C0C6C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8785C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03E94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C8E8FD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E58F5B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D1ED3E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208A9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466AD"/>
    <w:multiLevelType w:val="multilevel"/>
    <w:tmpl w:val="0C07001D"/>
    <w:numStyleLink w:val="ListeJKU"/>
  </w:abstractNum>
  <w:abstractNum w:abstractNumId="12" w15:restartNumberingAfterBreak="0">
    <w:nsid w:val="0A2B415C"/>
    <w:multiLevelType w:val="multilevel"/>
    <w:tmpl w:val="977E5672"/>
    <w:numStyleLink w:val="berschriftenJKU"/>
  </w:abstractNum>
  <w:abstractNum w:abstractNumId="13" w15:restartNumberingAfterBreak="0">
    <w:nsid w:val="0FAF6F43"/>
    <w:multiLevelType w:val="multilevel"/>
    <w:tmpl w:val="977E5672"/>
    <w:numStyleLink w:val="berschriftenJKU"/>
  </w:abstractNum>
  <w:abstractNum w:abstractNumId="14" w15:restartNumberingAfterBreak="0">
    <w:nsid w:val="14A66AFA"/>
    <w:multiLevelType w:val="multilevel"/>
    <w:tmpl w:val="977E5672"/>
    <w:numStyleLink w:val="berschriftenJKU"/>
  </w:abstractNum>
  <w:abstractNum w:abstractNumId="15"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19660A71"/>
    <w:multiLevelType w:val="multilevel"/>
    <w:tmpl w:val="0C07001D"/>
    <w:numStyleLink w:val="ListeJKU"/>
  </w:abstractNum>
  <w:abstractNum w:abstractNumId="17"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A61FA7"/>
    <w:multiLevelType w:val="hybridMultilevel"/>
    <w:tmpl w:val="18CCA4A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26A8301A"/>
    <w:multiLevelType w:val="multilevel"/>
    <w:tmpl w:val="0C07001D"/>
    <w:numStyleLink w:val="ListeJKU"/>
  </w:abstractNum>
  <w:abstractNum w:abstractNumId="20" w15:restartNumberingAfterBreak="0">
    <w:nsid w:val="32424BA5"/>
    <w:multiLevelType w:val="multilevel"/>
    <w:tmpl w:val="977E5672"/>
    <w:numStyleLink w:val="berschriftenJKU"/>
  </w:abstractNum>
  <w:abstractNum w:abstractNumId="21"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76A07"/>
    <w:multiLevelType w:val="hybridMultilevel"/>
    <w:tmpl w:val="ED1AA90E"/>
    <w:lvl w:ilvl="0" w:tplc="B8A04148">
      <w:start w:val="1"/>
      <w:numFmt w:val="bullet"/>
      <w:lvlText w:val=""/>
      <w:lvlJc w:val="left"/>
      <w:pPr>
        <w:ind w:left="360" w:hanging="360"/>
      </w:pPr>
      <w:rPr>
        <w:rFonts w:ascii="Wingdings" w:hAnsi="Wingdings" w:hint="default"/>
      </w:rPr>
    </w:lvl>
    <w:lvl w:ilvl="1" w:tplc="0C070003">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08B3AD6"/>
    <w:multiLevelType w:val="multilevel"/>
    <w:tmpl w:val="0C07001D"/>
    <w:numStyleLink w:val="ListeJKU"/>
  </w:abstractNum>
  <w:abstractNum w:abstractNumId="26" w15:restartNumberingAfterBreak="0">
    <w:nsid w:val="51AF723B"/>
    <w:multiLevelType w:val="hybridMultilevel"/>
    <w:tmpl w:val="55308C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4C31605"/>
    <w:multiLevelType w:val="multilevel"/>
    <w:tmpl w:val="977E5672"/>
    <w:numStyleLink w:val="berschriftenJKU"/>
  </w:abstractNum>
  <w:abstractNum w:abstractNumId="28" w15:restartNumberingAfterBreak="0">
    <w:nsid w:val="58CC647B"/>
    <w:multiLevelType w:val="multilevel"/>
    <w:tmpl w:val="977E5672"/>
    <w:numStyleLink w:val="berschriftenJKU"/>
  </w:abstractNum>
  <w:abstractNum w:abstractNumId="29"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CC8117A"/>
    <w:multiLevelType w:val="hybridMultilevel"/>
    <w:tmpl w:val="86669E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730C6BC4"/>
    <w:multiLevelType w:val="multilevel"/>
    <w:tmpl w:val="977E5672"/>
    <w:numStyleLink w:val="berschriftenJKU"/>
  </w:abstractNum>
  <w:abstractNum w:abstractNumId="32" w15:restartNumberingAfterBreak="0">
    <w:nsid w:val="73486D13"/>
    <w:multiLevelType w:val="multilevel"/>
    <w:tmpl w:val="977E5672"/>
    <w:numStyleLink w:val="berschriftenJKU"/>
  </w:abstractNum>
  <w:abstractNum w:abstractNumId="33"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7F664D6"/>
    <w:multiLevelType w:val="multilevel"/>
    <w:tmpl w:val="977E5672"/>
    <w:numStyleLink w:val="berschriftenJKU"/>
  </w:abstractNum>
  <w:abstractNum w:abstractNumId="35" w15:restartNumberingAfterBreak="0">
    <w:nsid w:val="7C8131AA"/>
    <w:multiLevelType w:val="hybridMultilevel"/>
    <w:tmpl w:val="FD0C68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33"/>
  </w:num>
  <w:num w:numId="4">
    <w:abstractNumId w:val="21"/>
  </w:num>
  <w:num w:numId="5">
    <w:abstractNumId w:val="11"/>
  </w:num>
  <w:num w:numId="6">
    <w:abstractNumId w:val="19"/>
  </w:num>
  <w:num w:numId="7">
    <w:abstractNumId w:val="16"/>
  </w:num>
  <w:num w:numId="8">
    <w:abstractNumId w:val="25"/>
  </w:num>
  <w:num w:numId="9">
    <w:abstractNumId w:val="22"/>
  </w:num>
  <w:num w:numId="10">
    <w:abstractNumId w:val="34"/>
  </w:num>
  <w:num w:numId="11">
    <w:abstractNumId w:val="20"/>
  </w:num>
  <w:num w:numId="12">
    <w:abstractNumId w:val="31"/>
  </w:num>
  <w:num w:numId="13">
    <w:abstractNumId w:val="27"/>
  </w:num>
  <w:num w:numId="14">
    <w:abstractNumId w:val="12"/>
  </w:num>
  <w:num w:numId="15">
    <w:abstractNumId w:val="32"/>
  </w:num>
  <w:num w:numId="16">
    <w:abstractNumId w:val="13"/>
  </w:num>
  <w:num w:numId="17">
    <w:abstractNumId w:val="14"/>
  </w:num>
  <w:num w:numId="18">
    <w:abstractNumId w:val="28"/>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b/>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24"/>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
  </w:num>
  <w:num w:numId="25">
    <w:abstractNumId w:val="2"/>
  </w:num>
  <w:num w:numId="26">
    <w:abstractNumId w:val="3"/>
  </w:num>
  <w:num w:numId="27">
    <w:abstractNumId w:val="4"/>
  </w:num>
  <w:num w:numId="28">
    <w:abstractNumId w:val="9"/>
  </w:num>
  <w:num w:numId="29">
    <w:abstractNumId w:val="5"/>
  </w:num>
  <w:num w:numId="30">
    <w:abstractNumId w:val="6"/>
  </w:num>
  <w:num w:numId="31">
    <w:abstractNumId w:val="7"/>
  </w:num>
  <w:num w:numId="32">
    <w:abstractNumId w:val="8"/>
  </w:num>
  <w:num w:numId="33">
    <w:abstractNumId w:val="10"/>
  </w:num>
  <w:num w:numId="34">
    <w:abstractNumId w:val="23"/>
  </w:num>
  <w:num w:numId="35">
    <w:abstractNumId w:val="18"/>
  </w:num>
  <w:num w:numId="36">
    <w:abstractNumId w:val="26"/>
  </w:num>
  <w:num w:numId="37">
    <w:abstractNumId w:val="30"/>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E"/>
    <w:rsid w:val="0000107A"/>
    <w:rsid w:val="00002F26"/>
    <w:rsid w:val="00006787"/>
    <w:rsid w:val="000142CC"/>
    <w:rsid w:val="000209C5"/>
    <w:rsid w:val="00023A1C"/>
    <w:rsid w:val="00030BA3"/>
    <w:rsid w:val="0003638D"/>
    <w:rsid w:val="00041A1E"/>
    <w:rsid w:val="00044044"/>
    <w:rsid w:val="00051EB1"/>
    <w:rsid w:val="000537ED"/>
    <w:rsid w:val="00055908"/>
    <w:rsid w:val="00061A5E"/>
    <w:rsid w:val="000654AB"/>
    <w:rsid w:val="00076A3A"/>
    <w:rsid w:val="000809FC"/>
    <w:rsid w:val="00084606"/>
    <w:rsid w:val="0008652A"/>
    <w:rsid w:val="00087088"/>
    <w:rsid w:val="0009340E"/>
    <w:rsid w:val="00093525"/>
    <w:rsid w:val="00094D53"/>
    <w:rsid w:val="000A4E30"/>
    <w:rsid w:val="000A5218"/>
    <w:rsid w:val="000A61DB"/>
    <w:rsid w:val="000A78E0"/>
    <w:rsid w:val="000C0B44"/>
    <w:rsid w:val="000C166C"/>
    <w:rsid w:val="000C3271"/>
    <w:rsid w:val="000C35CC"/>
    <w:rsid w:val="000C450D"/>
    <w:rsid w:val="000D5A5E"/>
    <w:rsid w:val="000D62F4"/>
    <w:rsid w:val="000D6BE0"/>
    <w:rsid w:val="000E342E"/>
    <w:rsid w:val="000E39EB"/>
    <w:rsid w:val="000E73BB"/>
    <w:rsid w:val="000F0A7A"/>
    <w:rsid w:val="000F48E5"/>
    <w:rsid w:val="000F58B2"/>
    <w:rsid w:val="000F7F8D"/>
    <w:rsid w:val="001072FF"/>
    <w:rsid w:val="001074A3"/>
    <w:rsid w:val="001213B2"/>
    <w:rsid w:val="00123520"/>
    <w:rsid w:val="00123D43"/>
    <w:rsid w:val="00127F3A"/>
    <w:rsid w:val="00130D8E"/>
    <w:rsid w:val="00131B13"/>
    <w:rsid w:val="001322F8"/>
    <w:rsid w:val="00134AF8"/>
    <w:rsid w:val="001351C3"/>
    <w:rsid w:val="001368DB"/>
    <w:rsid w:val="00150293"/>
    <w:rsid w:val="001571D7"/>
    <w:rsid w:val="00160FBA"/>
    <w:rsid w:val="001650E1"/>
    <w:rsid w:val="00172142"/>
    <w:rsid w:val="00172CBC"/>
    <w:rsid w:val="001771C5"/>
    <w:rsid w:val="0017773D"/>
    <w:rsid w:val="00180296"/>
    <w:rsid w:val="00180C85"/>
    <w:rsid w:val="001928E9"/>
    <w:rsid w:val="001964E2"/>
    <w:rsid w:val="001A1566"/>
    <w:rsid w:val="001A60F3"/>
    <w:rsid w:val="001B2ABE"/>
    <w:rsid w:val="001B673F"/>
    <w:rsid w:val="001C4652"/>
    <w:rsid w:val="001D120C"/>
    <w:rsid w:val="001E5A49"/>
    <w:rsid w:val="001E66D5"/>
    <w:rsid w:val="001E6E86"/>
    <w:rsid w:val="001F1E43"/>
    <w:rsid w:val="001F49CA"/>
    <w:rsid w:val="001F5E0C"/>
    <w:rsid w:val="002006FC"/>
    <w:rsid w:val="00201E69"/>
    <w:rsid w:val="0021010C"/>
    <w:rsid w:val="00214F6C"/>
    <w:rsid w:val="0022115A"/>
    <w:rsid w:val="00221C1D"/>
    <w:rsid w:val="00223690"/>
    <w:rsid w:val="00226B03"/>
    <w:rsid w:val="0023779B"/>
    <w:rsid w:val="00237B77"/>
    <w:rsid w:val="00244ADB"/>
    <w:rsid w:val="002532D0"/>
    <w:rsid w:val="00253902"/>
    <w:rsid w:val="002546A2"/>
    <w:rsid w:val="00260199"/>
    <w:rsid w:val="002705A8"/>
    <w:rsid w:val="00270AEB"/>
    <w:rsid w:val="002744B3"/>
    <w:rsid w:val="00274A30"/>
    <w:rsid w:val="002764AE"/>
    <w:rsid w:val="00284615"/>
    <w:rsid w:val="0028502E"/>
    <w:rsid w:val="0029034A"/>
    <w:rsid w:val="00291D4A"/>
    <w:rsid w:val="00291EC6"/>
    <w:rsid w:val="002971C7"/>
    <w:rsid w:val="00297DCB"/>
    <w:rsid w:val="002A0E81"/>
    <w:rsid w:val="002A38CC"/>
    <w:rsid w:val="002A4F00"/>
    <w:rsid w:val="002D10BB"/>
    <w:rsid w:val="002D2479"/>
    <w:rsid w:val="002E1817"/>
    <w:rsid w:val="002E35BE"/>
    <w:rsid w:val="002F07BA"/>
    <w:rsid w:val="002F1203"/>
    <w:rsid w:val="002F23BB"/>
    <w:rsid w:val="002F4D8C"/>
    <w:rsid w:val="002F5532"/>
    <w:rsid w:val="002F7EB7"/>
    <w:rsid w:val="0030642D"/>
    <w:rsid w:val="003075F7"/>
    <w:rsid w:val="00325F13"/>
    <w:rsid w:val="00331E62"/>
    <w:rsid w:val="00336D74"/>
    <w:rsid w:val="00340B93"/>
    <w:rsid w:val="003434AB"/>
    <w:rsid w:val="00343612"/>
    <w:rsid w:val="00345A12"/>
    <w:rsid w:val="00354B34"/>
    <w:rsid w:val="003621B1"/>
    <w:rsid w:val="00365EF0"/>
    <w:rsid w:val="003753BC"/>
    <w:rsid w:val="00383B39"/>
    <w:rsid w:val="00386956"/>
    <w:rsid w:val="00387469"/>
    <w:rsid w:val="00395425"/>
    <w:rsid w:val="00395701"/>
    <w:rsid w:val="003C01A0"/>
    <w:rsid w:val="003C6F04"/>
    <w:rsid w:val="003D0D18"/>
    <w:rsid w:val="003D5C58"/>
    <w:rsid w:val="003D70BC"/>
    <w:rsid w:val="003D7EC7"/>
    <w:rsid w:val="003E09C8"/>
    <w:rsid w:val="003E1D28"/>
    <w:rsid w:val="003E237C"/>
    <w:rsid w:val="003E44C5"/>
    <w:rsid w:val="003E542E"/>
    <w:rsid w:val="003E62AE"/>
    <w:rsid w:val="003F0A18"/>
    <w:rsid w:val="003F1623"/>
    <w:rsid w:val="003F2748"/>
    <w:rsid w:val="00400E28"/>
    <w:rsid w:val="004034A9"/>
    <w:rsid w:val="00404D3B"/>
    <w:rsid w:val="00405FCC"/>
    <w:rsid w:val="00407A63"/>
    <w:rsid w:val="0041304C"/>
    <w:rsid w:val="00416372"/>
    <w:rsid w:val="00416D63"/>
    <w:rsid w:val="00420A85"/>
    <w:rsid w:val="00423980"/>
    <w:rsid w:val="00423E25"/>
    <w:rsid w:val="00425E31"/>
    <w:rsid w:val="004344AA"/>
    <w:rsid w:val="00435574"/>
    <w:rsid w:val="00435FC2"/>
    <w:rsid w:val="00437EEE"/>
    <w:rsid w:val="00440365"/>
    <w:rsid w:val="00441C70"/>
    <w:rsid w:val="00441EDC"/>
    <w:rsid w:val="00444600"/>
    <w:rsid w:val="00446C89"/>
    <w:rsid w:val="004501D2"/>
    <w:rsid w:val="00453804"/>
    <w:rsid w:val="0046079D"/>
    <w:rsid w:val="0046283F"/>
    <w:rsid w:val="00463F10"/>
    <w:rsid w:val="00465562"/>
    <w:rsid w:val="004746F8"/>
    <w:rsid w:val="00476919"/>
    <w:rsid w:val="00480D23"/>
    <w:rsid w:val="00492C81"/>
    <w:rsid w:val="00493458"/>
    <w:rsid w:val="00493D25"/>
    <w:rsid w:val="00494952"/>
    <w:rsid w:val="004965F3"/>
    <w:rsid w:val="004A5B02"/>
    <w:rsid w:val="004B2888"/>
    <w:rsid w:val="004C039C"/>
    <w:rsid w:val="004C070F"/>
    <w:rsid w:val="004C1D9E"/>
    <w:rsid w:val="004E0E1F"/>
    <w:rsid w:val="004E1554"/>
    <w:rsid w:val="004E2D1F"/>
    <w:rsid w:val="004F4412"/>
    <w:rsid w:val="004F5281"/>
    <w:rsid w:val="00504F4D"/>
    <w:rsid w:val="00505C6D"/>
    <w:rsid w:val="00512A4E"/>
    <w:rsid w:val="005139D3"/>
    <w:rsid w:val="00520497"/>
    <w:rsid w:val="00524889"/>
    <w:rsid w:val="00524CA5"/>
    <w:rsid w:val="00525ACA"/>
    <w:rsid w:val="00531540"/>
    <w:rsid w:val="005332FE"/>
    <w:rsid w:val="00540790"/>
    <w:rsid w:val="00542909"/>
    <w:rsid w:val="005438A0"/>
    <w:rsid w:val="00547D27"/>
    <w:rsid w:val="00550B07"/>
    <w:rsid w:val="00552B53"/>
    <w:rsid w:val="00552C06"/>
    <w:rsid w:val="00553D99"/>
    <w:rsid w:val="005600D8"/>
    <w:rsid w:val="00571608"/>
    <w:rsid w:val="005774F3"/>
    <w:rsid w:val="00581B69"/>
    <w:rsid w:val="005854F7"/>
    <w:rsid w:val="005939F7"/>
    <w:rsid w:val="00597E4E"/>
    <w:rsid w:val="005A0271"/>
    <w:rsid w:val="005A2D2F"/>
    <w:rsid w:val="005A6523"/>
    <w:rsid w:val="005A7BA3"/>
    <w:rsid w:val="005B3207"/>
    <w:rsid w:val="005B5793"/>
    <w:rsid w:val="005B5973"/>
    <w:rsid w:val="005B7E2D"/>
    <w:rsid w:val="005C0082"/>
    <w:rsid w:val="005C2B4D"/>
    <w:rsid w:val="005C7250"/>
    <w:rsid w:val="005D0534"/>
    <w:rsid w:val="005D0E09"/>
    <w:rsid w:val="005D1006"/>
    <w:rsid w:val="005D4D60"/>
    <w:rsid w:val="005D57FC"/>
    <w:rsid w:val="005E0859"/>
    <w:rsid w:val="005E569D"/>
    <w:rsid w:val="005E7E16"/>
    <w:rsid w:val="005F037D"/>
    <w:rsid w:val="005F6220"/>
    <w:rsid w:val="005F650E"/>
    <w:rsid w:val="005F6C1E"/>
    <w:rsid w:val="00611AC5"/>
    <w:rsid w:val="0061571E"/>
    <w:rsid w:val="006176FA"/>
    <w:rsid w:val="00620027"/>
    <w:rsid w:val="00626156"/>
    <w:rsid w:val="00630C63"/>
    <w:rsid w:val="00636181"/>
    <w:rsid w:val="00641B2A"/>
    <w:rsid w:val="00654B17"/>
    <w:rsid w:val="00655460"/>
    <w:rsid w:val="00660630"/>
    <w:rsid w:val="00665308"/>
    <w:rsid w:val="006810A8"/>
    <w:rsid w:val="0068604A"/>
    <w:rsid w:val="00687462"/>
    <w:rsid w:val="00690432"/>
    <w:rsid w:val="006969EF"/>
    <w:rsid w:val="00696D62"/>
    <w:rsid w:val="0069741F"/>
    <w:rsid w:val="006A37D2"/>
    <w:rsid w:val="006A514D"/>
    <w:rsid w:val="006B3492"/>
    <w:rsid w:val="006B356E"/>
    <w:rsid w:val="006B481D"/>
    <w:rsid w:val="006C104D"/>
    <w:rsid w:val="006C111C"/>
    <w:rsid w:val="006D2227"/>
    <w:rsid w:val="006D549D"/>
    <w:rsid w:val="006D7A8E"/>
    <w:rsid w:val="006D7AE8"/>
    <w:rsid w:val="006E56C6"/>
    <w:rsid w:val="006F5311"/>
    <w:rsid w:val="006F56B8"/>
    <w:rsid w:val="0070220C"/>
    <w:rsid w:val="007055AF"/>
    <w:rsid w:val="00711409"/>
    <w:rsid w:val="00714562"/>
    <w:rsid w:val="00722CA3"/>
    <w:rsid w:val="00722F2E"/>
    <w:rsid w:val="007261A9"/>
    <w:rsid w:val="00727073"/>
    <w:rsid w:val="00730A9D"/>
    <w:rsid w:val="00731E1A"/>
    <w:rsid w:val="00735379"/>
    <w:rsid w:val="00736F3E"/>
    <w:rsid w:val="0073710F"/>
    <w:rsid w:val="007419B0"/>
    <w:rsid w:val="00743AB2"/>
    <w:rsid w:val="00746733"/>
    <w:rsid w:val="00754247"/>
    <w:rsid w:val="0075561D"/>
    <w:rsid w:val="00760B06"/>
    <w:rsid w:val="007613D3"/>
    <w:rsid w:val="00767330"/>
    <w:rsid w:val="007752E9"/>
    <w:rsid w:val="00777310"/>
    <w:rsid w:val="00777598"/>
    <w:rsid w:val="00777AFD"/>
    <w:rsid w:val="0078482C"/>
    <w:rsid w:val="007933FE"/>
    <w:rsid w:val="007966CD"/>
    <w:rsid w:val="007A70FB"/>
    <w:rsid w:val="007A740A"/>
    <w:rsid w:val="007B1304"/>
    <w:rsid w:val="007B3391"/>
    <w:rsid w:val="007B3AAD"/>
    <w:rsid w:val="007C7EAA"/>
    <w:rsid w:val="007C7EB5"/>
    <w:rsid w:val="007D65DB"/>
    <w:rsid w:val="007E3D82"/>
    <w:rsid w:val="007E769E"/>
    <w:rsid w:val="007F20A0"/>
    <w:rsid w:val="007F47D9"/>
    <w:rsid w:val="007F4CB0"/>
    <w:rsid w:val="007F6BDF"/>
    <w:rsid w:val="00806CFC"/>
    <w:rsid w:val="008105C4"/>
    <w:rsid w:val="00812B40"/>
    <w:rsid w:val="0081340B"/>
    <w:rsid w:val="008223B4"/>
    <w:rsid w:val="00845559"/>
    <w:rsid w:val="008516D4"/>
    <w:rsid w:val="0085223B"/>
    <w:rsid w:val="00852666"/>
    <w:rsid w:val="008551B8"/>
    <w:rsid w:val="008623C7"/>
    <w:rsid w:val="00871907"/>
    <w:rsid w:val="008730D8"/>
    <w:rsid w:val="00873A9A"/>
    <w:rsid w:val="00892A43"/>
    <w:rsid w:val="008A6F8D"/>
    <w:rsid w:val="008B01A8"/>
    <w:rsid w:val="008C04F6"/>
    <w:rsid w:val="008C6C3A"/>
    <w:rsid w:val="008C7133"/>
    <w:rsid w:val="008D1A23"/>
    <w:rsid w:val="008E2E9E"/>
    <w:rsid w:val="008E5159"/>
    <w:rsid w:val="008F2EA2"/>
    <w:rsid w:val="008F7DCE"/>
    <w:rsid w:val="009027AC"/>
    <w:rsid w:val="00902BB9"/>
    <w:rsid w:val="00920112"/>
    <w:rsid w:val="00922896"/>
    <w:rsid w:val="009274E8"/>
    <w:rsid w:val="0094195D"/>
    <w:rsid w:val="00943265"/>
    <w:rsid w:val="00945242"/>
    <w:rsid w:val="00946CE4"/>
    <w:rsid w:val="0095058E"/>
    <w:rsid w:val="00956B98"/>
    <w:rsid w:val="009601EB"/>
    <w:rsid w:val="00961BC5"/>
    <w:rsid w:val="00962CB9"/>
    <w:rsid w:val="009665B6"/>
    <w:rsid w:val="00966FA5"/>
    <w:rsid w:val="00967B40"/>
    <w:rsid w:val="00970F7C"/>
    <w:rsid w:val="00971890"/>
    <w:rsid w:val="00971B7C"/>
    <w:rsid w:val="00973620"/>
    <w:rsid w:val="00976136"/>
    <w:rsid w:val="00982DF7"/>
    <w:rsid w:val="00983255"/>
    <w:rsid w:val="00983A2C"/>
    <w:rsid w:val="009840CC"/>
    <w:rsid w:val="00991A1C"/>
    <w:rsid w:val="00992451"/>
    <w:rsid w:val="0099458D"/>
    <w:rsid w:val="00996884"/>
    <w:rsid w:val="009A65C5"/>
    <w:rsid w:val="009B07E4"/>
    <w:rsid w:val="009B0E9F"/>
    <w:rsid w:val="009B10EA"/>
    <w:rsid w:val="009C2B88"/>
    <w:rsid w:val="009C2DD7"/>
    <w:rsid w:val="009C7F93"/>
    <w:rsid w:val="009D3BCE"/>
    <w:rsid w:val="009D692A"/>
    <w:rsid w:val="009D7375"/>
    <w:rsid w:val="009E3655"/>
    <w:rsid w:val="00A00675"/>
    <w:rsid w:val="00A007A4"/>
    <w:rsid w:val="00A01675"/>
    <w:rsid w:val="00A0405F"/>
    <w:rsid w:val="00A10344"/>
    <w:rsid w:val="00A10EF1"/>
    <w:rsid w:val="00A110A1"/>
    <w:rsid w:val="00A1261D"/>
    <w:rsid w:val="00A32FE7"/>
    <w:rsid w:val="00A3573C"/>
    <w:rsid w:val="00A50F88"/>
    <w:rsid w:val="00A53D68"/>
    <w:rsid w:val="00A54049"/>
    <w:rsid w:val="00A6291E"/>
    <w:rsid w:val="00A64AD3"/>
    <w:rsid w:val="00A7095C"/>
    <w:rsid w:val="00A72C80"/>
    <w:rsid w:val="00A73EB2"/>
    <w:rsid w:val="00A82D5B"/>
    <w:rsid w:val="00A845ED"/>
    <w:rsid w:val="00A86455"/>
    <w:rsid w:val="00A906E7"/>
    <w:rsid w:val="00A94104"/>
    <w:rsid w:val="00AA0715"/>
    <w:rsid w:val="00AA09F1"/>
    <w:rsid w:val="00AA7A31"/>
    <w:rsid w:val="00AB57D7"/>
    <w:rsid w:val="00AB786E"/>
    <w:rsid w:val="00AD3E89"/>
    <w:rsid w:val="00AD421C"/>
    <w:rsid w:val="00AD7F7D"/>
    <w:rsid w:val="00AE0133"/>
    <w:rsid w:val="00AE20A8"/>
    <w:rsid w:val="00AF38FD"/>
    <w:rsid w:val="00AF482E"/>
    <w:rsid w:val="00AF6889"/>
    <w:rsid w:val="00B017AD"/>
    <w:rsid w:val="00B06767"/>
    <w:rsid w:val="00B12DE1"/>
    <w:rsid w:val="00B23973"/>
    <w:rsid w:val="00B23DEE"/>
    <w:rsid w:val="00B25EBE"/>
    <w:rsid w:val="00B347A1"/>
    <w:rsid w:val="00B42033"/>
    <w:rsid w:val="00B4447F"/>
    <w:rsid w:val="00B4787B"/>
    <w:rsid w:val="00B5089C"/>
    <w:rsid w:val="00B5110C"/>
    <w:rsid w:val="00B57A60"/>
    <w:rsid w:val="00B57F6E"/>
    <w:rsid w:val="00B614EA"/>
    <w:rsid w:val="00B63D82"/>
    <w:rsid w:val="00B66388"/>
    <w:rsid w:val="00B715B4"/>
    <w:rsid w:val="00B723D1"/>
    <w:rsid w:val="00B739E2"/>
    <w:rsid w:val="00B7412A"/>
    <w:rsid w:val="00B8532C"/>
    <w:rsid w:val="00B86EDE"/>
    <w:rsid w:val="00B930A4"/>
    <w:rsid w:val="00B9357E"/>
    <w:rsid w:val="00BB0ACF"/>
    <w:rsid w:val="00BB1293"/>
    <w:rsid w:val="00BB2BF8"/>
    <w:rsid w:val="00BB4241"/>
    <w:rsid w:val="00BB772D"/>
    <w:rsid w:val="00BC04CB"/>
    <w:rsid w:val="00BD398D"/>
    <w:rsid w:val="00BD6AD4"/>
    <w:rsid w:val="00BF04CB"/>
    <w:rsid w:val="00BF3F45"/>
    <w:rsid w:val="00BF75DB"/>
    <w:rsid w:val="00C06294"/>
    <w:rsid w:val="00C10085"/>
    <w:rsid w:val="00C24FEB"/>
    <w:rsid w:val="00C25141"/>
    <w:rsid w:val="00C25E60"/>
    <w:rsid w:val="00C261B1"/>
    <w:rsid w:val="00C31DD7"/>
    <w:rsid w:val="00C342C2"/>
    <w:rsid w:val="00C364AA"/>
    <w:rsid w:val="00C367BB"/>
    <w:rsid w:val="00C40003"/>
    <w:rsid w:val="00C440C4"/>
    <w:rsid w:val="00C4579C"/>
    <w:rsid w:val="00C46674"/>
    <w:rsid w:val="00C6523D"/>
    <w:rsid w:val="00C66EF5"/>
    <w:rsid w:val="00C76875"/>
    <w:rsid w:val="00C835F1"/>
    <w:rsid w:val="00C8372B"/>
    <w:rsid w:val="00CA07FE"/>
    <w:rsid w:val="00CA3256"/>
    <w:rsid w:val="00CB0D9D"/>
    <w:rsid w:val="00CC57D5"/>
    <w:rsid w:val="00CC5BE2"/>
    <w:rsid w:val="00CC675D"/>
    <w:rsid w:val="00CD3446"/>
    <w:rsid w:val="00CD3BC3"/>
    <w:rsid w:val="00CD4AF9"/>
    <w:rsid w:val="00CE117D"/>
    <w:rsid w:val="00CE4C32"/>
    <w:rsid w:val="00CE5A5A"/>
    <w:rsid w:val="00CF14BB"/>
    <w:rsid w:val="00CF4620"/>
    <w:rsid w:val="00CF6D3A"/>
    <w:rsid w:val="00D02BCF"/>
    <w:rsid w:val="00D0473B"/>
    <w:rsid w:val="00D10F01"/>
    <w:rsid w:val="00D27129"/>
    <w:rsid w:val="00D43F4C"/>
    <w:rsid w:val="00D501A1"/>
    <w:rsid w:val="00D53140"/>
    <w:rsid w:val="00D54538"/>
    <w:rsid w:val="00D6017C"/>
    <w:rsid w:val="00D613F9"/>
    <w:rsid w:val="00D667EC"/>
    <w:rsid w:val="00D7485A"/>
    <w:rsid w:val="00D86905"/>
    <w:rsid w:val="00D90B5C"/>
    <w:rsid w:val="00D93D5E"/>
    <w:rsid w:val="00D94DF3"/>
    <w:rsid w:val="00DA586E"/>
    <w:rsid w:val="00DA7A6A"/>
    <w:rsid w:val="00DB6913"/>
    <w:rsid w:val="00DC1917"/>
    <w:rsid w:val="00DC1D85"/>
    <w:rsid w:val="00DD0E55"/>
    <w:rsid w:val="00DD43C7"/>
    <w:rsid w:val="00DD5020"/>
    <w:rsid w:val="00DE23F9"/>
    <w:rsid w:val="00DE4488"/>
    <w:rsid w:val="00DE4928"/>
    <w:rsid w:val="00DF199F"/>
    <w:rsid w:val="00DF2184"/>
    <w:rsid w:val="00DF476D"/>
    <w:rsid w:val="00DF4CC2"/>
    <w:rsid w:val="00DF5147"/>
    <w:rsid w:val="00DF5EAB"/>
    <w:rsid w:val="00E01F5B"/>
    <w:rsid w:val="00E03D54"/>
    <w:rsid w:val="00E03F92"/>
    <w:rsid w:val="00E122D4"/>
    <w:rsid w:val="00E221B8"/>
    <w:rsid w:val="00E232BA"/>
    <w:rsid w:val="00E24EF7"/>
    <w:rsid w:val="00E2602F"/>
    <w:rsid w:val="00E334ED"/>
    <w:rsid w:val="00E375C2"/>
    <w:rsid w:val="00E436F8"/>
    <w:rsid w:val="00E545CF"/>
    <w:rsid w:val="00E56887"/>
    <w:rsid w:val="00E742ED"/>
    <w:rsid w:val="00E77FA5"/>
    <w:rsid w:val="00E9191B"/>
    <w:rsid w:val="00E9754F"/>
    <w:rsid w:val="00EA0032"/>
    <w:rsid w:val="00EB0D5E"/>
    <w:rsid w:val="00EB2869"/>
    <w:rsid w:val="00EC444F"/>
    <w:rsid w:val="00ED035D"/>
    <w:rsid w:val="00ED1A64"/>
    <w:rsid w:val="00ED7B7D"/>
    <w:rsid w:val="00EE080B"/>
    <w:rsid w:val="00EE4CEE"/>
    <w:rsid w:val="00EF57C2"/>
    <w:rsid w:val="00EF6063"/>
    <w:rsid w:val="00F04562"/>
    <w:rsid w:val="00F1323E"/>
    <w:rsid w:val="00F16D7E"/>
    <w:rsid w:val="00F20316"/>
    <w:rsid w:val="00F236B4"/>
    <w:rsid w:val="00F24FFE"/>
    <w:rsid w:val="00F3344C"/>
    <w:rsid w:val="00F35E02"/>
    <w:rsid w:val="00F4045C"/>
    <w:rsid w:val="00F45031"/>
    <w:rsid w:val="00F53843"/>
    <w:rsid w:val="00F53FAB"/>
    <w:rsid w:val="00F5593C"/>
    <w:rsid w:val="00F5703B"/>
    <w:rsid w:val="00F570B5"/>
    <w:rsid w:val="00F6092E"/>
    <w:rsid w:val="00F60FE2"/>
    <w:rsid w:val="00F619F5"/>
    <w:rsid w:val="00F65FA2"/>
    <w:rsid w:val="00F77327"/>
    <w:rsid w:val="00F825B3"/>
    <w:rsid w:val="00F8701B"/>
    <w:rsid w:val="00F87FE5"/>
    <w:rsid w:val="00F93E08"/>
    <w:rsid w:val="00FA56CC"/>
    <w:rsid w:val="00FB0B03"/>
    <w:rsid w:val="00FB3A36"/>
    <w:rsid w:val="00FB3BE8"/>
    <w:rsid w:val="00FB434E"/>
    <w:rsid w:val="00FC1173"/>
    <w:rsid w:val="00FC3C5E"/>
    <w:rsid w:val="00FD1D7B"/>
    <w:rsid w:val="00FD5E3D"/>
    <w:rsid w:val="00FD7A5D"/>
    <w:rsid w:val="00FE462B"/>
    <w:rsid w:val="00FF487F"/>
    <w:rsid w:val="00FF632F"/>
    <w:rsid w:val="00FF64B6"/>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B6FF4"/>
  <w15:docId w15:val="{A100143C-FCB6-4BAC-A935-49A5A6C83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18"/>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18"/>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18"/>
      </w:numPr>
      <w:spacing w:before="120" w:after="120"/>
      <w:ind w:left="1815" w:hanging="794"/>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4"/>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9"/>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styleId="NichtaufgelsteErwhnung">
    <w:name w:val="Unresolved Mention"/>
    <w:basedOn w:val="Absatz-Standardschriftart"/>
    <w:uiPriority w:val="99"/>
    <w:rsid w:val="00CC675D"/>
    <w:rPr>
      <w:color w:val="808080"/>
      <w:shd w:val="clear" w:color="auto" w:fill="E6E6E6"/>
    </w:rPr>
  </w:style>
  <w:style w:type="paragraph" w:styleId="Textkrper">
    <w:name w:val="Body Text"/>
    <w:basedOn w:val="Standard"/>
    <w:link w:val="TextkrperZchn"/>
    <w:unhideWhenUsed/>
    <w:qFormat/>
    <w:rsid w:val="00A86455"/>
    <w:pPr>
      <w:spacing w:before="180" w:after="180" w:line="240" w:lineRule="auto"/>
    </w:pPr>
    <w:rPr>
      <w:rFonts w:asciiTheme="minorHAnsi" w:hAnsiTheme="minorHAnsi"/>
      <w:sz w:val="24"/>
      <w:szCs w:val="24"/>
      <w:lang w:val="en-US"/>
    </w:rPr>
  </w:style>
  <w:style w:type="character" w:customStyle="1" w:styleId="TextkrperZchn">
    <w:name w:val="Textkörper Zchn"/>
    <w:basedOn w:val="Absatz-Standardschriftart"/>
    <w:link w:val="Textkrper"/>
    <w:rsid w:val="00A86455"/>
    <w:rPr>
      <w:sz w:val="24"/>
      <w:szCs w:val="24"/>
      <w:lang w:val="en-US"/>
    </w:rPr>
  </w:style>
  <w:style w:type="paragraph" w:styleId="Datum">
    <w:name w:val="Date"/>
    <w:next w:val="Textkrper"/>
    <w:link w:val="DatumZchn"/>
    <w:unhideWhenUsed/>
    <w:qFormat/>
    <w:rsid w:val="00A86455"/>
    <w:pPr>
      <w:keepNext/>
      <w:keepLines/>
      <w:spacing w:after="200" w:line="240" w:lineRule="auto"/>
      <w:jc w:val="center"/>
    </w:pPr>
    <w:rPr>
      <w:sz w:val="24"/>
      <w:szCs w:val="24"/>
      <w:lang w:val="en-US"/>
    </w:rPr>
  </w:style>
  <w:style w:type="character" w:customStyle="1" w:styleId="DatumZchn">
    <w:name w:val="Datum Zchn"/>
    <w:basedOn w:val="Absatz-Standardschriftart"/>
    <w:link w:val="Datum"/>
    <w:rsid w:val="00A86455"/>
    <w:rPr>
      <w:sz w:val="24"/>
      <w:szCs w:val="24"/>
      <w:lang w:val="en-US"/>
    </w:rPr>
  </w:style>
  <w:style w:type="paragraph" w:customStyle="1" w:styleId="FirstParagraph">
    <w:name w:val="First Paragraph"/>
    <w:basedOn w:val="Textkrper"/>
    <w:next w:val="Textkrper"/>
    <w:qFormat/>
    <w:rsid w:val="00A86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349872433">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5586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rc42.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wnloads\Seminararbeit_Vorlage_WIN_IE_v2%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5B5616B5AD407EAE1CAFE955406A81"/>
        <w:category>
          <w:name w:val="Allgemein"/>
          <w:gallery w:val="placeholder"/>
        </w:category>
        <w:types>
          <w:type w:val="bbPlcHdr"/>
        </w:types>
        <w:behaviors>
          <w:behavior w:val="content"/>
        </w:behaviors>
        <w:guid w:val="{32084971-DA99-4BC4-BBAD-0199DF0D57D1}"/>
      </w:docPartPr>
      <w:docPartBody>
        <w:p w:rsidR="00DB20AE" w:rsidRDefault="00A379C2">
          <w:pPr>
            <w:pStyle w:val="3E5B5616B5AD407EAE1CAFE955406A81"/>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2"/>
    <w:rsid w:val="0008687F"/>
    <w:rsid w:val="002C6850"/>
    <w:rsid w:val="003928B4"/>
    <w:rsid w:val="00A25623"/>
    <w:rsid w:val="00A379C2"/>
    <w:rsid w:val="00AD6033"/>
    <w:rsid w:val="00B379DC"/>
    <w:rsid w:val="00B57613"/>
    <w:rsid w:val="00B7680A"/>
    <w:rsid w:val="00BA7650"/>
    <w:rsid w:val="00C84C2C"/>
    <w:rsid w:val="00D32BF7"/>
    <w:rsid w:val="00DB20AE"/>
    <w:rsid w:val="00F92E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3E5B5616B5AD407EAE1CAFE955406A81">
    <w:name w:val="3E5B5616B5AD407EAE1CAFE955406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2</b:RefOrder>
  </b:Source>
  <b:Source>
    <b:Tag>Dor18</b:Tag>
    <b:SourceType>InternetSite</b:SourceType>
    <b:Guid>{06522988-1E3B-41D0-B0D1-7CB6F5449237}</b:Guid>
    <b:Author>
      <b:Author>
        <b:NameList xmlns:msxsl="urn:schemas-microsoft-com:xslt" xmlns:b="http://schemas.openxmlformats.org/officeDocument/2006/bibliography">
          <b:Person>
            <b:Last>Dorda</b:Last>
            <b:First>Dieter</b:First>
            <b:Middle/>
          </b:Person>
        </b:NameList>
      </b:Author>
    </b:Author>
    <b:Title>Windkraft und Naturschutz</b:Title>
    <b:InternetSiteTitle/>
    <b:ProductionCompany/>
    <b:Year>2018</b:Year>
    <b:Month/>
    <b:Day/>
    <b:YearAccessed>2018</b:YearAccessed>
    <b:MonthAccessed>4</b:MonthAccessed>
    <b:DayAccessed>16</b:DayAccessed>
    <b:URL>https://link.springer.com/chapter/10.1007/978-3-658-19509-0_37</b:URL>
    <b:Version/>
    <b:ShortTitle/>
    <b:StandardNumber/>
    <b:Comments/>
    <b:Medium/>
    <b:DOI/>
    <b:RefOrder>1</b:RefOrder>
  </b:Source>
</b:Sources>
</file>

<file path=customXml/itemProps1.xml><?xml version="1.0" encoding="utf-8"?>
<ds:datastoreItem xmlns:ds="http://schemas.openxmlformats.org/officeDocument/2006/customXml" ds:itemID="{C5C83578-A355-4B69-AC30-D7B762857DF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Seminararbeit_Vorlage_WIN_IE_v2 (1).dotx</Template>
  <TotalTime>0</TotalTime>
  <Pages>1</Pages>
  <Words>1337</Words>
  <Characters>8428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Gruppe 3</dc:creator>
  <cp:lastModifiedBy>Alexander Teuchtmann</cp:lastModifiedBy>
  <cp:revision>254</cp:revision>
  <cp:lastPrinted>2018-03-20T20:33:00Z</cp:lastPrinted>
  <dcterms:created xsi:type="dcterms:W3CDTF">2018-03-19T19:11:00Z</dcterms:created>
  <dcterms:modified xsi:type="dcterms:W3CDTF">2018-06-18T16:43:00Z</dcterms:modified>
</cp:coreProperties>
</file>