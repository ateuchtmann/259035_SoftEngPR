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5452" w:type="dxa"/>
        <w:tblInd w:w="-431" w:type="dxa"/>
        <w:tblLook w:val="04A0" w:firstRow="1" w:lastRow="0" w:firstColumn="1" w:lastColumn="0" w:noHBand="0" w:noVBand="1"/>
      </w:tblPr>
      <w:tblGrid>
        <w:gridCol w:w="1684"/>
        <w:gridCol w:w="1722"/>
        <w:gridCol w:w="3073"/>
        <w:gridCol w:w="5216"/>
        <w:gridCol w:w="3757"/>
      </w:tblGrid>
      <w:tr w:rsidR="00896770" w:rsidTr="004F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Datum</w:t>
            </w:r>
          </w:p>
        </w:tc>
        <w:tc>
          <w:tcPr>
            <w:tcW w:w="1722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</w:t>
            </w:r>
          </w:p>
        </w:tc>
        <w:tc>
          <w:tcPr>
            <w:tcW w:w="3073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Personen</w:t>
            </w:r>
          </w:p>
        </w:tc>
        <w:tc>
          <w:tcPr>
            <w:tcW w:w="5216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3757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Unterlagen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 w:rsidP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LVA, Gruppeneinteilung</w:t>
            </w:r>
          </w:p>
        </w:tc>
        <w:tc>
          <w:tcPr>
            <w:tcW w:w="3757" w:type="dxa"/>
          </w:tcPr>
          <w:p w:rsidR="00896770" w:rsidRDefault="00E7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896770" w:rsidRPr="00896770">
                <w:rPr>
                  <w:rStyle w:val="Hyperlink"/>
                </w:rPr>
                <w:t>Vorbesprechung.pdf</w:t>
              </w:r>
            </w:hyperlink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3073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Gruppenerstellung,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Dusanic, Teuchtmann, Tomic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Gruppe,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  <w:r>
              <w:t xml:space="preserve">, </w:t>
            </w:r>
            <w:proofErr w:type="spellStart"/>
            <w:r>
              <w:t>Teuchtmann</w:t>
            </w:r>
            <w:proofErr w:type="spellEnd"/>
          </w:p>
        </w:tc>
        <w:tc>
          <w:tcPr>
            <w:tcW w:w="5216" w:type="dxa"/>
          </w:tcPr>
          <w:p w:rsidR="00896770" w:rsidRDefault="00AE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</w:t>
            </w:r>
            <w:r w:rsidR="00E46977">
              <w:t>g der Organisationspräsentation</w:t>
            </w:r>
          </w:p>
          <w:p w:rsidR="00E46977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eines </w:t>
            </w:r>
            <w:proofErr w:type="spellStart"/>
            <w:r>
              <w:t>Github</w:t>
            </w:r>
            <w:proofErr w:type="spellEnd"/>
            <w:r>
              <w:t xml:space="preserve"> und </w:t>
            </w:r>
            <w:proofErr w:type="spellStart"/>
            <w:r>
              <w:t>Trello</w:t>
            </w:r>
            <w:proofErr w:type="spellEnd"/>
            <w:r>
              <w:t xml:space="preserve"> Accounts</w:t>
            </w:r>
          </w:p>
        </w:tc>
        <w:tc>
          <w:tcPr>
            <w:tcW w:w="3757" w:type="dxa"/>
          </w:tcPr>
          <w:p w:rsidR="00896770" w:rsidRDefault="00E7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AE5516" w:rsidRPr="00AE5516">
                <w:rPr>
                  <w:rStyle w:val="Hyperlink"/>
                </w:rPr>
                <w:t>Organisation_15032018.pptx</w:t>
              </w:r>
            </w:hyperlink>
          </w:p>
          <w:p w:rsidR="00E46977" w:rsidRDefault="0058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5516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E5516" w:rsidRDefault="00814B76">
            <w:r>
              <w:t>15.03.2018</w:t>
            </w:r>
          </w:p>
        </w:tc>
        <w:tc>
          <w:tcPr>
            <w:tcW w:w="1722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bisher erledigter Aufgaben</w:t>
            </w:r>
          </w:p>
        </w:tc>
        <w:tc>
          <w:tcPr>
            <w:tcW w:w="3757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14B76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14B76" w:rsidRDefault="00814B76">
            <w:r>
              <w:t>18.03.2018</w:t>
            </w:r>
          </w:p>
        </w:tc>
        <w:tc>
          <w:tcPr>
            <w:tcW w:w="1722" w:type="dxa"/>
          </w:tcPr>
          <w:p w:rsidR="00814B76" w:rsidRDefault="0088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  <w:r w:rsidR="00F20DBC">
              <w:t xml:space="preserve"> einer Ordnerstruktur auf Github</w:t>
            </w:r>
          </w:p>
          <w:p w:rsidR="00F20DBC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der Zeiterfassung</w:t>
            </w:r>
          </w:p>
        </w:tc>
        <w:tc>
          <w:tcPr>
            <w:tcW w:w="3757" w:type="dxa"/>
          </w:tcPr>
          <w:p w:rsidR="00814B76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F20DBC" w:rsidRDefault="00E7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20DBC" w:rsidRPr="00F20DBC">
                <w:rPr>
                  <w:rStyle w:val="Hyperlink"/>
                </w:rPr>
                <w:t>Zeiterfassung.xlsx</w:t>
              </w:r>
            </w:hyperlink>
          </w:p>
        </w:tc>
      </w:tr>
      <w:tr w:rsidR="00F20DBC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F20DBC" w:rsidRDefault="00F20DBC">
            <w:r>
              <w:t>19.03.2018</w:t>
            </w:r>
          </w:p>
        </w:tc>
        <w:tc>
          <w:tcPr>
            <w:tcW w:w="1722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F20DBC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User Requirements</w:t>
            </w:r>
          </w:p>
          <w:p w:rsidR="002D21F6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Funktionen, Funktionsbereiche</w:t>
            </w:r>
          </w:p>
        </w:tc>
        <w:tc>
          <w:tcPr>
            <w:tcW w:w="3757" w:type="dxa"/>
          </w:tcPr>
          <w:p w:rsidR="00F20DBC" w:rsidRDefault="00E7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2D21F6" w:rsidRPr="002D21F6">
                <w:rPr>
                  <w:rStyle w:val="Hyperlink"/>
                </w:rPr>
                <w:t>User_Requirements.pdf</w:t>
              </w:r>
            </w:hyperlink>
          </w:p>
          <w:p w:rsidR="002D21F6" w:rsidRDefault="00E7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F4815" w:rsidRPr="004F4815">
                <w:rPr>
                  <w:rStyle w:val="Hyperlink"/>
                </w:rPr>
                <w:t>Funktionen_Funktionsbereiche.docx</w:t>
              </w:r>
            </w:hyperlink>
          </w:p>
        </w:tc>
      </w:tr>
      <w:tr w:rsidR="00A7192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71920" w:rsidRDefault="00A71920">
            <w:r>
              <w:t>19.03.2018</w:t>
            </w:r>
          </w:p>
        </w:tc>
        <w:tc>
          <w:tcPr>
            <w:tcW w:w="1722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</w:p>
        </w:tc>
        <w:tc>
          <w:tcPr>
            <w:tcW w:w="5216" w:type="dxa"/>
          </w:tcPr>
          <w:p w:rsidR="00A71920" w:rsidRPr="00A71920" w:rsidRDefault="00A71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Erstellung Dokument zu Organisation und Infrastruktur für 1. Abgabe</w:t>
            </w:r>
          </w:p>
        </w:tc>
        <w:tc>
          <w:tcPr>
            <w:tcW w:w="3757" w:type="dxa"/>
          </w:tcPr>
          <w:p w:rsidR="00A71920" w:rsidRDefault="00E7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A71920" w:rsidRPr="00A71920">
                <w:rPr>
                  <w:rStyle w:val="Hyperlink"/>
                </w:rPr>
                <w:t>Dokumenation_Planung.pdf</w:t>
              </w:r>
            </w:hyperlink>
          </w:p>
        </w:tc>
      </w:tr>
      <w:tr w:rsidR="004F4815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4F4815" w:rsidRDefault="004F4815">
            <w:r>
              <w:t>20.03.2018</w:t>
            </w:r>
          </w:p>
        </w:tc>
        <w:tc>
          <w:tcPr>
            <w:tcW w:w="1722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des Projekttagebuchs</w:t>
            </w:r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757" w:type="dxa"/>
          </w:tcPr>
          <w:p w:rsidR="004F4815" w:rsidRDefault="00E7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403F0" w:rsidRPr="006403F0">
                <w:rPr>
                  <w:rStyle w:val="Hyperlink"/>
                </w:rPr>
                <w:t>Projekttagebuch.docx</w:t>
              </w:r>
            </w:hyperlink>
          </w:p>
          <w:p w:rsidR="004F4815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E5E89" w:rsidRDefault="007E5E89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p w:rsidR="007656FF" w:rsidRDefault="007656FF"/>
    <w:tbl>
      <w:tblPr>
        <w:tblStyle w:val="Gitternetztabelle4Akzent2"/>
        <w:tblW w:w="16302" w:type="dxa"/>
        <w:tblInd w:w="-856" w:type="dxa"/>
        <w:tblLook w:val="04A0" w:firstRow="1" w:lastRow="0" w:firstColumn="1" w:lastColumn="0" w:noHBand="0" w:noVBand="1"/>
      </w:tblPr>
      <w:tblGrid>
        <w:gridCol w:w="1654"/>
        <w:gridCol w:w="1619"/>
        <w:gridCol w:w="4158"/>
        <w:gridCol w:w="3910"/>
        <w:gridCol w:w="3118"/>
        <w:gridCol w:w="1843"/>
      </w:tblGrid>
      <w:tr w:rsidR="00FF0EA1" w:rsidTr="00FA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FF0EA1" w:rsidRDefault="00FF0EA1" w:rsidP="00877C68">
            <w:r>
              <w:lastRenderedPageBreak/>
              <w:t>Woche</w:t>
            </w:r>
          </w:p>
        </w:tc>
        <w:tc>
          <w:tcPr>
            <w:tcW w:w="1619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Bereich</w:t>
            </w:r>
          </w:p>
        </w:tc>
        <w:tc>
          <w:tcPr>
            <w:tcW w:w="4158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geplant</w:t>
            </w:r>
          </w:p>
        </w:tc>
        <w:tc>
          <w:tcPr>
            <w:tcW w:w="3910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durchgeführt</w:t>
            </w:r>
          </w:p>
        </w:tc>
        <w:tc>
          <w:tcPr>
            <w:tcW w:w="3118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realisierte Funktionen</w:t>
            </w:r>
          </w:p>
        </w:tc>
        <w:tc>
          <w:tcPr>
            <w:tcW w:w="1843" w:type="dxa"/>
          </w:tcPr>
          <w:p w:rsidR="00FF0EA1" w:rsidRDefault="00FF0EA1" w:rsidP="00877C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FF0EA1" w:rsidTr="004F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05.03. – 11.03.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4F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12.03. – 18.03.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62A66" w:rsidRDefault="00562A66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aller für die Bearbeitung des Projekts notwendigen Dokumente</w:t>
            </w:r>
          </w:p>
          <w:p w:rsidR="00562A66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einer Ordnerstruktur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</w:t>
            </w:r>
            <w:r w:rsidR="0090418D">
              <w:t>einer</w:t>
            </w:r>
            <w:r>
              <w:t xml:space="preserve"> Zeiterfassung</w:t>
            </w:r>
          </w:p>
          <w:p w:rsidR="00E8741E" w:rsidRDefault="00E8741E" w:rsidP="00E8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4F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19.03. – 25.03.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074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418D" w:rsidRDefault="0090418D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 eines Projekttagebuchs</w:t>
            </w: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AC7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26.03. – 01.04.</w:t>
            </w:r>
          </w:p>
        </w:tc>
        <w:tc>
          <w:tcPr>
            <w:tcW w:w="1619" w:type="dxa"/>
            <w:shd w:val="clear" w:color="auto" w:fill="FF0000"/>
          </w:tcPr>
          <w:p w:rsidR="00FF0EA1" w:rsidRDefault="00FF0EA1" w:rsidP="00074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5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0000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C6501" w:rsidRDefault="00EC650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EC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02.04. – 08.04.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</w:t>
            </w:r>
            <w:r w:rsidR="006E38B9">
              <w:t>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Aktualisierung </w:t>
            </w:r>
            <w:r w:rsidR="00B70CB9">
              <w:t>des Projekttagebuchs</w:t>
            </w:r>
          </w:p>
          <w:p w:rsidR="00B70CB9" w:rsidRDefault="00B70C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  <w:p w:rsidR="006E38B9" w:rsidRDefault="006E38B9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Ausarbeitung der Grundfunktion: Erstellen von Projekten</w:t>
            </w: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0015" w:rsidRDefault="00C50015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des Projekttagebuchs</w:t>
            </w:r>
          </w:p>
          <w:p w:rsidR="00B70CB9" w:rsidRDefault="00B70CB9" w:rsidP="00B70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Zeiterfassung</w:t>
            </w:r>
          </w:p>
          <w:p w:rsidR="00C50015" w:rsidRDefault="00C50015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Aktualisierung der Ordnerstruktur</w:t>
            </w:r>
          </w:p>
          <w:p w:rsidR="006E38B9" w:rsidRDefault="006E38B9" w:rsidP="00C50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Ausarbeitung der Grundfunktion: Erstellen von Projekten</w:t>
            </w:r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A1" w:rsidTr="00EC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09.04. – 15.04.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76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9B7B9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 Erstellen von Projekten</w:t>
            </w:r>
          </w:p>
          <w:p w:rsidR="009B7B9C" w:rsidRDefault="009B7B9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 Projektbeschreibung zu einem Projekt hinzufügen</w:t>
            </w:r>
          </w:p>
          <w:p w:rsidR="009B7B9C" w:rsidRDefault="009B7B9C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Ausarbeitung der Grundfunktion: Erstellen von Aufgabenbereichen</w:t>
            </w:r>
          </w:p>
        </w:tc>
        <w:tc>
          <w:tcPr>
            <w:tcW w:w="3910" w:type="dxa"/>
            <w:shd w:val="clear" w:color="auto" w:fill="FFFFFF" w:themeFill="background1"/>
          </w:tcPr>
          <w:p w:rsidR="00E76919" w:rsidRDefault="00E76919" w:rsidP="00E7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Ausarbeitung der Grundfunktion: Erstellen von Projekten</w:t>
            </w:r>
          </w:p>
          <w:p w:rsidR="00E76919" w:rsidRDefault="00E76919" w:rsidP="00E7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Ausarbeitung der Grundfunktion: Projektbeschreibung zu einem Projekt hinzufügen</w:t>
            </w:r>
          </w:p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0EA1" w:rsidRDefault="00A71A6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Erstellen von Projekten</w:t>
            </w:r>
          </w:p>
          <w:p w:rsidR="00A71A60" w:rsidRDefault="00A71A60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Projektbeschreibung zu einem Projekt hinzufügen</w:t>
            </w: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EA1" w:rsidTr="00EC6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</w:tcPr>
          <w:p w:rsidR="00FF0EA1" w:rsidRDefault="00FF0EA1" w:rsidP="00877C68">
            <w:r>
              <w:t>16.04. – 22.04.</w:t>
            </w:r>
          </w:p>
        </w:tc>
        <w:tc>
          <w:tcPr>
            <w:tcW w:w="1619" w:type="dxa"/>
            <w:shd w:val="clear" w:color="auto" w:fill="FFFFFF" w:themeFill="background1"/>
          </w:tcPr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Planung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Qualität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:rsidR="00FF0EA1" w:rsidRDefault="00FF0EA1" w:rsidP="0056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Dokumentation</w:t>
            </w:r>
          </w:p>
        </w:tc>
        <w:tc>
          <w:tcPr>
            <w:tcW w:w="415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0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shd w:val="clear" w:color="auto" w:fill="FFFFFF" w:themeFill="background1"/>
          </w:tcPr>
          <w:p w:rsidR="00FF0EA1" w:rsidRDefault="00FF0EA1" w:rsidP="00877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627C" w:rsidRDefault="0085627C"/>
    <w:sectPr w:rsidR="0085627C" w:rsidSect="00FF0EA1">
      <w:pgSz w:w="16838" w:h="11906" w:orient="landscape"/>
      <w:pgMar w:top="284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70"/>
    <w:rsid w:val="000747AC"/>
    <w:rsid w:val="00280849"/>
    <w:rsid w:val="002A03EF"/>
    <w:rsid w:val="002D21F6"/>
    <w:rsid w:val="00326ED7"/>
    <w:rsid w:val="004F3338"/>
    <w:rsid w:val="004F4815"/>
    <w:rsid w:val="00561D78"/>
    <w:rsid w:val="00562A66"/>
    <w:rsid w:val="0058331F"/>
    <w:rsid w:val="006403F0"/>
    <w:rsid w:val="006E38B9"/>
    <w:rsid w:val="007656FF"/>
    <w:rsid w:val="007E5E89"/>
    <w:rsid w:val="00814B76"/>
    <w:rsid w:val="0085627C"/>
    <w:rsid w:val="008819D6"/>
    <w:rsid w:val="00896770"/>
    <w:rsid w:val="0090418D"/>
    <w:rsid w:val="009B7B9C"/>
    <w:rsid w:val="00A71920"/>
    <w:rsid w:val="00A71A60"/>
    <w:rsid w:val="00AC7847"/>
    <w:rsid w:val="00AE5516"/>
    <w:rsid w:val="00B70CB9"/>
    <w:rsid w:val="00C50015"/>
    <w:rsid w:val="00E46977"/>
    <w:rsid w:val="00E76919"/>
    <w:rsid w:val="00E8741E"/>
    <w:rsid w:val="00EC6501"/>
    <w:rsid w:val="00F20DBC"/>
    <w:rsid w:val="00FA4459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42D9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uchtmann/259035_SoftEngPR/blob/master/Dokumente/Systemdokumentation/Funktionen_Funktionsbereich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euchtmann/259035_SoftEngPR/blob/master/Dokumente/Systemdokumentation/User_Requirements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euchtmann/259035_SoftEngPR/blob/master/Dokumente/Zeiterfassung/Zeiterfassung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teuchtmann/259035_SoftEngPR/blob/master/Dokumente/Praesentationen/Organisation_15032018.pptx" TargetMode="External"/><Relationship Id="rId10" Type="http://schemas.openxmlformats.org/officeDocument/2006/relationships/hyperlink" Target="https://github.com/ateuchtmann/259035_SoftEngPR/blob/master/Dokumente/Zeiterfassung/Projekttagebuch.docx" TargetMode="External"/><Relationship Id="rId4" Type="http://schemas.openxmlformats.org/officeDocument/2006/relationships/hyperlink" Target="https://github.com/ateuchtmann/259035_SoftEngPR/blob/master/Dokumente/LVA%20Unterlagen/Vorbesprechung.pdf" TargetMode="External"/><Relationship Id="rId9" Type="http://schemas.openxmlformats.org/officeDocument/2006/relationships/hyperlink" Target="https://github.com/ateuchtmann/259035_SoftEngPR/blob/master/Dokumente/Abgaben/Dokumenation_Planung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Milos Tomic</cp:lastModifiedBy>
  <cp:revision>32</cp:revision>
  <dcterms:created xsi:type="dcterms:W3CDTF">2018-03-20T19:32:00Z</dcterms:created>
  <dcterms:modified xsi:type="dcterms:W3CDTF">2018-04-10T13:06:00Z</dcterms:modified>
</cp:coreProperties>
</file>