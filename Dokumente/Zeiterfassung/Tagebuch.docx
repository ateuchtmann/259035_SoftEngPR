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E2A" w:rsidRPr="00B74D4F" w:rsidRDefault="00B74D4F" w:rsidP="00B74D4F">
      <w:r>
        <w:rPr>
          <w:noProof/>
          <w:lang w:val="de-DE" w:eastAsia="de-DE"/>
        </w:rPr>
        <w:drawing>
          <wp:anchor distT="0" distB="0" distL="114300" distR="114300" simplePos="0" relativeHeight="251666432" behindDoc="0" locked="1" layoutInCell="1" allowOverlap="1" wp14:anchorId="77AC4CBD" wp14:editId="2808E07A">
            <wp:simplePos x="0" y="0"/>
            <wp:positionH relativeFrom="column">
              <wp:posOffset>7810500</wp:posOffset>
            </wp:positionH>
            <wp:positionV relativeFrom="margin">
              <wp:posOffset>-210185</wp:posOffset>
            </wp:positionV>
            <wp:extent cx="2015490" cy="100774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samtlogo DE.em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6" t="14344" r="8024" b="15572"/>
                    <a:stretch/>
                  </pic:blipFill>
                  <pic:spPr bwMode="auto">
                    <a:xfrm>
                      <a:off x="0" y="0"/>
                      <a:ext cx="2015490" cy="10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C675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36FECA3D" wp14:editId="67A15C40">
                <wp:simplePos x="0" y="0"/>
                <wp:positionH relativeFrom="column">
                  <wp:posOffset>1784985</wp:posOffset>
                </wp:positionH>
                <wp:positionV relativeFrom="page">
                  <wp:posOffset>1676400</wp:posOffset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75D" w:rsidRDefault="00160A58" w:rsidP="00CC675D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Projekttagebuch</w:t>
                            </w:r>
                          </w:p>
                          <w:p w:rsidR="00CC675D" w:rsidRDefault="00CC675D" w:rsidP="00CC675D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ECA3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0.55pt;margin-top:132pt;width:214.5pt;height:5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" filled="f" stroked="f">
                <v:textbox>
                  <w:txbxContent>
                    <w:p w:rsidR="00CC675D" w:rsidRDefault="00160A58" w:rsidP="00CC675D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Projekttagebuch</w:t>
                      </w:r>
                    </w:p>
                    <w:p w:rsidR="00CC675D" w:rsidRDefault="00CC675D" w:rsidP="00CC675D">
                      <w:pPr>
                        <w:pStyle w:val="UntertitelDeckblatt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4E0E1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2C178878" wp14:editId="5EA1AD20">
                <wp:simplePos x="0" y="0"/>
                <wp:positionH relativeFrom="margin">
                  <wp:align>left</wp:align>
                </wp:positionH>
                <wp:positionV relativeFrom="page">
                  <wp:posOffset>428625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CEE" w:rsidRPr="00EE4CEE" w:rsidRDefault="00EE4CEE" w:rsidP="00CC675D">
                            <w:pPr>
                              <w:pStyle w:val="Titel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PR Software Engineering</w:t>
                            </w:r>
                          </w:p>
                          <w:p w:rsidR="00EE4CEE" w:rsidRPr="00EE4CEE" w:rsidRDefault="00EE4CEE" w:rsidP="00EE4CEE">
                            <w:pPr>
                              <w:pStyle w:val="UntertitelDeckblatt"/>
                              <w:rPr>
                                <w:sz w:val="6"/>
                              </w:rPr>
                            </w:pPr>
                          </w:p>
                          <w:p w:rsidR="00EE4CEE" w:rsidRPr="00EE4CEE" w:rsidRDefault="00EE4CEE" w:rsidP="00EE4CEE">
                            <w:pPr>
                              <w:pStyle w:val="UntertitelDeckblatt"/>
                              <w:rPr>
                                <w:sz w:val="36"/>
                              </w:rPr>
                            </w:pPr>
                            <w:r w:rsidRPr="00EE4CEE">
                              <w:rPr>
                                <w:sz w:val="36"/>
                              </w:rPr>
                              <w:t>Gruppe 3</w:t>
                            </w:r>
                          </w:p>
                          <w:p w:rsidR="00463F10" w:rsidRDefault="00EE4CEE" w:rsidP="00463F10">
                            <w:pPr>
                              <w:pStyle w:val="UntertitelDeckblatt"/>
                            </w:pPr>
                            <w:r>
                              <w:t>259035 (2018S)</w:t>
                            </w:r>
                          </w:p>
                          <w:p w:rsidR="00EE4CEE" w:rsidRDefault="00EE4CEE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78878" id="_x0000_s1027" type="#_x0000_t202" style="position:absolute;margin-left:0;margin-top:33.75pt;width:399pt;height:158.0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" filled="f" stroked="f">
                <v:textbox>
                  <w:txbxContent>
                    <w:p w:rsidR="00EE4CEE" w:rsidRPr="00EE4CEE" w:rsidRDefault="00EE4CEE" w:rsidP="00CC675D">
                      <w:pPr>
                        <w:pStyle w:val="Titel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PR Software Engineering</w:t>
                      </w:r>
                    </w:p>
                    <w:p w:rsidR="00EE4CEE" w:rsidRPr="00EE4CEE" w:rsidRDefault="00EE4CEE" w:rsidP="00EE4CEE">
                      <w:pPr>
                        <w:pStyle w:val="UntertitelDeckblatt"/>
                        <w:rPr>
                          <w:sz w:val="6"/>
                        </w:rPr>
                      </w:pPr>
                    </w:p>
                    <w:p w:rsidR="00EE4CEE" w:rsidRPr="00EE4CEE" w:rsidRDefault="00EE4CEE" w:rsidP="00EE4CEE">
                      <w:pPr>
                        <w:pStyle w:val="UntertitelDeckblatt"/>
                        <w:rPr>
                          <w:sz w:val="36"/>
                        </w:rPr>
                      </w:pPr>
                      <w:r w:rsidRPr="00EE4CEE">
                        <w:rPr>
                          <w:sz w:val="36"/>
                        </w:rPr>
                        <w:t>Gruppe 3</w:t>
                      </w:r>
                    </w:p>
                    <w:p w:rsidR="00463F10" w:rsidRDefault="00EE4CEE" w:rsidP="00463F10">
                      <w:pPr>
                        <w:pStyle w:val="UntertitelDeckblatt"/>
                      </w:pPr>
                      <w:r>
                        <w:t>259035 (2018S)</w:t>
                      </w:r>
                    </w:p>
                    <w:p w:rsidR="00EE4CEE" w:rsidRDefault="00EE4CEE"/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 w:rsidR="00DB6913">
        <w:rPr>
          <w:noProof/>
          <w:lang w:val="de-DE" w:eastAsia="de-DE"/>
        </w:rPr>
        <w:drawing>
          <wp:anchor distT="0" distB="0" distL="114300" distR="114300" simplePos="0" relativeHeight="251662336" behindDoc="0" locked="1" layoutInCell="1" allowOverlap="1" wp14:anchorId="7D10312B" wp14:editId="713B3514">
            <wp:simplePos x="0" y="0"/>
            <wp:positionH relativeFrom="margin">
              <wp:align>left</wp:align>
            </wp:positionH>
            <wp:positionV relativeFrom="page">
              <wp:posOffset>2474595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84606" w:rsidRPr="00AF482E">
        <w:rPr>
          <w:rStyle w:val="Fett"/>
        </w:rPr>
        <w:br w:type="page"/>
      </w:r>
    </w:p>
    <w:tbl>
      <w:tblPr>
        <w:tblStyle w:val="Gitternetztabelle4Akzent21"/>
        <w:tblW w:w="16302" w:type="dxa"/>
        <w:tblInd w:w="-289" w:type="dxa"/>
        <w:tblLook w:val="04A0" w:firstRow="1" w:lastRow="0" w:firstColumn="1" w:lastColumn="0" w:noHBand="0" w:noVBand="1"/>
      </w:tblPr>
      <w:tblGrid>
        <w:gridCol w:w="1553"/>
        <w:gridCol w:w="1619"/>
        <w:gridCol w:w="4200"/>
        <w:gridCol w:w="4111"/>
        <w:gridCol w:w="4819"/>
      </w:tblGrid>
      <w:tr w:rsidR="00AC6E2A" w:rsidRPr="00AC6E2A" w:rsidTr="00AC6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AC6E2A" w:rsidRPr="00AC6E2A" w:rsidRDefault="00AC6E2A" w:rsidP="006A4017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lastRenderedPageBreak/>
              <w:t>Woche</w:t>
            </w:r>
          </w:p>
        </w:tc>
        <w:tc>
          <w:tcPr>
            <w:tcW w:w="1619" w:type="dxa"/>
          </w:tcPr>
          <w:p w:rsidR="00AC6E2A" w:rsidRPr="00AC6E2A" w:rsidRDefault="00AC6E2A" w:rsidP="006A401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Bereich</w:t>
            </w:r>
          </w:p>
        </w:tc>
        <w:tc>
          <w:tcPr>
            <w:tcW w:w="4200" w:type="dxa"/>
          </w:tcPr>
          <w:p w:rsidR="00AC6E2A" w:rsidRPr="00AC6E2A" w:rsidRDefault="00AC6E2A" w:rsidP="006A401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geplant</w:t>
            </w:r>
          </w:p>
        </w:tc>
        <w:tc>
          <w:tcPr>
            <w:tcW w:w="4111" w:type="dxa"/>
          </w:tcPr>
          <w:p w:rsidR="00AC6E2A" w:rsidRPr="00AC6E2A" w:rsidRDefault="00AC6E2A" w:rsidP="006A401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durchgeführt</w:t>
            </w:r>
          </w:p>
        </w:tc>
        <w:tc>
          <w:tcPr>
            <w:tcW w:w="4819" w:type="dxa"/>
          </w:tcPr>
          <w:p w:rsidR="00AC6E2A" w:rsidRPr="00AC6E2A" w:rsidRDefault="00AC6E2A" w:rsidP="006A401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realisierte Funktionen</w:t>
            </w:r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05.03. – 11.03.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grundlegende Planung des Projekts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Einteilung des Teams, Verteilung der Rollen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grundlegende Planung des Projekts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Einteilung des Teams, Verteilung der Rollen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8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12.03. – 18.03.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Anlegen des Source Code Repository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Anlegen einer Ordnerstruktur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aller für die Bearbeitung des Projekts notwendigen Dokumente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Review aller Dokumente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Anlegen des Source Code Repository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Anlegen einer Ordnerstruktur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einer Ordnerstruktur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einer Zeiterfassung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Review aller Dokumente</w:t>
            </w:r>
          </w:p>
        </w:tc>
        <w:tc>
          <w:tcPr>
            <w:tcW w:w="48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19.03. – 25.03.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eines Projekttagebuchs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Erstellung eines Projekttagebuchs</w:t>
            </w:r>
          </w:p>
        </w:tc>
        <w:tc>
          <w:tcPr>
            <w:tcW w:w="48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26.03. – 01.04.</w:t>
            </w:r>
          </w:p>
        </w:tc>
        <w:tc>
          <w:tcPr>
            <w:tcW w:w="16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200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819" w:type="dxa"/>
            <w:shd w:val="clear" w:color="auto" w:fill="FF0000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02.04. – 08.04.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des Projekttagebuchs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der Zeiterfassung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der Ordnerstruktur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des Projekttagebuchs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der Zeiterfassung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Aktualisierung der Ordnerstruktur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numPr>
                <w:ilvl w:val="0"/>
                <w:numId w:val="37"/>
              </w:num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Erstellen von Projekten</w:t>
            </w:r>
            <w:r w:rsidR="00F36223">
              <w:rPr>
                <w:rFonts w:ascii="Calibri" w:eastAsia="Calibri" w:hAnsi="Calibri" w:cs="Times New Roman"/>
              </w:rPr>
              <w:t xml:space="preserve"> (1.1)</w:t>
            </w:r>
          </w:p>
        </w:tc>
      </w:tr>
      <w:tr w:rsidR="00AC6E2A" w:rsidRPr="00AC6E2A" w:rsidTr="00AC6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lastRenderedPageBreak/>
              <w:t>09.04. – 15.04.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aufstellen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durchführen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 dokumentieren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aufgestellt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durchgeführt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Tests dokumentiert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-</w:t>
            </w:r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Erstellen von Projekten</w:t>
            </w:r>
            <w:r w:rsidR="00175E17">
              <w:rPr>
                <w:rFonts w:ascii="Calibri" w:eastAsia="Calibri" w:hAnsi="Calibri" w:cs="Times New Roman"/>
              </w:rPr>
              <w:t xml:space="preserve"> (1.1)</w:t>
            </w:r>
          </w:p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Projektbeschreibung zu einem Projekt hinzufügen</w:t>
            </w:r>
            <w:r w:rsidR="00175E17">
              <w:rPr>
                <w:rFonts w:ascii="Calibri" w:eastAsia="Calibri" w:hAnsi="Calibri" w:cs="Times New Roman"/>
              </w:rPr>
              <w:t xml:space="preserve"> (1.2)</w:t>
            </w:r>
          </w:p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Erstellen von Aufgabenbereichen</w:t>
            </w:r>
            <w:r w:rsidR="00175E17">
              <w:rPr>
                <w:rFonts w:ascii="Calibri" w:eastAsia="Calibri" w:hAnsi="Calibri" w:cs="Times New Roman"/>
              </w:rPr>
              <w:t xml:space="preserve"> (1.3)</w:t>
            </w:r>
          </w:p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Erstellen von Aufgaben</w:t>
            </w:r>
            <w:r w:rsidR="00175E17">
              <w:rPr>
                <w:rFonts w:ascii="Calibri" w:eastAsia="Calibri" w:hAnsi="Calibri" w:cs="Times New Roman"/>
              </w:rPr>
              <w:t xml:space="preserve"> (1.6)</w:t>
            </w:r>
          </w:p>
          <w:p w:rsidR="00AC6E2A" w:rsidRP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Erstellen einer Aufgabenbeschreibung</w:t>
            </w:r>
            <w:r w:rsidR="00A62021">
              <w:rPr>
                <w:rFonts w:ascii="Calibri" w:eastAsia="Calibri" w:hAnsi="Calibri" w:cs="Times New Roman"/>
              </w:rPr>
              <w:t xml:space="preserve"> (1.7)</w:t>
            </w:r>
          </w:p>
          <w:p w:rsidR="00AC6E2A" w:rsidRDefault="00AC6E2A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Feststellung der Sollzeit zu einer Aufgabe</w:t>
            </w:r>
            <w:r w:rsidR="00A62021">
              <w:rPr>
                <w:rFonts w:ascii="Calibri" w:eastAsia="Calibri" w:hAnsi="Calibri" w:cs="Times New Roman"/>
              </w:rPr>
              <w:t xml:space="preserve"> (1.9)</w:t>
            </w:r>
          </w:p>
          <w:p w:rsidR="00A77F71" w:rsidRPr="00AC6E2A" w:rsidRDefault="00A77F71" w:rsidP="00AC6E2A">
            <w:pPr>
              <w:numPr>
                <w:ilvl w:val="0"/>
                <w:numId w:val="36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(Ist-)Zeit zu einer Aufgabe eintragen (1.10)</w:t>
            </w:r>
            <w:bookmarkStart w:id="0" w:name="_GoBack"/>
            <w:bookmarkEnd w:id="0"/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16.04. – 22.04.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AC6E2A" w:rsidRPr="00AC6E2A" w:rsidRDefault="00A62021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Systemdokumentation erstellen</w:t>
            </w:r>
          </w:p>
        </w:tc>
        <w:tc>
          <w:tcPr>
            <w:tcW w:w="4111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A62021" w:rsidRPr="00AC6E2A" w:rsidRDefault="00C02838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Tests dokumentiert</w:t>
            </w:r>
          </w:p>
          <w:p w:rsidR="00AC6E2A" w:rsidRPr="00AC6E2A" w:rsidRDefault="00A62021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Systemdokumentation erstellt</w:t>
            </w:r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23.04. – 29.04.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AC6E2A" w:rsidRDefault="00592E15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  <w:p w:rsidR="00513441" w:rsidRPr="00AC6E2A" w:rsidRDefault="00513441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Dokumentenintegrität prüfen</w:t>
            </w:r>
          </w:p>
        </w:tc>
        <w:tc>
          <w:tcPr>
            <w:tcW w:w="4111" w:type="dxa"/>
            <w:shd w:val="clear" w:color="auto" w:fill="FFFFFF"/>
          </w:tcPr>
          <w:p w:rsid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Pr="00AC6E2A" w:rsidRDefault="00592E15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AC6E2A" w:rsidRPr="00AC6E2A" w:rsidTr="00AC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30.04. – 06.05.</w:t>
            </w:r>
          </w:p>
        </w:tc>
        <w:tc>
          <w:tcPr>
            <w:tcW w:w="16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Planung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SCR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Testen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Dokumentation</w:t>
            </w:r>
          </w:p>
        </w:tc>
        <w:tc>
          <w:tcPr>
            <w:tcW w:w="4200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Struktur vom Code</w:t>
            </w:r>
          </w:p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Qualitätsprüfung der API Dokumentation</w:t>
            </w:r>
          </w:p>
          <w:p w:rsidR="00AC6E2A" w:rsidRDefault="00592E15" w:rsidP="00592E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AC6E2A">
              <w:rPr>
                <w:rFonts w:ascii="Calibri" w:eastAsia="Calibri" w:hAnsi="Calibri" w:cs="Times New Roman"/>
              </w:rPr>
              <w:t>Testfälle aufstellen</w:t>
            </w:r>
          </w:p>
          <w:p w:rsidR="00513441" w:rsidRPr="00AC6E2A" w:rsidRDefault="00513441" w:rsidP="00592E1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Dokumentenintegrität prüfen</w:t>
            </w:r>
          </w:p>
        </w:tc>
        <w:tc>
          <w:tcPr>
            <w:tcW w:w="4111" w:type="dxa"/>
            <w:shd w:val="clear" w:color="auto" w:fill="FFFFFF"/>
          </w:tcPr>
          <w:p w:rsid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Default="00592E15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p w:rsidR="00592E15" w:rsidRPr="00AC6E2A" w:rsidRDefault="00592E15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4819" w:type="dxa"/>
            <w:shd w:val="clear" w:color="auto" w:fill="FFFFFF"/>
          </w:tcPr>
          <w:p w:rsidR="00AC6E2A" w:rsidRPr="00AC6E2A" w:rsidRDefault="00AC6E2A" w:rsidP="00AC6E2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</w:tbl>
    <w:p w:rsidR="00AC6E2A" w:rsidRPr="00AC6E2A" w:rsidRDefault="00AC6E2A" w:rsidP="00AC6E2A">
      <w:pPr>
        <w:spacing w:line="240" w:lineRule="auto"/>
        <w:rPr>
          <w:rFonts w:ascii="Calibri" w:eastAsia="Calibri" w:hAnsi="Calibri" w:cs="Times New Roman"/>
        </w:rPr>
      </w:pPr>
    </w:p>
    <w:p w:rsidR="00A32FE7" w:rsidRPr="00B74D4F" w:rsidRDefault="00A32FE7" w:rsidP="00AC6E2A">
      <w:pPr>
        <w:ind w:right="-1278"/>
      </w:pPr>
    </w:p>
    <w:sectPr w:rsidR="00A32FE7" w:rsidRPr="00B74D4F" w:rsidSect="00B74D4F">
      <w:headerReference w:type="default" r:id="rId10"/>
      <w:footerReference w:type="default" r:id="rId11"/>
      <w:pgSz w:w="16838" w:h="11906" w:orient="landscape" w:code="9"/>
      <w:pgMar w:top="1134" w:right="1531" w:bottom="794" w:left="567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F7B" w:rsidRDefault="00213F7B" w:rsidP="000A78E0">
      <w:pPr>
        <w:spacing w:line="240" w:lineRule="auto"/>
      </w:pPr>
      <w:r>
        <w:separator/>
      </w:r>
    </w:p>
  </w:endnote>
  <w:endnote w:type="continuationSeparator" w:id="0">
    <w:p w:rsidR="00213F7B" w:rsidRDefault="00213F7B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Pr="004746F8" w:rsidRDefault="00525ACA" w:rsidP="00B74D4F">
    <w:pPr>
      <w:pStyle w:val="Fuzeile"/>
      <w:tabs>
        <w:tab w:val="clear" w:pos="4536"/>
        <w:tab w:val="clear" w:pos="9072"/>
        <w:tab w:val="center" w:pos="8222"/>
        <w:tab w:val="right" w:pos="14459"/>
      </w:tabs>
      <w:ind w:left="709"/>
      <w:jc w:val="both"/>
    </w:pPr>
    <w:r w:rsidRPr="004746F8">
      <w:fldChar w:fldCharType="begin"/>
    </w:r>
    <w:r w:rsidR="00983255" w:rsidRPr="004746F8">
      <w:instrText xml:space="preserve"> DATE  \@ "dd. MMMM yyyy"  \* MERGEFORMAT </w:instrText>
    </w:r>
    <w:r w:rsidRPr="004746F8">
      <w:fldChar w:fldCharType="separate"/>
    </w:r>
    <w:r w:rsidR="00160A58">
      <w:rPr>
        <w:noProof/>
      </w:rPr>
      <w:t>18. April 2018</w:t>
    </w:r>
    <w:r w:rsidRPr="004746F8">
      <w:fldChar w:fldCharType="end"/>
    </w:r>
    <w:r w:rsidR="000D62F4" w:rsidRPr="004746F8">
      <w:tab/>
    </w:r>
    <w:sdt>
      <w:sdtPr>
        <w:alias w:val="Autor"/>
        <w:tag w:val=""/>
        <w:id w:val="-425814365"/>
        <w:placeholder>
          <w:docPart w:val="3E5B5616B5AD407EAE1CAFE955406A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11409">
          <w:t>Gruppe 3</w:t>
        </w:r>
      </w:sdtContent>
    </w:sdt>
    <w:r w:rsidR="000D62F4" w:rsidRPr="004746F8">
      <w:tab/>
    </w:r>
    <w:r w:rsidRPr="004746F8">
      <w:fldChar w:fldCharType="begin"/>
    </w:r>
    <w:r w:rsidR="000D62F4" w:rsidRPr="004746F8">
      <w:instrText xml:space="preserve"> PAGE   \* MERGEFORMAT </w:instrText>
    </w:r>
    <w:r w:rsidRPr="004746F8">
      <w:fldChar w:fldCharType="separate"/>
    </w:r>
    <w:r w:rsidR="00A77F71">
      <w:rPr>
        <w:noProof/>
      </w:rPr>
      <w:t>3</w:t>
    </w:r>
    <w:r w:rsidRPr="004746F8">
      <w:fldChar w:fldCharType="end"/>
    </w:r>
    <w:r w:rsidR="000D62F4" w:rsidRPr="004746F8">
      <w:t>/</w:t>
    </w:r>
    <w:r w:rsidR="00213F7B">
      <w:fldChar w:fldCharType="begin"/>
    </w:r>
    <w:r w:rsidR="00213F7B">
      <w:instrText xml:space="preserve"> NUMPAGES   \* MERGEFORMAT </w:instrText>
    </w:r>
    <w:r w:rsidR="00213F7B">
      <w:fldChar w:fldCharType="separate"/>
    </w:r>
    <w:r w:rsidR="00A77F71">
      <w:rPr>
        <w:noProof/>
      </w:rPr>
      <w:t>3</w:t>
    </w:r>
    <w:r w:rsidR="00213F7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F7B" w:rsidRDefault="00213F7B" w:rsidP="000A78E0">
      <w:pPr>
        <w:spacing w:line="240" w:lineRule="auto"/>
      </w:pPr>
      <w:r>
        <w:separator/>
      </w:r>
    </w:p>
  </w:footnote>
  <w:footnote w:type="continuationSeparator" w:id="0">
    <w:p w:rsidR="00213F7B" w:rsidRDefault="00213F7B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542909" w:rsidP="00BD398D">
    <w:pPr>
      <w:pStyle w:val="Kopfzeile"/>
      <w:tabs>
        <w:tab w:val="clear" w:pos="9072"/>
      </w:tabs>
    </w:pPr>
    <w:r>
      <w:rPr>
        <w:noProof/>
        <w:lang w:val="de-DE" w:eastAsia="de-DE"/>
      </w:rPr>
      <w:drawing>
        <wp:anchor distT="0" distB="0" distL="114300" distR="114300" simplePos="0" relativeHeight="251728896" behindDoc="0" locked="1" layoutInCell="1" allowOverlap="1" wp14:anchorId="3CA10FD8" wp14:editId="09E9A41E">
          <wp:simplePos x="0" y="0"/>
          <wp:positionH relativeFrom="margin">
            <wp:posOffset>9260205</wp:posOffset>
          </wp:positionH>
          <wp:positionV relativeFrom="topMargin">
            <wp:posOffset>266700</wp:posOffset>
          </wp:positionV>
          <wp:extent cx="895350" cy="466725"/>
          <wp:effectExtent l="0" t="0" r="0" b="9525"/>
          <wp:wrapTopAndBottom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895350" cy="4667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94F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9FC6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ECB1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3DCA8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EC0C6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8785C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3E9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C8E8F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58F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ED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208A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0466AD"/>
    <w:multiLevelType w:val="multilevel"/>
    <w:tmpl w:val="0C07001D"/>
    <w:numStyleLink w:val="ListeJKU"/>
  </w:abstractNum>
  <w:abstractNum w:abstractNumId="12" w15:restartNumberingAfterBreak="0">
    <w:nsid w:val="0A2B415C"/>
    <w:multiLevelType w:val="multilevel"/>
    <w:tmpl w:val="977E5672"/>
    <w:numStyleLink w:val="berschriftenJKU"/>
  </w:abstractNum>
  <w:abstractNum w:abstractNumId="13" w15:restartNumberingAfterBreak="0">
    <w:nsid w:val="0FAF6F43"/>
    <w:multiLevelType w:val="multilevel"/>
    <w:tmpl w:val="977E5672"/>
    <w:numStyleLink w:val="berschriftenJKU"/>
  </w:abstractNum>
  <w:abstractNum w:abstractNumId="14" w15:restartNumberingAfterBreak="0">
    <w:nsid w:val="14A66AFA"/>
    <w:multiLevelType w:val="multilevel"/>
    <w:tmpl w:val="977E5672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4A61FA7"/>
    <w:multiLevelType w:val="hybridMultilevel"/>
    <w:tmpl w:val="18CCA4A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8301A"/>
    <w:multiLevelType w:val="multilevel"/>
    <w:tmpl w:val="0C07001D"/>
    <w:numStyleLink w:val="ListeJKU"/>
  </w:abstractNum>
  <w:abstractNum w:abstractNumId="20" w15:restartNumberingAfterBreak="0">
    <w:nsid w:val="32424BA5"/>
    <w:multiLevelType w:val="multilevel"/>
    <w:tmpl w:val="977E5672"/>
    <w:numStyleLink w:val="berschriftenJKU"/>
  </w:abstractNum>
  <w:abstractNum w:abstractNumId="21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3A43096"/>
    <w:multiLevelType w:val="hybridMultilevel"/>
    <w:tmpl w:val="747E724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976A07"/>
    <w:multiLevelType w:val="hybridMultilevel"/>
    <w:tmpl w:val="ED1AA90E"/>
    <w:lvl w:ilvl="0" w:tplc="B8A041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B3AD6"/>
    <w:multiLevelType w:val="multilevel"/>
    <w:tmpl w:val="0C07001D"/>
    <w:numStyleLink w:val="ListeJKU"/>
  </w:abstractNum>
  <w:abstractNum w:abstractNumId="27" w15:restartNumberingAfterBreak="0">
    <w:nsid w:val="54C31605"/>
    <w:multiLevelType w:val="multilevel"/>
    <w:tmpl w:val="977E5672"/>
    <w:numStyleLink w:val="berschriftenJKU"/>
  </w:abstractNum>
  <w:abstractNum w:abstractNumId="28" w15:restartNumberingAfterBreak="0">
    <w:nsid w:val="58CC647B"/>
    <w:multiLevelType w:val="multilevel"/>
    <w:tmpl w:val="977E5672"/>
    <w:numStyleLink w:val="berschriftenJKU"/>
  </w:abstractNum>
  <w:abstractNum w:abstractNumId="29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0C6BC4"/>
    <w:multiLevelType w:val="multilevel"/>
    <w:tmpl w:val="977E5672"/>
    <w:numStyleLink w:val="berschriftenJKU"/>
  </w:abstractNum>
  <w:abstractNum w:abstractNumId="31" w15:restartNumberingAfterBreak="0">
    <w:nsid w:val="73486D13"/>
    <w:multiLevelType w:val="multilevel"/>
    <w:tmpl w:val="977E5672"/>
    <w:numStyleLink w:val="berschriftenJKU"/>
  </w:abstractNum>
  <w:abstractNum w:abstractNumId="32" w15:restartNumberingAfterBreak="0">
    <w:nsid w:val="738E4ECD"/>
    <w:multiLevelType w:val="hybridMultilevel"/>
    <w:tmpl w:val="94760558"/>
    <w:lvl w:ilvl="0" w:tplc="0C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664D6"/>
    <w:multiLevelType w:val="multilevel"/>
    <w:tmpl w:val="977E5672"/>
    <w:numStyleLink w:val="berschriftenJKU"/>
  </w:abstractNum>
  <w:num w:numId="1">
    <w:abstractNumId w:val="15"/>
  </w:num>
  <w:num w:numId="2">
    <w:abstractNumId w:val="29"/>
  </w:num>
  <w:num w:numId="3">
    <w:abstractNumId w:val="33"/>
  </w:num>
  <w:num w:numId="4">
    <w:abstractNumId w:val="21"/>
  </w:num>
  <w:num w:numId="5">
    <w:abstractNumId w:val="11"/>
  </w:num>
  <w:num w:numId="6">
    <w:abstractNumId w:val="19"/>
  </w:num>
  <w:num w:numId="7">
    <w:abstractNumId w:val="16"/>
  </w:num>
  <w:num w:numId="8">
    <w:abstractNumId w:val="26"/>
  </w:num>
  <w:num w:numId="9">
    <w:abstractNumId w:val="22"/>
  </w:num>
  <w:num w:numId="10">
    <w:abstractNumId w:val="34"/>
  </w:num>
  <w:num w:numId="11">
    <w:abstractNumId w:val="20"/>
  </w:num>
  <w:num w:numId="12">
    <w:abstractNumId w:val="30"/>
  </w:num>
  <w:num w:numId="13">
    <w:abstractNumId w:val="27"/>
  </w:num>
  <w:num w:numId="14">
    <w:abstractNumId w:val="12"/>
  </w:num>
  <w:num w:numId="15">
    <w:abstractNumId w:val="31"/>
  </w:num>
  <w:num w:numId="16">
    <w:abstractNumId w:val="13"/>
  </w:num>
  <w:num w:numId="17">
    <w:abstractNumId w:val="14"/>
  </w:num>
  <w:num w:numId="18">
    <w:abstractNumId w:val="28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5"/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24"/>
  </w:num>
  <w:num w:numId="35">
    <w:abstractNumId w:val="18"/>
  </w:num>
  <w:num w:numId="36">
    <w:abstractNumId w:val="23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E"/>
    <w:rsid w:val="0000107A"/>
    <w:rsid w:val="00006787"/>
    <w:rsid w:val="000142CC"/>
    <w:rsid w:val="000209C5"/>
    <w:rsid w:val="0003638D"/>
    <w:rsid w:val="00041A1E"/>
    <w:rsid w:val="00044044"/>
    <w:rsid w:val="00051EB1"/>
    <w:rsid w:val="00055908"/>
    <w:rsid w:val="00061A5E"/>
    <w:rsid w:val="000654AB"/>
    <w:rsid w:val="00084606"/>
    <w:rsid w:val="0008652A"/>
    <w:rsid w:val="00087C89"/>
    <w:rsid w:val="0009340E"/>
    <w:rsid w:val="00093525"/>
    <w:rsid w:val="00094D53"/>
    <w:rsid w:val="000A4E30"/>
    <w:rsid w:val="000A61DB"/>
    <w:rsid w:val="000A78E0"/>
    <w:rsid w:val="000C0B44"/>
    <w:rsid w:val="000C35CC"/>
    <w:rsid w:val="000C450D"/>
    <w:rsid w:val="000D62F4"/>
    <w:rsid w:val="000E39EB"/>
    <w:rsid w:val="000F0A7A"/>
    <w:rsid w:val="000F58B2"/>
    <w:rsid w:val="001072FF"/>
    <w:rsid w:val="001074A3"/>
    <w:rsid w:val="001213B2"/>
    <w:rsid w:val="001322F8"/>
    <w:rsid w:val="00134AF8"/>
    <w:rsid w:val="001351C3"/>
    <w:rsid w:val="001368DB"/>
    <w:rsid w:val="00150293"/>
    <w:rsid w:val="001571D7"/>
    <w:rsid w:val="00160A58"/>
    <w:rsid w:val="00172CBC"/>
    <w:rsid w:val="00175E17"/>
    <w:rsid w:val="001771C5"/>
    <w:rsid w:val="0017773D"/>
    <w:rsid w:val="00180296"/>
    <w:rsid w:val="001A1566"/>
    <w:rsid w:val="001A60F3"/>
    <w:rsid w:val="001B673F"/>
    <w:rsid w:val="001B67AC"/>
    <w:rsid w:val="001E5A49"/>
    <w:rsid w:val="001E6E86"/>
    <w:rsid w:val="001F1E43"/>
    <w:rsid w:val="001F49CA"/>
    <w:rsid w:val="001F5E0C"/>
    <w:rsid w:val="0021010C"/>
    <w:rsid w:val="00213F7B"/>
    <w:rsid w:val="00214F6C"/>
    <w:rsid w:val="00221C1D"/>
    <w:rsid w:val="0023779B"/>
    <w:rsid w:val="00237B77"/>
    <w:rsid w:val="002532D0"/>
    <w:rsid w:val="00253902"/>
    <w:rsid w:val="002546A2"/>
    <w:rsid w:val="00260199"/>
    <w:rsid w:val="00270AEB"/>
    <w:rsid w:val="002744B3"/>
    <w:rsid w:val="00274A30"/>
    <w:rsid w:val="002764AE"/>
    <w:rsid w:val="00284615"/>
    <w:rsid w:val="0028502E"/>
    <w:rsid w:val="0029034A"/>
    <w:rsid w:val="002971C7"/>
    <w:rsid w:val="00297DCB"/>
    <w:rsid w:val="002A38CC"/>
    <w:rsid w:val="002A4F00"/>
    <w:rsid w:val="002D2479"/>
    <w:rsid w:val="002E1817"/>
    <w:rsid w:val="002E35BE"/>
    <w:rsid w:val="002F07BA"/>
    <w:rsid w:val="002F23BB"/>
    <w:rsid w:val="002F4D8C"/>
    <w:rsid w:val="002F7EB7"/>
    <w:rsid w:val="0030642D"/>
    <w:rsid w:val="003075F7"/>
    <w:rsid w:val="00325F13"/>
    <w:rsid w:val="00331E62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C6F04"/>
    <w:rsid w:val="003D0D18"/>
    <w:rsid w:val="003D7EC7"/>
    <w:rsid w:val="003E09C8"/>
    <w:rsid w:val="003E237C"/>
    <w:rsid w:val="003E44C5"/>
    <w:rsid w:val="003E542E"/>
    <w:rsid w:val="003E62AE"/>
    <w:rsid w:val="003F0A18"/>
    <w:rsid w:val="00400E28"/>
    <w:rsid w:val="004034A9"/>
    <w:rsid w:val="00405FCC"/>
    <w:rsid w:val="00416372"/>
    <w:rsid w:val="00420A85"/>
    <w:rsid w:val="00423980"/>
    <w:rsid w:val="00423E25"/>
    <w:rsid w:val="004344AA"/>
    <w:rsid w:val="00435574"/>
    <w:rsid w:val="00435FC2"/>
    <w:rsid w:val="00437EEE"/>
    <w:rsid w:val="00446C89"/>
    <w:rsid w:val="004501D2"/>
    <w:rsid w:val="00453804"/>
    <w:rsid w:val="0046079D"/>
    <w:rsid w:val="00463F10"/>
    <w:rsid w:val="00465562"/>
    <w:rsid w:val="004746F8"/>
    <w:rsid w:val="00476919"/>
    <w:rsid w:val="00480D23"/>
    <w:rsid w:val="00492C81"/>
    <w:rsid w:val="00493458"/>
    <w:rsid w:val="00493D25"/>
    <w:rsid w:val="004965F3"/>
    <w:rsid w:val="004A5B02"/>
    <w:rsid w:val="004B2888"/>
    <w:rsid w:val="004C039C"/>
    <w:rsid w:val="004C070F"/>
    <w:rsid w:val="004C1D9E"/>
    <w:rsid w:val="004E0E1F"/>
    <w:rsid w:val="004E1554"/>
    <w:rsid w:val="004E2D1F"/>
    <w:rsid w:val="004F5281"/>
    <w:rsid w:val="00505C6D"/>
    <w:rsid w:val="00512A4E"/>
    <w:rsid w:val="00513441"/>
    <w:rsid w:val="00520497"/>
    <w:rsid w:val="00524889"/>
    <w:rsid w:val="00524CA5"/>
    <w:rsid w:val="00525ACA"/>
    <w:rsid w:val="00540790"/>
    <w:rsid w:val="00542909"/>
    <w:rsid w:val="00547D27"/>
    <w:rsid w:val="00552B53"/>
    <w:rsid w:val="00553D99"/>
    <w:rsid w:val="005600D8"/>
    <w:rsid w:val="005774F3"/>
    <w:rsid w:val="00581B69"/>
    <w:rsid w:val="00592E15"/>
    <w:rsid w:val="005939F7"/>
    <w:rsid w:val="00597E4E"/>
    <w:rsid w:val="005A2D2F"/>
    <w:rsid w:val="005A6523"/>
    <w:rsid w:val="005A7BA3"/>
    <w:rsid w:val="005B3207"/>
    <w:rsid w:val="005B5973"/>
    <w:rsid w:val="005B7E2D"/>
    <w:rsid w:val="005C0082"/>
    <w:rsid w:val="005C2B4D"/>
    <w:rsid w:val="005D0E09"/>
    <w:rsid w:val="005E0859"/>
    <w:rsid w:val="005E569D"/>
    <w:rsid w:val="005F6220"/>
    <w:rsid w:val="005F6C1E"/>
    <w:rsid w:val="00611AC5"/>
    <w:rsid w:val="0061571E"/>
    <w:rsid w:val="006176FA"/>
    <w:rsid w:val="00626156"/>
    <w:rsid w:val="00641B2A"/>
    <w:rsid w:val="00654B17"/>
    <w:rsid w:val="00660630"/>
    <w:rsid w:val="00665308"/>
    <w:rsid w:val="0068604A"/>
    <w:rsid w:val="00687462"/>
    <w:rsid w:val="00690432"/>
    <w:rsid w:val="0069741F"/>
    <w:rsid w:val="006A37D2"/>
    <w:rsid w:val="006A4017"/>
    <w:rsid w:val="006A514D"/>
    <w:rsid w:val="006B3492"/>
    <w:rsid w:val="006C111C"/>
    <w:rsid w:val="006D2227"/>
    <w:rsid w:val="006D549D"/>
    <w:rsid w:val="006D7A8E"/>
    <w:rsid w:val="006D7AE8"/>
    <w:rsid w:val="006F5311"/>
    <w:rsid w:val="006F56B8"/>
    <w:rsid w:val="00711409"/>
    <w:rsid w:val="00722CA3"/>
    <w:rsid w:val="00722F2E"/>
    <w:rsid w:val="007261A9"/>
    <w:rsid w:val="00727073"/>
    <w:rsid w:val="00730A9D"/>
    <w:rsid w:val="00735379"/>
    <w:rsid w:val="00736F3E"/>
    <w:rsid w:val="0073710F"/>
    <w:rsid w:val="007419B0"/>
    <w:rsid w:val="00743AB2"/>
    <w:rsid w:val="00746733"/>
    <w:rsid w:val="00754247"/>
    <w:rsid w:val="00760B06"/>
    <w:rsid w:val="007613D3"/>
    <w:rsid w:val="00777598"/>
    <w:rsid w:val="00777AFD"/>
    <w:rsid w:val="0078482C"/>
    <w:rsid w:val="007933FE"/>
    <w:rsid w:val="007966CD"/>
    <w:rsid w:val="007A70FB"/>
    <w:rsid w:val="007A740A"/>
    <w:rsid w:val="007B1304"/>
    <w:rsid w:val="007C7EAA"/>
    <w:rsid w:val="007D65DB"/>
    <w:rsid w:val="007E3D82"/>
    <w:rsid w:val="007E769E"/>
    <w:rsid w:val="007F20A0"/>
    <w:rsid w:val="007F47D9"/>
    <w:rsid w:val="007F6BDF"/>
    <w:rsid w:val="00806CFC"/>
    <w:rsid w:val="008105C4"/>
    <w:rsid w:val="00845559"/>
    <w:rsid w:val="0085223B"/>
    <w:rsid w:val="008551B8"/>
    <w:rsid w:val="008623C7"/>
    <w:rsid w:val="00871907"/>
    <w:rsid w:val="008730D8"/>
    <w:rsid w:val="008A6F8D"/>
    <w:rsid w:val="008B01A8"/>
    <w:rsid w:val="008C6C3A"/>
    <w:rsid w:val="008D1A23"/>
    <w:rsid w:val="008E2E9E"/>
    <w:rsid w:val="008F7DCE"/>
    <w:rsid w:val="00902BB9"/>
    <w:rsid w:val="00922896"/>
    <w:rsid w:val="0094195D"/>
    <w:rsid w:val="00943265"/>
    <w:rsid w:val="00946CE4"/>
    <w:rsid w:val="00956B98"/>
    <w:rsid w:val="009601EB"/>
    <w:rsid w:val="00961BC5"/>
    <w:rsid w:val="00962CB9"/>
    <w:rsid w:val="009665B6"/>
    <w:rsid w:val="00966FA5"/>
    <w:rsid w:val="00973620"/>
    <w:rsid w:val="00976136"/>
    <w:rsid w:val="00982DF7"/>
    <w:rsid w:val="00983255"/>
    <w:rsid w:val="00983A2C"/>
    <w:rsid w:val="009840CC"/>
    <w:rsid w:val="00992451"/>
    <w:rsid w:val="009B07E4"/>
    <w:rsid w:val="009B0E9F"/>
    <w:rsid w:val="009C2DD7"/>
    <w:rsid w:val="009C7F93"/>
    <w:rsid w:val="009D3BCE"/>
    <w:rsid w:val="009D692A"/>
    <w:rsid w:val="009D7375"/>
    <w:rsid w:val="00A00675"/>
    <w:rsid w:val="00A007A4"/>
    <w:rsid w:val="00A01675"/>
    <w:rsid w:val="00A0405F"/>
    <w:rsid w:val="00A110A1"/>
    <w:rsid w:val="00A1261D"/>
    <w:rsid w:val="00A32FE7"/>
    <w:rsid w:val="00A53D68"/>
    <w:rsid w:val="00A54049"/>
    <w:rsid w:val="00A62021"/>
    <w:rsid w:val="00A6291E"/>
    <w:rsid w:val="00A72C80"/>
    <w:rsid w:val="00A77F71"/>
    <w:rsid w:val="00A82D5B"/>
    <w:rsid w:val="00A906E7"/>
    <w:rsid w:val="00A94104"/>
    <w:rsid w:val="00AA0715"/>
    <w:rsid w:val="00AA09F1"/>
    <w:rsid w:val="00AA7A31"/>
    <w:rsid w:val="00AB786E"/>
    <w:rsid w:val="00AC6E2A"/>
    <w:rsid w:val="00AD3E89"/>
    <w:rsid w:val="00AD7F7D"/>
    <w:rsid w:val="00AF482E"/>
    <w:rsid w:val="00AF6889"/>
    <w:rsid w:val="00B12DE1"/>
    <w:rsid w:val="00B23973"/>
    <w:rsid w:val="00B25EBE"/>
    <w:rsid w:val="00B347A1"/>
    <w:rsid w:val="00B4447F"/>
    <w:rsid w:val="00B4787B"/>
    <w:rsid w:val="00B57A60"/>
    <w:rsid w:val="00B57F6E"/>
    <w:rsid w:val="00B614EA"/>
    <w:rsid w:val="00B63D82"/>
    <w:rsid w:val="00B66388"/>
    <w:rsid w:val="00B715B4"/>
    <w:rsid w:val="00B723D1"/>
    <w:rsid w:val="00B739E2"/>
    <w:rsid w:val="00B7412A"/>
    <w:rsid w:val="00B74D4F"/>
    <w:rsid w:val="00B8532C"/>
    <w:rsid w:val="00B9531A"/>
    <w:rsid w:val="00BB0ACF"/>
    <w:rsid w:val="00BB1293"/>
    <w:rsid w:val="00BB27D6"/>
    <w:rsid w:val="00BB2BF8"/>
    <w:rsid w:val="00BB4241"/>
    <w:rsid w:val="00BB772D"/>
    <w:rsid w:val="00BC04CB"/>
    <w:rsid w:val="00BD398D"/>
    <w:rsid w:val="00BD6AD4"/>
    <w:rsid w:val="00BF3F45"/>
    <w:rsid w:val="00BF75DB"/>
    <w:rsid w:val="00C02838"/>
    <w:rsid w:val="00C10085"/>
    <w:rsid w:val="00C261B1"/>
    <w:rsid w:val="00C342C2"/>
    <w:rsid w:val="00C40003"/>
    <w:rsid w:val="00C440C4"/>
    <w:rsid w:val="00C4579C"/>
    <w:rsid w:val="00C46674"/>
    <w:rsid w:val="00C66EF5"/>
    <w:rsid w:val="00C76875"/>
    <w:rsid w:val="00C8372B"/>
    <w:rsid w:val="00CA07FE"/>
    <w:rsid w:val="00CB0D9D"/>
    <w:rsid w:val="00CC3CC1"/>
    <w:rsid w:val="00CC57D5"/>
    <w:rsid w:val="00CC5BE2"/>
    <w:rsid w:val="00CC675D"/>
    <w:rsid w:val="00CD3446"/>
    <w:rsid w:val="00CF14BB"/>
    <w:rsid w:val="00CF4620"/>
    <w:rsid w:val="00CF6D3A"/>
    <w:rsid w:val="00D43F4C"/>
    <w:rsid w:val="00D53140"/>
    <w:rsid w:val="00D54538"/>
    <w:rsid w:val="00D6017C"/>
    <w:rsid w:val="00D667EC"/>
    <w:rsid w:val="00D7485A"/>
    <w:rsid w:val="00DA7A6A"/>
    <w:rsid w:val="00DB6913"/>
    <w:rsid w:val="00DD0E55"/>
    <w:rsid w:val="00DD43C7"/>
    <w:rsid w:val="00DE23F9"/>
    <w:rsid w:val="00DE4488"/>
    <w:rsid w:val="00DE4928"/>
    <w:rsid w:val="00DF199F"/>
    <w:rsid w:val="00DF476D"/>
    <w:rsid w:val="00DF4CC2"/>
    <w:rsid w:val="00DF5147"/>
    <w:rsid w:val="00E122D4"/>
    <w:rsid w:val="00E232BA"/>
    <w:rsid w:val="00E24EF7"/>
    <w:rsid w:val="00E334ED"/>
    <w:rsid w:val="00E436F8"/>
    <w:rsid w:val="00E56887"/>
    <w:rsid w:val="00E742ED"/>
    <w:rsid w:val="00E77FA5"/>
    <w:rsid w:val="00E9191B"/>
    <w:rsid w:val="00E9754F"/>
    <w:rsid w:val="00EA0032"/>
    <w:rsid w:val="00ED035D"/>
    <w:rsid w:val="00ED1A64"/>
    <w:rsid w:val="00EE4CEE"/>
    <w:rsid w:val="00EF6063"/>
    <w:rsid w:val="00F04562"/>
    <w:rsid w:val="00F1323E"/>
    <w:rsid w:val="00F16D7E"/>
    <w:rsid w:val="00F20316"/>
    <w:rsid w:val="00F236B4"/>
    <w:rsid w:val="00F24FFE"/>
    <w:rsid w:val="00F3344C"/>
    <w:rsid w:val="00F36223"/>
    <w:rsid w:val="00F53843"/>
    <w:rsid w:val="00F5593C"/>
    <w:rsid w:val="00F5703B"/>
    <w:rsid w:val="00F570B5"/>
    <w:rsid w:val="00F6092E"/>
    <w:rsid w:val="00F60FE2"/>
    <w:rsid w:val="00F619F5"/>
    <w:rsid w:val="00F65FA2"/>
    <w:rsid w:val="00F77327"/>
    <w:rsid w:val="00F825B3"/>
    <w:rsid w:val="00F8701B"/>
    <w:rsid w:val="00F87FE5"/>
    <w:rsid w:val="00F93E08"/>
    <w:rsid w:val="00FB0B03"/>
    <w:rsid w:val="00FC1173"/>
    <w:rsid w:val="00FC3C5E"/>
    <w:rsid w:val="00FD1D7B"/>
    <w:rsid w:val="00FD7A5D"/>
    <w:rsid w:val="00FE462B"/>
    <w:rsid w:val="00FF632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58F53"/>
  <w15:docId w15:val="{A100143C-FCB6-4BAC-A935-49A5A6C8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styleId="NichtaufgelsteErwhnung">
    <w:name w:val="Unresolved Mention"/>
    <w:basedOn w:val="Absatz-Standardschriftart"/>
    <w:uiPriority w:val="99"/>
    <w:rsid w:val="00CC675D"/>
    <w:rPr>
      <w:color w:val="808080"/>
      <w:shd w:val="clear" w:color="auto" w:fill="E6E6E6"/>
    </w:rPr>
  </w:style>
  <w:style w:type="table" w:customStyle="1" w:styleId="Gitternetztabelle4Akzent21">
    <w:name w:val="Gitternetztabelle 4 – Akzent 21"/>
    <w:basedOn w:val="NormaleTabelle"/>
    <w:next w:val="Gitternetztabelle4Akzent2"/>
    <w:uiPriority w:val="49"/>
    <w:rsid w:val="00AC6E2A"/>
    <w:pPr>
      <w:spacing w:after="0" w:line="240" w:lineRule="auto"/>
    </w:p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itternetztabelle4Akzent2">
    <w:name w:val="Grid Table 4 Accent 2"/>
    <w:basedOn w:val="NormaleTabelle"/>
    <w:uiPriority w:val="49"/>
    <w:rsid w:val="00AC6E2A"/>
    <w:pPr>
      <w:spacing w:after="0" w:line="240" w:lineRule="auto"/>
    </w:pPr>
    <w:tblPr>
      <w:tblStyleRowBandSize w:val="1"/>
      <w:tblStyleColBandSize w:val="1"/>
      <w:tblBorders>
        <w:top w:val="single" w:sz="4" w:space="0" w:color="3FC1FF" w:themeColor="accent2" w:themeTint="99"/>
        <w:left w:val="single" w:sz="4" w:space="0" w:color="3FC1FF" w:themeColor="accent2" w:themeTint="99"/>
        <w:bottom w:val="single" w:sz="4" w:space="0" w:color="3FC1FF" w:themeColor="accent2" w:themeTint="99"/>
        <w:right w:val="single" w:sz="4" w:space="0" w:color="3FC1FF" w:themeColor="accent2" w:themeTint="99"/>
        <w:insideH w:val="single" w:sz="4" w:space="0" w:color="3FC1FF" w:themeColor="accent2" w:themeTint="99"/>
        <w:insideV w:val="single" w:sz="4" w:space="0" w:color="3FC1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1BE" w:themeColor="accent2"/>
          <w:left w:val="single" w:sz="4" w:space="0" w:color="0081BE" w:themeColor="accent2"/>
          <w:bottom w:val="single" w:sz="4" w:space="0" w:color="0081BE" w:themeColor="accent2"/>
          <w:right w:val="single" w:sz="4" w:space="0" w:color="0081BE" w:themeColor="accent2"/>
          <w:insideH w:val="nil"/>
          <w:insideV w:val="nil"/>
        </w:tcBorders>
        <w:shd w:val="clear" w:color="auto" w:fill="0081BE" w:themeFill="accent2"/>
      </w:tcPr>
    </w:tblStylePr>
    <w:tblStylePr w:type="lastRow">
      <w:rPr>
        <w:b/>
        <w:bCs/>
      </w:rPr>
      <w:tblPr/>
      <w:tcPr>
        <w:tcBorders>
          <w:top w:val="double" w:sz="4" w:space="0" w:color="0081B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AFF" w:themeFill="accent2" w:themeFillTint="33"/>
      </w:tcPr>
    </w:tblStylePr>
    <w:tblStylePr w:type="band1Horz">
      <w:tblPr/>
      <w:tcPr>
        <w:shd w:val="clear" w:color="auto" w:fill="BFEA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wnloads\Seminararbeit_Vorlage_WIN_IE_v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5B5616B5AD407EAE1CAFE955406A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084971-DA99-4BC4-BBAD-0199DF0D57D1}"/>
      </w:docPartPr>
      <w:docPartBody>
        <w:p w:rsidR="00DB20AE" w:rsidRDefault="00A379C2">
          <w:pPr>
            <w:pStyle w:val="3E5B5616B5AD407EAE1CAFE955406A81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C2"/>
    <w:rsid w:val="0008687F"/>
    <w:rsid w:val="002C6850"/>
    <w:rsid w:val="008763C3"/>
    <w:rsid w:val="00A379C2"/>
    <w:rsid w:val="00AD6033"/>
    <w:rsid w:val="00B7680A"/>
    <w:rsid w:val="00C84C2C"/>
    <w:rsid w:val="00D32BF7"/>
    <w:rsid w:val="00DB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3E5B5616B5AD407EAE1CAFE955406A81">
    <w:name w:val="3E5B5616B5AD407EAE1CAFE955406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2</b:RefOrder>
  </b:Source>
  <b:Source>
    <b:Tag>Dor18</b:Tag>
    <b:SourceType>InternetSite</b:SourceType>
    <b:Guid>{06522988-1E3B-41D0-B0D1-7CB6F5449237}</b:Guid>
    <b:Author>
      <b:Author>
        <b:NameList xmlns:msxsl="urn:schemas-microsoft-com:xslt" xmlns:b="http://schemas.openxmlformats.org/officeDocument/2006/bibliography">
          <b:Person>
            <b:Last>Dorda</b:Last>
            <b:First>Dieter</b:First>
            <b:Middle/>
          </b:Person>
        </b:NameList>
      </b:Author>
    </b:Author>
    <b:Title>Windkraft und Naturschutz</b:Title>
    <b:InternetSiteTitle/>
    <b:ProductionCompany/>
    <b:Year>2018</b:Year>
    <b:Month/>
    <b:Day/>
    <b:YearAccessed>2018</b:YearAccessed>
    <b:MonthAccessed>4</b:MonthAccessed>
    <b:DayAccessed>16</b:DayAccessed>
    <b:URL>https://link.springer.com/chapter/10.1007/978-3-658-19509-0_37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66CD84F1-4C1C-4CF3-8FEB-184FAD4868B2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Seminararbeit_Vorlage_WIN_IE_v2 (1).dotx</Template>
  <TotalTime>0</TotalTime>
  <Pages>3</Pages>
  <Words>328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Gruppe 3</dc:creator>
  <cp:lastModifiedBy>Alexander Teuchtmann</cp:lastModifiedBy>
  <cp:revision>70</cp:revision>
  <cp:lastPrinted>2018-03-20T20:33:00Z</cp:lastPrinted>
  <dcterms:created xsi:type="dcterms:W3CDTF">2018-03-19T19:11:00Z</dcterms:created>
  <dcterms:modified xsi:type="dcterms:W3CDTF">2018-04-18T09:14:00Z</dcterms:modified>
</cp:coreProperties>
</file>