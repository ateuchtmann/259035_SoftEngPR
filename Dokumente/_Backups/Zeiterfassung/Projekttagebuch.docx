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2A" w:rsidRPr="00B74D4F" w:rsidRDefault="00B74D4F" w:rsidP="00B74D4F">
      <w:r>
        <w:rPr>
          <w:noProof/>
          <w:lang w:eastAsia="de-AT"/>
        </w:rPr>
        <w:drawing>
          <wp:anchor distT="0" distB="0" distL="114300" distR="114300" simplePos="0" relativeHeight="251666432" behindDoc="0" locked="1" layoutInCell="1" allowOverlap="1" wp14:anchorId="77AC4CBD" wp14:editId="2808E07A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675D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6FECA3D" wp14:editId="67A15C40">
                <wp:simplePos x="0" y="0"/>
                <wp:positionH relativeFrom="column">
                  <wp:posOffset>1784985</wp:posOffset>
                </wp:positionH>
                <wp:positionV relativeFrom="page">
                  <wp:posOffset>1676400</wp:posOffset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5D" w:rsidRDefault="00160A58" w:rsidP="00CC675D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CC675D" w:rsidRDefault="00CC675D" w:rsidP="00CC675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6FECA3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0.55pt;margin-top:132pt;width:214.5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" filled="f" stroked="f">
                <v:textbox>
                  <w:txbxContent>
                    <w:p w:rsidR="00CC675D" w:rsidRDefault="00160A58" w:rsidP="00CC675D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CC675D" w:rsidRDefault="00CC675D" w:rsidP="00CC675D">
                      <w:pPr>
                        <w:pStyle w:val="UntertitelDeckblat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4E0E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C178878" wp14:editId="5EA1AD20">
                <wp:simplePos x="0" y="0"/>
                <wp:positionH relativeFrom="margin">
                  <wp:align>left</wp:align>
                </wp:positionH>
                <wp:positionV relativeFrom="page">
                  <wp:posOffset>428625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CEE" w:rsidRPr="009D65BB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65BB">
                              <w:rPr>
                                <w:sz w:val="52"/>
                                <w:szCs w:val="52"/>
                                <w:lang w:val="en-US"/>
                              </w:rPr>
                              <w:t>PR Software Engineering</w:t>
                            </w:r>
                          </w:p>
                          <w:p w:rsidR="00EE4CEE" w:rsidRPr="009D65BB" w:rsidRDefault="00EE4CEE" w:rsidP="00EE4CEE">
                            <w:pPr>
                              <w:pStyle w:val="UntertitelDeckblatt"/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EE4CEE" w:rsidRPr="009D65BB" w:rsidRDefault="00EE4CEE" w:rsidP="00EE4CEE">
                            <w:pPr>
                              <w:pStyle w:val="UntertitelDeckblatt"/>
                              <w:rPr>
                                <w:sz w:val="36"/>
                                <w:lang w:val="en-US"/>
                              </w:rPr>
                            </w:pPr>
                            <w:r w:rsidRPr="009D65BB">
                              <w:rPr>
                                <w:sz w:val="36"/>
                                <w:lang w:val="en-US"/>
                              </w:rPr>
                              <w:t>Gruppe 3</w:t>
                            </w:r>
                          </w:p>
                          <w:p w:rsidR="00463F10" w:rsidRPr="009D65BB" w:rsidRDefault="00EE4CEE" w:rsidP="00463F10">
                            <w:pPr>
                              <w:pStyle w:val="UntertitelDeckblatt"/>
                              <w:rPr>
                                <w:lang w:val="en-US"/>
                              </w:rPr>
                            </w:pPr>
                            <w:r w:rsidRPr="009D65BB">
                              <w:rPr>
                                <w:lang w:val="en-US"/>
                              </w:rPr>
                              <w:t>259035 (2018S)</w:t>
                            </w:r>
                          </w:p>
                          <w:p w:rsidR="00EE4CEE" w:rsidRPr="009D65BB" w:rsidRDefault="00EE4C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C178878" id="_x0000_s1027" type="#_x0000_t202" style="position:absolute;margin-left:0;margin-top:33.75pt;width:399pt;height:158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" filled="f" stroked="f">
                <v:textbox>
                  <w:txbxContent>
                    <w:p w:rsidR="00EE4CEE" w:rsidRPr="00EE4CEE" w:rsidRDefault="00EE4CEE" w:rsidP="00CC675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:rsidR="00463F10" w:rsidRDefault="00EE4CEE" w:rsidP="00463F10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:rsidR="00EE4CEE" w:rsidRDefault="00EE4CEE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 w:rsidR="00DB6913"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7D10312B" wp14:editId="713B3514">
            <wp:simplePos x="0" y="0"/>
            <wp:positionH relativeFrom="margin">
              <wp:align>left</wp:align>
            </wp:positionH>
            <wp:positionV relativeFrom="page">
              <wp:posOffset>2474595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4606" w:rsidRPr="00AF482E">
        <w:rPr>
          <w:rStyle w:val="Fett"/>
        </w:rPr>
        <w:br w:type="page"/>
      </w:r>
    </w:p>
    <w:tbl>
      <w:tblPr>
        <w:tblStyle w:val="Gitternetztabelle4Akzent21"/>
        <w:tblW w:w="16302" w:type="dxa"/>
        <w:tblInd w:w="-289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4819"/>
      </w:tblGrid>
      <w:tr w:rsidR="00AC6E2A" w:rsidRPr="00AC6E2A" w:rsidTr="00AC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AC6E2A" w:rsidRPr="00AC6E2A" w:rsidRDefault="00AC6E2A" w:rsidP="006A4017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lastRenderedPageBreak/>
              <w:t>Woche</w:t>
            </w:r>
          </w:p>
        </w:tc>
        <w:tc>
          <w:tcPr>
            <w:tcW w:w="1619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Bereich</w:t>
            </w:r>
          </w:p>
        </w:tc>
        <w:tc>
          <w:tcPr>
            <w:tcW w:w="4200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geplant</w:t>
            </w:r>
          </w:p>
        </w:tc>
        <w:tc>
          <w:tcPr>
            <w:tcW w:w="4111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durchgeführt</w:t>
            </w:r>
          </w:p>
        </w:tc>
        <w:tc>
          <w:tcPr>
            <w:tcW w:w="4819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realisierte Funktionen</w:t>
            </w: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05.03. – 11.03.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grundlegende Planung des Projekts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Einteilung des Teams, Verteilung der Rollen</w:t>
            </w:r>
          </w:p>
          <w:p w:rsidR="00AC6E2A" w:rsidRPr="00AC6E2A" w:rsidRDefault="00BE528B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Trello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Board</w:t>
            </w:r>
            <w:r w:rsidR="0075480E">
              <w:rPr>
                <w:rFonts w:ascii="Calibri" w:eastAsia="Calibri" w:hAnsi="Calibri" w:cs="Times New Roman"/>
              </w:rPr>
              <w:t>s</w:t>
            </w:r>
            <w:r>
              <w:rPr>
                <w:rFonts w:ascii="Calibri" w:eastAsia="Calibri" w:hAnsi="Calibri" w:cs="Times New Roman"/>
              </w:rPr>
              <w:t xml:space="preserve"> erstellen</w:t>
            </w:r>
          </w:p>
          <w:p w:rsidR="00AC6E2A" w:rsidRPr="00AC6E2A" w:rsidRDefault="0075480E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Zeiterfassungsdokument erstellen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grundlegende Planung des Projekts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Einteilung des Teams, Verteilung der Rollen</w:t>
            </w:r>
          </w:p>
          <w:p w:rsidR="00AC6E2A" w:rsidRPr="00AC6E2A" w:rsidRDefault="00BE528B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Trello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angelegt, Boards erstellt</w:t>
            </w:r>
          </w:p>
          <w:p w:rsidR="00AC6E2A" w:rsidRPr="00AC6E2A" w:rsidRDefault="0075480E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Zeiterfasssungsdokument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erstellt</w:t>
            </w:r>
            <w:bookmarkStart w:id="0" w:name="_GoBack"/>
            <w:bookmarkEnd w:id="0"/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12.03. – 18.03.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des Source Code Repository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einer Ordnerstruktur</w:t>
            </w:r>
          </w:p>
          <w:p w:rsidR="00AC6E2A" w:rsidRPr="00AC6E2A" w:rsidRDefault="00BE528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Abgeschlossene Tasks in </w:t>
            </w:r>
            <w:proofErr w:type="spellStart"/>
            <w:r>
              <w:rPr>
                <w:rFonts w:ascii="Calibri" w:eastAsia="Calibri" w:hAnsi="Calibri" w:cs="Times New Roman"/>
              </w:rPr>
              <w:t>Trello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aktualisieren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aller für die Bearbeitung des Projekts notwendigen Dokumente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Review aller Dokumente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des Source Code Repository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einer Ordnerstruktur</w:t>
            </w:r>
          </w:p>
          <w:p w:rsidR="00BE528B" w:rsidRDefault="00BE528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BE528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Abgeschlossene Tasks in </w:t>
            </w:r>
            <w:proofErr w:type="spellStart"/>
            <w:r>
              <w:rPr>
                <w:rFonts w:ascii="Calibri" w:eastAsia="Calibri" w:hAnsi="Calibri" w:cs="Times New Roman"/>
              </w:rPr>
              <w:t>Trello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entsprechend markieren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einer Ordnerstruktur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einer Zeiterfassung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Review aller Dokumente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19.03. – 25.03.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BE528B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Aktualisieren der Boards in </w:t>
            </w:r>
            <w:proofErr w:type="spellStart"/>
            <w:r>
              <w:rPr>
                <w:rFonts w:ascii="Calibri" w:eastAsia="Calibri" w:hAnsi="Calibri" w:cs="Times New Roman"/>
              </w:rPr>
              <w:t>Trello</w:t>
            </w:r>
            <w:proofErr w:type="spellEnd"/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eines Projekttagebuchs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BE528B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Boards in </w:t>
            </w:r>
            <w:proofErr w:type="spellStart"/>
            <w:r>
              <w:rPr>
                <w:rFonts w:ascii="Calibri" w:eastAsia="Calibri" w:hAnsi="Calibri" w:cs="Times New Roman"/>
              </w:rPr>
              <w:t>Trello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aktualisiert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eines Projekttagebuchs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200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02.04. – 08.04.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Default="00BE528B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Abklärung der benötigten Dateien für das Release 1</w:t>
            </w:r>
          </w:p>
          <w:p w:rsidR="00BE528B" w:rsidRPr="00AC6E2A" w:rsidRDefault="00BE528B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des Projekttagebuchs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Zeiterfassung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Ordnerstruktur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75480E" w:rsidRDefault="0075480E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Nötige Dateien für das Release 1 im Team besprochen</w:t>
            </w:r>
          </w:p>
          <w:p w:rsidR="0075480E" w:rsidRDefault="0075480E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des Projekttagebuchs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Zeiterfassung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Ordnerstruktur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numPr>
                <w:ilvl w:val="0"/>
                <w:numId w:val="37"/>
              </w:num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lastRenderedPageBreak/>
              <w:t>Erstellen von Projekten</w:t>
            </w:r>
            <w:r w:rsidR="00F36223">
              <w:rPr>
                <w:rFonts w:ascii="Calibri" w:eastAsia="Calibri" w:hAnsi="Calibri" w:cs="Times New Roman"/>
              </w:rPr>
              <w:t xml:space="preserve"> (1.1)</w:t>
            </w: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09.04. – 15.04.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9D65BB" w:rsidRDefault="009D65B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9D65BB" w:rsidRDefault="009D65B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Default="009D65B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9D65BB">
              <w:rPr>
                <w:rFonts w:ascii="Calibri" w:eastAsia="Calibri" w:hAnsi="Calibri" w:cs="Times New Roman"/>
              </w:rPr>
              <w:t>Organisation</w:t>
            </w:r>
            <w:r w:rsidRPr="009D65BB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Pr="009D65BB">
              <w:rPr>
                <w:rFonts w:ascii="Calibri" w:eastAsia="Calibri" w:hAnsi="Calibri" w:cs="Times New Roman"/>
              </w:rPr>
              <w:t>von</w:t>
            </w:r>
            <w:r w:rsidRPr="009D65BB">
              <w:rPr>
                <w:rFonts w:ascii="Calibri" w:eastAsia="Calibri" w:hAnsi="Calibri" w:cs="Times New Roman"/>
                <w:lang w:val="en-US"/>
              </w:rPr>
              <w:t xml:space="preserve"> Source Code Repository(</w:t>
            </w:r>
            <w:proofErr w:type="spellStart"/>
            <w:r w:rsidRPr="009D65BB">
              <w:rPr>
                <w:rFonts w:ascii="Calibri" w:eastAsia="Calibri" w:hAnsi="Calibri" w:cs="Times New Roman"/>
              </w:rPr>
              <w:t>GitHub</w:t>
            </w:r>
            <w:proofErr w:type="spellEnd"/>
            <w:r w:rsidRPr="009D65BB">
              <w:rPr>
                <w:rFonts w:ascii="Calibri" w:eastAsia="Calibri" w:hAnsi="Calibri" w:cs="Times New Roman"/>
                <w:lang w:val="en-US"/>
              </w:rPr>
              <w:t>)</w:t>
            </w:r>
          </w:p>
          <w:p w:rsidR="009D65BB" w:rsidRPr="009D65BB" w:rsidRDefault="009D65B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Code update (</w:t>
            </w:r>
            <w:r w:rsidRPr="009D65BB">
              <w:rPr>
                <w:rFonts w:ascii="Calibri" w:eastAsia="Calibri" w:hAnsi="Calibri" w:cs="Times New Roman"/>
              </w:rPr>
              <w:t>Versionsverwaltung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aufstellen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durchführen</w:t>
            </w:r>
          </w:p>
          <w:p w:rsid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 dokumentieren</w:t>
            </w:r>
          </w:p>
          <w:p w:rsidR="00BE528B" w:rsidRPr="00AC6E2A" w:rsidRDefault="00BE528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Trello</w:t>
            </w:r>
            <w:proofErr w:type="spellEnd"/>
            <w:r>
              <w:rPr>
                <w:rFonts w:ascii="Calibri" w:eastAsia="Calibri" w:hAnsi="Calibri" w:cs="Times New Roman"/>
              </w:rPr>
              <w:t>: Aktualisieren der abgeschlossenen Tasks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111" w:type="dxa"/>
            <w:shd w:val="clear" w:color="auto" w:fill="FFFFFF"/>
          </w:tcPr>
          <w:p w:rsidR="00AC6E2A" w:rsidRPr="009D65BB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</w:p>
          <w:p w:rsidR="009D65BB" w:rsidRDefault="009D65BB" w:rsidP="009D6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 w:rsidRPr="009D65BB">
              <w:rPr>
                <w:rFonts w:ascii="Calibri" w:eastAsia="Calibri" w:hAnsi="Calibri" w:cs="Times New Roman"/>
              </w:rPr>
              <w:t>Organisation</w:t>
            </w:r>
            <w:r w:rsidRPr="009D65BB">
              <w:rPr>
                <w:rFonts w:ascii="Calibri" w:eastAsia="Calibri" w:hAnsi="Calibri" w:cs="Times New Roman"/>
                <w:lang w:val="en-US"/>
              </w:rPr>
              <w:t xml:space="preserve"> von Source Code Repository(GitHub)</w:t>
            </w:r>
          </w:p>
          <w:p w:rsidR="009D65BB" w:rsidRPr="009D65BB" w:rsidRDefault="009D65BB" w:rsidP="009D6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Code update (</w:t>
            </w:r>
            <w:r w:rsidRPr="009D65BB">
              <w:rPr>
                <w:rFonts w:ascii="Calibri" w:eastAsia="Calibri" w:hAnsi="Calibri" w:cs="Times New Roman"/>
              </w:rPr>
              <w:t>Versionsverwaltung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9D65BB" w:rsidRDefault="009D65B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aufgestellt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durchgeführt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Tests dokumentiert</w:t>
            </w:r>
          </w:p>
          <w:p w:rsidR="00AC6E2A" w:rsidRPr="00AC6E2A" w:rsidRDefault="00BE528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Trello</w:t>
            </w:r>
            <w:proofErr w:type="spellEnd"/>
            <w:r>
              <w:rPr>
                <w:rFonts w:ascii="Calibri" w:eastAsia="Calibri" w:hAnsi="Calibri" w:cs="Times New Roman"/>
              </w:rPr>
              <w:t>: aktualisiert und Boards überarbeitet</w:t>
            </w: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Projekten</w:t>
            </w:r>
            <w:r w:rsidR="00175E17">
              <w:rPr>
                <w:rFonts w:ascii="Calibri" w:eastAsia="Calibri" w:hAnsi="Calibri" w:cs="Times New Roman"/>
              </w:rPr>
              <w:t xml:space="preserve"> (1.1)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Projektbeschreibung zu einem Projekt hinzufügen</w:t>
            </w:r>
            <w:r w:rsidR="00175E17">
              <w:rPr>
                <w:rFonts w:ascii="Calibri" w:eastAsia="Calibri" w:hAnsi="Calibri" w:cs="Times New Roman"/>
              </w:rPr>
              <w:t xml:space="preserve"> (1.2)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Aufgabenbereichen</w:t>
            </w:r>
            <w:r w:rsidR="00175E17">
              <w:rPr>
                <w:rFonts w:ascii="Calibri" w:eastAsia="Calibri" w:hAnsi="Calibri" w:cs="Times New Roman"/>
              </w:rPr>
              <w:t xml:space="preserve"> (1.3)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Aufgaben</w:t>
            </w:r>
            <w:r w:rsidR="00175E17">
              <w:rPr>
                <w:rFonts w:ascii="Calibri" w:eastAsia="Calibri" w:hAnsi="Calibri" w:cs="Times New Roman"/>
              </w:rPr>
              <w:t xml:space="preserve"> (1.6)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einer Aufgabenbeschreibung</w:t>
            </w:r>
            <w:r w:rsidR="00A62021">
              <w:rPr>
                <w:rFonts w:ascii="Calibri" w:eastAsia="Calibri" w:hAnsi="Calibri" w:cs="Times New Roman"/>
              </w:rPr>
              <w:t xml:space="preserve"> (1.7)</w:t>
            </w:r>
          </w:p>
          <w:p w:rsid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Feststellung der Sollzeit zu einer Aufgabe</w:t>
            </w:r>
            <w:r w:rsidR="00A62021">
              <w:rPr>
                <w:rFonts w:ascii="Calibri" w:eastAsia="Calibri" w:hAnsi="Calibri" w:cs="Times New Roman"/>
              </w:rPr>
              <w:t xml:space="preserve"> (1.9)</w:t>
            </w:r>
          </w:p>
          <w:p w:rsidR="00A77F71" w:rsidRPr="00AC6E2A" w:rsidRDefault="00A77F71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(Ist-)Zeit zu einer Aufgabe eintragen (1.10)</w:t>
            </w: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16.04. – 22.04.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9D65BB" w:rsidRPr="009D65BB" w:rsidRDefault="009D65BB" w:rsidP="009D6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9D65BB">
              <w:rPr>
                <w:rFonts w:ascii="Calibri" w:eastAsia="Calibri" w:hAnsi="Calibri" w:cs="Times New Roman"/>
              </w:rPr>
              <w:t>Code update (Versionsverwaltung)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Pr="00AC6E2A" w:rsidRDefault="00BE528B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Zeiterfassung überarbeiten</w:t>
            </w:r>
          </w:p>
          <w:p w:rsid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Systemdokumentation erstellen</w:t>
            </w:r>
          </w:p>
          <w:p w:rsidR="007452F1" w:rsidRPr="00AC6E2A" w:rsidRDefault="007452F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prüfen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9D65BB" w:rsidRPr="009D65BB" w:rsidRDefault="009D65BB" w:rsidP="009D6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9D65BB">
              <w:rPr>
                <w:rFonts w:ascii="Calibri" w:eastAsia="Calibri" w:hAnsi="Calibri" w:cs="Times New Roman"/>
              </w:rPr>
              <w:t>Code update (Versionsverwaltung)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BE528B" w:rsidRDefault="00BE528B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Zeiterfassungssystem überarbeitet</w:t>
            </w:r>
          </w:p>
          <w:p w:rsidR="00A62021" w:rsidRPr="00AC6E2A" w:rsidRDefault="00C02838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Tests dokumentiert</w:t>
            </w:r>
          </w:p>
          <w:p w:rsidR="00AC6E2A" w:rsidRDefault="00A6202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Systemdokumentation erstellt</w:t>
            </w:r>
          </w:p>
          <w:p w:rsidR="007452F1" w:rsidRPr="00AC6E2A" w:rsidRDefault="007452F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geprüft</w:t>
            </w: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23.04. – 29.04.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1B3C35" w:rsidRDefault="001B3C35" w:rsidP="001B3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US"/>
              </w:rPr>
            </w:pPr>
          </w:p>
          <w:p w:rsidR="001B3C35" w:rsidRPr="001B3C35" w:rsidRDefault="001B3C35" w:rsidP="001B3C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B3C35">
              <w:rPr>
                <w:rFonts w:ascii="Calibri" w:eastAsia="Calibri" w:hAnsi="Calibri" w:cs="Times New Roman"/>
              </w:rPr>
              <w:t>Code update (Versionsverwaltung)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Default="00BE528B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Trello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und Zeitsystem aktualisieren</w:t>
            </w:r>
          </w:p>
          <w:p w:rsidR="00513441" w:rsidRPr="00AC6E2A" w:rsidRDefault="00513441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prüfen</w:t>
            </w:r>
          </w:p>
        </w:tc>
        <w:tc>
          <w:tcPr>
            <w:tcW w:w="4111" w:type="dxa"/>
            <w:shd w:val="clear" w:color="auto" w:fill="FFFFFF"/>
          </w:tcPr>
          <w:p w:rsid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30.04. – 06.05.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5D084C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B3C35">
              <w:rPr>
                <w:rFonts w:ascii="Calibri" w:eastAsia="Calibri" w:hAnsi="Calibri" w:cs="Times New Roman"/>
              </w:rPr>
              <w:t>Code update (Versionsverwaltung)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Default="00592E15" w:rsidP="00592E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aufstellen</w:t>
            </w:r>
          </w:p>
          <w:p w:rsidR="00513441" w:rsidRPr="00AC6E2A" w:rsidRDefault="00513441" w:rsidP="00592E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prüfen</w:t>
            </w:r>
          </w:p>
        </w:tc>
        <w:tc>
          <w:tcPr>
            <w:tcW w:w="4111" w:type="dxa"/>
            <w:shd w:val="clear" w:color="auto" w:fill="FFFFFF"/>
          </w:tcPr>
          <w:p w:rsid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</w:tbl>
    <w:p w:rsidR="00AC6E2A" w:rsidRPr="00AC6E2A" w:rsidRDefault="00AC6E2A" w:rsidP="00AC6E2A">
      <w:pPr>
        <w:spacing w:line="240" w:lineRule="auto"/>
        <w:rPr>
          <w:rFonts w:ascii="Calibri" w:eastAsia="Calibri" w:hAnsi="Calibri" w:cs="Times New Roman"/>
        </w:rPr>
      </w:pPr>
    </w:p>
    <w:p w:rsidR="00A32FE7" w:rsidRPr="00B74D4F" w:rsidRDefault="00A32FE7" w:rsidP="00AC6E2A">
      <w:pPr>
        <w:ind w:right="-1278"/>
      </w:pPr>
    </w:p>
    <w:sectPr w:rsidR="00A32FE7" w:rsidRPr="00B74D4F" w:rsidSect="00B74D4F">
      <w:headerReference w:type="default" r:id="rId10"/>
      <w:footerReference w:type="default" r:id="rId11"/>
      <w:pgSz w:w="16838" w:h="11906" w:orient="landscape" w:code="9"/>
      <w:pgMar w:top="1134" w:right="1531" w:bottom="794" w:left="567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0B3" w:rsidRDefault="00C750B3" w:rsidP="000A78E0">
      <w:pPr>
        <w:spacing w:line="240" w:lineRule="auto"/>
      </w:pPr>
      <w:r>
        <w:separator/>
      </w:r>
    </w:p>
  </w:endnote>
  <w:endnote w:type="continuationSeparator" w:id="0">
    <w:p w:rsidR="00C750B3" w:rsidRDefault="00C750B3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Pr="004746F8" w:rsidRDefault="00525ACA" w:rsidP="00B74D4F">
    <w:pPr>
      <w:pStyle w:val="Fuzeile"/>
      <w:tabs>
        <w:tab w:val="clear" w:pos="4536"/>
        <w:tab w:val="clear" w:pos="9072"/>
        <w:tab w:val="center" w:pos="8222"/>
        <w:tab w:val="right" w:pos="14459"/>
      </w:tabs>
      <w:ind w:left="709"/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BE528B">
      <w:rPr>
        <w:noProof/>
      </w:rPr>
      <w:t>18. April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-4258143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75480E">
      <w:rPr>
        <w:noProof/>
      </w:rPr>
      <w:t>2</w:t>
    </w:r>
    <w:r w:rsidRPr="004746F8">
      <w:fldChar w:fldCharType="end"/>
    </w:r>
    <w:r w:rsidR="000D62F4" w:rsidRPr="004746F8">
      <w:t>/</w:t>
    </w:r>
    <w:fldSimple w:instr=" NUMPAGES   \* MERGEFORMAT ">
      <w:r w:rsidR="0075480E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0B3" w:rsidRDefault="00C750B3" w:rsidP="000A78E0">
      <w:pPr>
        <w:spacing w:line="240" w:lineRule="auto"/>
      </w:pPr>
      <w:r>
        <w:separator/>
      </w:r>
    </w:p>
  </w:footnote>
  <w:footnote w:type="continuationSeparator" w:id="0">
    <w:p w:rsidR="00C750B3" w:rsidRDefault="00C750B3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Default="00542909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3CA10FD8" wp14:editId="09E9A41E">
          <wp:simplePos x="0" y="0"/>
          <wp:positionH relativeFrom="margin">
            <wp:posOffset>9260205</wp:posOffset>
          </wp:positionH>
          <wp:positionV relativeFrom="topMargin">
            <wp:posOffset>266700</wp:posOffset>
          </wp:positionV>
          <wp:extent cx="895350" cy="466725"/>
          <wp:effectExtent l="0" t="0" r="0" b="9525"/>
          <wp:wrapTopAndBottom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895350" cy="466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B3AD6"/>
    <w:multiLevelType w:val="multilevel"/>
    <w:tmpl w:val="0C07001D"/>
    <w:numStyleLink w:val="ListeJKU"/>
  </w:abstractNum>
  <w:abstractNum w:abstractNumId="27" w15:restartNumberingAfterBreak="0">
    <w:nsid w:val="54C31605"/>
    <w:multiLevelType w:val="multilevel"/>
    <w:tmpl w:val="977E5672"/>
    <w:numStyleLink w:val="berschriftenJKU"/>
  </w:abstractNum>
  <w:abstractNum w:abstractNumId="28" w15:restartNumberingAfterBreak="0">
    <w:nsid w:val="58CC647B"/>
    <w:multiLevelType w:val="multilevel"/>
    <w:tmpl w:val="977E5672"/>
    <w:numStyleLink w:val="berschriftenJKU"/>
  </w:abstractNum>
  <w:abstractNum w:abstractNumId="29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C6BC4"/>
    <w:multiLevelType w:val="multilevel"/>
    <w:tmpl w:val="977E5672"/>
    <w:numStyleLink w:val="berschriftenJKU"/>
  </w:abstractNum>
  <w:abstractNum w:abstractNumId="31" w15:restartNumberingAfterBreak="0">
    <w:nsid w:val="73486D13"/>
    <w:multiLevelType w:val="multilevel"/>
    <w:tmpl w:val="977E5672"/>
    <w:numStyleLink w:val="berschriftenJKU"/>
  </w:abstractNum>
  <w:abstractNum w:abstractNumId="32" w15:restartNumberingAfterBreak="0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664D6"/>
    <w:multiLevelType w:val="multilevel"/>
    <w:tmpl w:val="977E5672"/>
    <w:numStyleLink w:val="berschriftenJKU"/>
  </w:abstractNum>
  <w:num w:numId="1">
    <w:abstractNumId w:val="15"/>
  </w:num>
  <w:num w:numId="2">
    <w:abstractNumId w:val="29"/>
  </w:num>
  <w:num w:numId="3">
    <w:abstractNumId w:val="33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6"/>
  </w:num>
  <w:num w:numId="9">
    <w:abstractNumId w:val="22"/>
  </w:num>
  <w:num w:numId="10">
    <w:abstractNumId w:val="34"/>
  </w:num>
  <w:num w:numId="11">
    <w:abstractNumId w:val="20"/>
  </w:num>
  <w:num w:numId="12">
    <w:abstractNumId w:val="30"/>
  </w:num>
  <w:num w:numId="13">
    <w:abstractNumId w:val="27"/>
  </w:num>
  <w:num w:numId="14">
    <w:abstractNumId w:val="12"/>
  </w:num>
  <w:num w:numId="15">
    <w:abstractNumId w:val="31"/>
  </w:num>
  <w:num w:numId="16">
    <w:abstractNumId w:val="13"/>
  </w:num>
  <w:num w:numId="17">
    <w:abstractNumId w:val="14"/>
  </w:num>
  <w:num w:numId="18">
    <w:abstractNumId w:val="2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5"/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4"/>
  </w:num>
  <w:num w:numId="35">
    <w:abstractNumId w:val="18"/>
  </w:num>
  <w:num w:numId="36">
    <w:abstractNumId w:val="2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1A1E"/>
    <w:rsid w:val="00044044"/>
    <w:rsid w:val="00051EB1"/>
    <w:rsid w:val="00055908"/>
    <w:rsid w:val="00061A5E"/>
    <w:rsid w:val="000654AB"/>
    <w:rsid w:val="00084606"/>
    <w:rsid w:val="0008652A"/>
    <w:rsid w:val="00087C89"/>
    <w:rsid w:val="0009340E"/>
    <w:rsid w:val="00093525"/>
    <w:rsid w:val="00094D53"/>
    <w:rsid w:val="000A4E30"/>
    <w:rsid w:val="000A61DB"/>
    <w:rsid w:val="000A78E0"/>
    <w:rsid w:val="000C0B44"/>
    <w:rsid w:val="000C35CC"/>
    <w:rsid w:val="000C450D"/>
    <w:rsid w:val="000D62F4"/>
    <w:rsid w:val="000E39EB"/>
    <w:rsid w:val="000F0A7A"/>
    <w:rsid w:val="000F58B2"/>
    <w:rsid w:val="001072FF"/>
    <w:rsid w:val="001074A3"/>
    <w:rsid w:val="001213B2"/>
    <w:rsid w:val="001322F8"/>
    <w:rsid w:val="00134AF8"/>
    <w:rsid w:val="001351C3"/>
    <w:rsid w:val="001368DB"/>
    <w:rsid w:val="00150293"/>
    <w:rsid w:val="001571D7"/>
    <w:rsid w:val="00160A58"/>
    <w:rsid w:val="00172CBC"/>
    <w:rsid w:val="00175E17"/>
    <w:rsid w:val="001771C5"/>
    <w:rsid w:val="0017773D"/>
    <w:rsid w:val="00180296"/>
    <w:rsid w:val="001A1566"/>
    <w:rsid w:val="001A60F3"/>
    <w:rsid w:val="001B3C35"/>
    <w:rsid w:val="001B673F"/>
    <w:rsid w:val="001B67AC"/>
    <w:rsid w:val="001E5A49"/>
    <w:rsid w:val="001E6E86"/>
    <w:rsid w:val="001F1E43"/>
    <w:rsid w:val="001F49CA"/>
    <w:rsid w:val="001F5E0C"/>
    <w:rsid w:val="0021010C"/>
    <w:rsid w:val="00213F7B"/>
    <w:rsid w:val="00214F6C"/>
    <w:rsid w:val="00221C1D"/>
    <w:rsid w:val="0023779B"/>
    <w:rsid w:val="00237B77"/>
    <w:rsid w:val="002532D0"/>
    <w:rsid w:val="00253902"/>
    <w:rsid w:val="002546A2"/>
    <w:rsid w:val="00260199"/>
    <w:rsid w:val="00270AEB"/>
    <w:rsid w:val="002744B3"/>
    <w:rsid w:val="00274A30"/>
    <w:rsid w:val="002764AE"/>
    <w:rsid w:val="00284615"/>
    <w:rsid w:val="0028502E"/>
    <w:rsid w:val="0029034A"/>
    <w:rsid w:val="002971C7"/>
    <w:rsid w:val="00297DCB"/>
    <w:rsid w:val="002A38CC"/>
    <w:rsid w:val="002A4F00"/>
    <w:rsid w:val="002D2479"/>
    <w:rsid w:val="002E1817"/>
    <w:rsid w:val="002E35BE"/>
    <w:rsid w:val="002F07BA"/>
    <w:rsid w:val="002F23BB"/>
    <w:rsid w:val="002F4D8C"/>
    <w:rsid w:val="002F7EB7"/>
    <w:rsid w:val="0030642D"/>
    <w:rsid w:val="003075F7"/>
    <w:rsid w:val="00325F13"/>
    <w:rsid w:val="00331E62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237C"/>
    <w:rsid w:val="003E44C5"/>
    <w:rsid w:val="003E542E"/>
    <w:rsid w:val="003E62AE"/>
    <w:rsid w:val="003F0A18"/>
    <w:rsid w:val="00400E28"/>
    <w:rsid w:val="00402120"/>
    <w:rsid w:val="004034A9"/>
    <w:rsid w:val="00405FCC"/>
    <w:rsid w:val="00411264"/>
    <w:rsid w:val="00416372"/>
    <w:rsid w:val="00420A85"/>
    <w:rsid w:val="00423980"/>
    <w:rsid w:val="00423E25"/>
    <w:rsid w:val="004344AA"/>
    <w:rsid w:val="00435574"/>
    <w:rsid w:val="00435FC2"/>
    <w:rsid w:val="00437EEE"/>
    <w:rsid w:val="00446C89"/>
    <w:rsid w:val="004501D2"/>
    <w:rsid w:val="00453804"/>
    <w:rsid w:val="0046079D"/>
    <w:rsid w:val="00463F10"/>
    <w:rsid w:val="00465562"/>
    <w:rsid w:val="004746F8"/>
    <w:rsid w:val="00476919"/>
    <w:rsid w:val="00480D23"/>
    <w:rsid w:val="00492C81"/>
    <w:rsid w:val="00493458"/>
    <w:rsid w:val="00493D25"/>
    <w:rsid w:val="004965F3"/>
    <w:rsid w:val="004A5B02"/>
    <w:rsid w:val="004B2888"/>
    <w:rsid w:val="004C039C"/>
    <w:rsid w:val="004C070F"/>
    <w:rsid w:val="004C1D9E"/>
    <w:rsid w:val="004E0E1F"/>
    <w:rsid w:val="004E1554"/>
    <w:rsid w:val="004E2D1F"/>
    <w:rsid w:val="004F5281"/>
    <w:rsid w:val="00505C6D"/>
    <w:rsid w:val="00512A4E"/>
    <w:rsid w:val="00513441"/>
    <w:rsid w:val="00520497"/>
    <w:rsid w:val="00524889"/>
    <w:rsid w:val="00524CA5"/>
    <w:rsid w:val="00525ACA"/>
    <w:rsid w:val="00540790"/>
    <w:rsid w:val="00542909"/>
    <w:rsid w:val="00547D27"/>
    <w:rsid w:val="00552B53"/>
    <w:rsid w:val="00553D99"/>
    <w:rsid w:val="005600D8"/>
    <w:rsid w:val="005774F3"/>
    <w:rsid w:val="00581B69"/>
    <w:rsid w:val="00592E15"/>
    <w:rsid w:val="005939F7"/>
    <w:rsid w:val="00597E4E"/>
    <w:rsid w:val="005A2D2F"/>
    <w:rsid w:val="005A6523"/>
    <w:rsid w:val="005A7BA3"/>
    <w:rsid w:val="005B3207"/>
    <w:rsid w:val="005B5973"/>
    <w:rsid w:val="005B7E2D"/>
    <w:rsid w:val="005C0082"/>
    <w:rsid w:val="005C2B4D"/>
    <w:rsid w:val="005D084C"/>
    <w:rsid w:val="005D0E09"/>
    <w:rsid w:val="005E0859"/>
    <w:rsid w:val="005E569D"/>
    <w:rsid w:val="005E7EDE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604A"/>
    <w:rsid w:val="00687462"/>
    <w:rsid w:val="00690432"/>
    <w:rsid w:val="0069741F"/>
    <w:rsid w:val="006A37D2"/>
    <w:rsid w:val="006A4017"/>
    <w:rsid w:val="006A514D"/>
    <w:rsid w:val="006B3492"/>
    <w:rsid w:val="006C111C"/>
    <w:rsid w:val="006D2227"/>
    <w:rsid w:val="006D549D"/>
    <w:rsid w:val="006D7A8E"/>
    <w:rsid w:val="006D7AE8"/>
    <w:rsid w:val="006F5311"/>
    <w:rsid w:val="006F56B8"/>
    <w:rsid w:val="00711409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452F1"/>
    <w:rsid w:val="00746733"/>
    <w:rsid w:val="00754247"/>
    <w:rsid w:val="0075480E"/>
    <w:rsid w:val="00760B06"/>
    <w:rsid w:val="007613D3"/>
    <w:rsid w:val="00777598"/>
    <w:rsid w:val="00777AFD"/>
    <w:rsid w:val="0078482C"/>
    <w:rsid w:val="007933FE"/>
    <w:rsid w:val="007966CD"/>
    <w:rsid w:val="007A43C6"/>
    <w:rsid w:val="007A70FB"/>
    <w:rsid w:val="007A740A"/>
    <w:rsid w:val="007B1304"/>
    <w:rsid w:val="007C7EAA"/>
    <w:rsid w:val="007D65DB"/>
    <w:rsid w:val="007E3D82"/>
    <w:rsid w:val="007E769E"/>
    <w:rsid w:val="007F20A0"/>
    <w:rsid w:val="007F47D9"/>
    <w:rsid w:val="007F6BDF"/>
    <w:rsid w:val="00806CFC"/>
    <w:rsid w:val="008105C4"/>
    <w:rsid w:val="00845559"/>
    <w:rsid w:val="0085223B"/>
    <w:rsid w:val="008551B8"/>
    <w:rsid w:val="008623C7"/>
    <w:rsid w:val="00871907"/>
    <w:rsid w:val="008730D8"/>
    <w:rsid w:val="008A6F8D"/>
    <w:rsid w:val="008B01A8"/>
    <w:rsid w:val="008C6C3A"/>
    <w:rsid w:val="008D1A23"/>
    <w:rsid w:val="008E2E9E"/>
    <w:rsid w:val="008F7DCE"/>
    <w:rsid w:val="00902BB9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2DF7"/>
    <w:rsid w:val="00983255"/>
    <w:rsid w:val="00983A2C"/>
    <w:rsid w:val="009840CC"/>
    <w:rsid w:val="00992451"/>
    <w:rsid w:val="009B07E4"/>
    <w:rsid w:val="009B0E9F"/>
    <w:rsid w:val="009C2DD7"/>
    <w:rsid w:val="009C7F93"/>
    <w:rsid w:val="009D3BCE"/>
    <w:rsid w:val="009D65BB"/>
    <w:rsid w:val="009D692A"/>
    <w:rsid w:val="009D7375"/>
    <w:rsid w:val="00A00675"/>
    <w:rsid w:val="00A007A4"/>
    <w:rsid w:val="00A01675"/>
    <w:rsid w:val="00A0405F"/>
    <w:rsid w:val="00A110A1"/>
    <w:rsid w:val="00A1261D"/>
    <w:rsid w:val="00A32FE7"/>
    <w:rsid w:val="00A53D68"/>
    <w:rsid w:val="00A54049"/>
    <w:rsid w:val="00A62021"/>
    <w:rsid w:val="00A6291E"/>
    <w:rsid w:val="00A72C80"/>
    <w:rsid w:val="00A77F71"/>
    <w:rsid w:val="00A82D5B"/>
    <w:rsid w:val="00A906E7"/>
    <w:rsid w:val="00A94104"/>
    <w:rsid w:val="00AA0715"/>
    <w:rsid w:val="00AA09F1"/>
    <w:rsid w:val="00AA7A31"/>
    <w:rsid w:val="00AB786E"/>
    <w:rsid w:val="00AC6E2A"/>
    <w:rsid w:val="00AD3E89"/>
    <w:rsid w:val="00AD7F7D"/>
    <w:rsid w:val="00AF482E"/>
    <w:rsid w:val="00AF6889"/>
    <w:rsid w:val="00B12DE1"/>
    <w:rsid w:val="00B23973"/>
    <w:rsid w:val="00B25EBE"/>
    <w:rsid w:val="00B347A1"/>
    <w:rsid w:val="00B4447F"/>
    <w:rsid w:val="00B4787B"/>
    <w:rsid w:val="00B57A60"/>
    <w:rsid w:val="00B57F6E"/>
    <w:rsid w:val="00B614EA"/>
    <w:rsid w:val="00B63D82"/>
    <w:rsid w:val="00B66388"/>
    <w:rsid w:val="00B715B4"/>
    <w:rsid w:val="00B723D1"/>
    <w:rsid w:val="00B739E2"/>
    <w:rsid w:val="00B7412A"/>
    <w:rsid w:val="00B74D4F"/>
    <w:rsid w:val="00B8532C"/>
    <w:rsid w:val="00B9531A"/>
    <w:rsid w:val="00BB0ACF"/>
    <w:rsid w:val="00BB1293"/>
    <w:rsid w:val="00BB27D6"/>
    <w:rsid w:val="00BB2BF8"/>
    <w:rsid w:val="00BB4241"/>
    <w:rsid w:val="00BB772D"/>
    <w:rsid w:val="00BC04CB"/>
    <w:rsid w:val="00BD398D"/>
    <w:rsid w:val="00BD6AD4"/>
    <w:rsid w:val="00BE528B"/>
    <w:rsid w:val="00BF3F45"/>
    <w:rsid w:val="00BF75DB"/>
    <w:rsid w:val="00C02838"/>
    <w:rsid w:val="00C10085"/>
    <w:rsid w:val="00C261B1"/>
    <w:rsid w:val="00C342C2"/>
    <w:rsid w:val="00C40003"/>
    <w:rsid w:val="00C440C4"/>
    <w:rsid w:val="00C4579C"/>
    <w:rsid w:val="00C46674"/>
    <w:rsid w:val="00C66EF5"/>
    <w:rsid w:val="00C750B3"/>
    <w:rsid w:val="00C76875"/>
    <w:rsid w:val="00C8372B"/>
    <w:rsid w:val="00CA07FE"/>
    <w:rsid w:val="00CB0D9D"/>
    <w:rsid w:val="00CC3CC1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667EC"/>
    <w:rsid w:val="00D7485A"/>
    <w:rsid w:val="00DA7A6A"/>
    <w:rsid w:val="00DB6913"/>
    <w:rsid w:val="00DD0E55"/>
    <w:rsid w:val="00DD43C7"/>
    <w:rsid w:val="00DE23F9"/>
    <w:rsid w:val="00DE4488"/>
    <w:rsid w:val="00DE4928"/>
    <w:rsid w:val="00DF199F"/>
    <w:rsid w:val="00DF476D"/>
    <w:rsid w:val="00DF4CC2"/>
    <w:rsid w:val="00DF5147"/>
    <w:rsid w:val="00E122D4"/>
    <w:rsid w:val="00E232BA"/>
    <w:rsid w:val="00E24EF7"/>
    <w:rsid w:val="00E334ED"/>
    <w:rsid w:val="00E436F8"/>
    <w:rsid w:val="00E56887"/>
    <w:rsid w:val="00E742ED"/>
    <w:rsid w:val="00E77FA5"/>
    <w:rsid w:val="00E80756"/>
    <w:rsid w:val="00E9191B"/>
    <w:rsid w:val="00E9754F"/>
    <w:rsid w:val="00EA0032"/>
    <w:rsid w:val="00ED035D"/>
    <w:rsid w:val="00ED1A64"/>
    <w:rsid w:val="00EE4CEE"/>
    <w:rsid w:val="00EF6063"/>
    <w:rsid w:val="00F04562"/>
    <w:rsid w:val="00F1323E"/>
    <w:rsid w:val="00F16D7E"/>
    <w:rsid w:val="00F20316"/>
    <w:rsid w:val="00F236B4"/>
    <w:rsid w:val="00F24FFE"/>
    <w:rsid w:val="00F3344C"/>
    <w:rsid w:val="00F36223"/>
    <w:rsid w:val="00F53843"/>
    <w:rsid w:val="00F5593C"/>
    <w:rsid w:val="00F5703B"/>
    <w:rsid w:val="00F570B5"/>
    <w:rsid w:val="00F6092E"/>
    <w:rsid w:val="00F60FE2"/>
    <w:rsid w:val="00F619F5"/>
    <w:rsid w:val="00F65FA2"/>
    <w:rsid w:val="00F77327"/>
    <w:rsid w:val="00F825B3"/>
    <w:rsid w:val="00F8701B"/>
    <w:rsid w:val="00F87FE5"/>
    <w:rsid w:val="00F93E08"/>
    <w:rsid w:val="00FB0B03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UnresolvedMention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  <w:style w:type="table" w:customStyle="1" w:styleId="Gitternetztabelle4Akzent21">
    <w:name w:val="Gitternetztabelle 4 – Akzent 21"/>
    <w:basedOn w:val="NormaleTabelle"/>
    <w:next w:val="Gitternetztabelle4Akzent2"/>
    <w:uiPriority w:val="49"/>
    <w:rsid w:val="00AC6E2A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itternetztabelle4Akzent2">
    <w:name w:val="Grid Table 4 Accent 2"/>
    <w:basedOn w:val="NormaleTabelle"/>
    <w:uiPriority w:val="49"/>
    <w:rsid w:val="00AC6E2A"/>
    <w:pPr>
      <w:spacing w:after="0" w:line="240" w:lineRule="auto"/>
    </w:pPr>
    <w:tblPr>
      <w:tblStyleRowBandSize w:val="1"/>
      <w:tblStyleColBandSize w:val="1"/>
      <w:tblBorders>
        <w:top w:val="single" w:sz="4" w:space="0" w:color="3FC1FF" w:themeColor="accent2" w:themeTint="99"/>
        <w:left w:val="single" w:sz="4" w:space="0" w:color="3FC1FF" w:themeColor="accent2" w:themeTint="99"/>
        <w:bottom w:val="single" w:sz="4" w:space="0" w:color="3FC1FF" w:themeColor="accent2" w:themeTint="99"/>
        <w:right w:val="single" w:sz="4" w:space="0" w:color="3FC1FF" w:themeColor="accent2" w:themeTint="99"/>
        <w:insideH w:val="single" w:sz="4" w:space="0" w:color="3FC1FF" w:themeColor="accent2" w:themeTint="99"/>
        <w:insideV w:val="single" w:sz="4" w:space="0" w:color="3FC1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1BE" w:themeColor="accent2"/>
          <w:left w:val="single" w:sz="4" w:space="0" w:color="0081BE" w:themeColor="accent2"/>
          <w:bottom w:val="single" w:sz="4" w:space="0" w:color="0081BE" w:themeColor="accent2"/>
          <w:right w:val="single" w:sz="4" w:space="0" w:color="0081BE" w:themeColor="accent2"/>
          <w:insideH w:val="nil"/>
          <w:insideV w:val="nil"/>
        </w:tcBorders>
        <w:shd w:val="clear" w:color="auto" w:fill="0081BE" w:themeFill="accent2"/>
      </w:tcPr>
    </w:tblStylePr>
    <w:tblStylePr w:type="lastRow">
      <w:rPr>
        <w:b/>
        <w:bCs/>
      </w:rPr>
      <w:tblPr/>
      <w:tcPr>
        <w:tcBorders>
          <w:top w:val="double" w:sz="4" w:space="0" w:color="0081B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AFF" w:themeFill="accent2" w:themeFillTint="33"/>
      </w:tcPr>
    </w:tblStylePr>
    <w:tblStylePr w:type="band1Horz">
      <w:tblPr/>
      <w:tcPr>
        <w:shd w:val="clear" w:color="auto" w:fill="BFEA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C2"/>
    <w:rsid w:val="0008687F"/>
    <w:rsid w:val="002C6850"/>
    <w:rsid w:val="008763C3"/>
    <w:rsid w:val="00A379C2"/>
    <w:rsid w:val="00A83BAC"/>
    <w:rsid w:val="00AD6033"/>
    <w:rsid w:val="00B7680A"/>
    <w:rsid w:val="00C84C2C"/>
    <w:rsid w:val="00C97FC0"/>
    <w:rsid w:val="00D32BF7"/>
    <w:rsid w:val="00DB20AE"/>
    <w:rsid w:val="00E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Dor18</b:Tag>
    <b:SourceType>InternetSite</b:SourceType>
    <b:Guid>{06522988-1E3B-41D0-B0D1-7CB6F5449237}</b:Guid>
    <b:Author>
      <b:Author>
        <b:NameList xmlns:msxsl="urn:schemas-microsoft-com:xslt" xmlns:b="http://schemas.openxmlformats.org/officeDocument/2006/bibliography">
          <b:Person>
            <b:Last>Dorda</b:Last>
            <b:First>Dieter</b:First>
            <b:Middle/>
          </b:Person>
        </b:NameList>
      </b:Author>
    </b:Author>
    <b:Title>Windkraft und Naturschutz</b:Title>
    <b:InternetSiteTitle/>
    <b:ProductionCompany/>
    <b:Year>2018</b:Year>
    <b:Month/>
    <b:Day/>
    <b:YearAccessed>2018</b:YearAccessed>
    <b:MonthAccessed>4</b:MonthAccessed>
    <b:DayAccessed>16</b:DayAccessed>
    <b:URL>https://link.springer.com/chapter/10.1007/978-3-658-19509-0_37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08D9D2E3-FF4C-41D2-9D65-481A077C561E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</Template>
  <TotalTime>0</TotalTime>
  <Pages>4</Pages>
  <Words>451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Christoph</cp:lastModifiedBy>
  <cp:revision>76</cp:revision>
  <cp:lastPrinted>2018-03-20T20:33:00Z</cp:lastPrinted>
  <dcterms:created xsi:type="dcterms:W3CDTF">2018-03-19T19:11:00Z</dcterms:created>
  <dcterms:modified xsi:type="dcterms:W3CDTF">2018-04-18T18:14:00Z</dcterms:modified>
</cp:coreProperties>
</file>